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78" w:rsidRDefault="00A404A6">
      <w:pPr>
        <w:pStyle w:val="Title"/>
      </w:pPr>
      <w:sdt>
        <w:sdtPr>
          <w:alias w:val="Title:"/>
          <w:tag w:val="Title:"/>
          <w:id w:val="726351117"/>
          <w:placeholder>
            <w:docPart w:val="9ED0A13C05FE446E8A9D56594D414A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122421">
            <w:t>Supplemental Resources for Learning about the Ethics of Artificial Intelligence</w:t>
          </w:r>
        </w:sdtContent>
      </w:sdt>
    </w:p>
    <w:p w:rsidR="00B823AA" w:rsidRDefault="00122421" w:rsidP="00B823AA">
      <w:pPr>
        <w:pStyle w:val="Title2"/>
      </w:pPr>
      <w:r>
        <w:t>Professor Andrew A. Anda, Ph.D.</w:t>
      </w:r>
    </w:p>
    <w:p w:rsidR="00E81978" w:rsidRDefault="00122421" w:rsidP="00B823AA">
      <w:pPr>
        <w:pStyle w:val="Title2"/>
      </w:pPr>
      <w:r>
        <w:t>CSIT</w:t>
      </w:r>
      <w:r>
        <w:br/>
        <w:t>St. Cloud State University</w:t>
      </w:r>
    </w:p>
    <w:sdt>
      <w:sdtPr>
        <w:alias w:val="Author Note:"/>
        <w:tag w:val="Author Note:"/>
        <w:id w:val="266668659"/>
        <w:placeholder>
          <w:docPart w:val="E7D737618F2A46F9B58C6DE2C73D36B3"/>
        </w:placeholder>
        <w:temporary/>
        <w:showingPlcHdr/>
        <w15:appearance w15:val="hidden"/>
      </w:sdtPr>
      <w:sdtContent>
        <w:p w:rsidR="00E81978" w:rsidRDefault="005D3A03">
          <w:pPr>
            <w:pStyle w:val="Title"/>
          </w:pPr>
          <w:r>
            <w:t>Author Note</w:t>
          </w:r>
        </w:p>
      </w:sdtContent>
    </w:sdt>
    <w:p w:rsidR="00E81978" w:rsidRDefault="00122421" w:rsidP="00B823AA">
      <w:pPr>
        <w:pStyle w:val="Title2"/>
      </w:pPr>
      <w:r>
        <w:t>WORKLOAD REASSIGNMENT, Spring 2024</w:t>
      </w:r>
    </w:p>
    <w:p w:rsidR="00E81978" w:rsidRDefault="00E81978" w:rsidP="00175F02">
      <w:pPr>
        <w:ind w:firstLine="0"/>
      </w:pPr>
    </w:p>
    <w:p w:rsidR="00E35830" w:rsidRDefault="00E35830" w:rsidP="00175F02">
      <w:pPr>
        <w:ind w:firstLine="0"/>
      </w:pPr>
    </w:p>
    <w:p w:rsidR="00E35830" w:rsidRDefault="00E35830" w:rsidP="00175F02">
      <w:pPr>
        <w:ind w:firstLine="0"/>
      </w:pPr>
    </w:p>
    <w:p w:rsidR="00E35830" w:rsidRDefault="00E35830" w:rsidP="00175F02">
      <w:pPr>
        <w:ind w:firstLine="0"/>
      </w:pPr>
    </w:p>
    <w:p w:rsidR="00E35830" w:rsidRDefault="00E35830" w:rsidP="00175F02">
      <w:pPr>
        <w:ind w:firstLine="0"/>
      </w:pPr>
    </w:p>
    <w:p w:rsidR="00E35830" w:rsidRDefault="00E35830" w:rsidP="00175F02">
      <w:pPr>
        <w:ind w:firstLine="0"/>
      </w:pPr>
    </w:p>
    <w:p w:rsidR="00E35830" w:rsidRDefault="00E35830" w:rsidP="00175F02">
      <w:pPr>
        <w:ind w:firstLine="0"/>
      </w:pPr>
    </w:p>
    <w:p w:rsidR="00E35830" w:rsidRDefault="00E35830" w:rsidP="00175F02">
      <w:pPr>
        <w:ind w:firstLine="0"/>
      </w:pPr>
    </w:p>
    <w:p w:rsidR="00E81978" w:rsidRDefault="00175F02">
      <w:r>
        <w:lastRenderedPageBreak/>
        <w:t xml:space="preserve">Soon after papers describing successful experimentation with </w:t>
      </w:r>
      <w:hyperlink r:id="rId9" w:anchor="History" w:history="1">
        <w:r w:rsidRPr="007D5A0A">
          <w:rPr>
            <w:rStyle w:val="Hyperlink"/>
          </w:rPr>
          <w:t>recombinant DNA</w:t>
        </w:r>
      </w:hyperlink>
      <w:r>
        <w:t xml:space="preserve"> were published in the early 1970s, scientists realized the potential existential </w:t>
      </w:r>
      <w:r w:rsidR="00B358CF">
        <w:t xml:space="preserve">biohazard </w:t>
      </w:r>
      <w:r>
        <w:t xml:space="preserve">risks this new technology posed.  These concerns motivated the organization of the </w:t>
      </w:r>
      <w:hyperlink r:id="rId10" w:history="1">
        <w:r w:rsidRPr="007D5A0A">
          <w:rPr>
            <w:rStyle w:val="Hyperlink"/>
          </w:rPr>
          <w:t>1975 Asilomar Conference on Recombinant DNA</w:t>
        </w:r>
      </w:hyperlink>
      <w:r>
        <w:t xml:space="preserve"> to address these issues.</w:t>
      </w:r>
      <w:r w:rsidR="00B358CF">
        <w:t xml:space="preserve"> The participants were not only biologists, but also lawyers and physicians. This conference generated a published set of </w:t>
      </w:r>
      <w:hyperlink r:id="rId11" w:anchor="Established_principles" w:history="1">
        <w:r w:rsidR="00B358CF" w:rsidRPr="007D5A0A">
          <w:rPr>
            <w:rStyle w:val="Hyperlink"/>
          </w:rPr>
          <w:t>principles</w:t>
        </w:r>
      </w:hyperlink>
      <w:r w:rsidR="00B358CF">
        <w:t xml:space="preserve">, </w:t>
      </w:r>
      <w:hyperlink r:id="rId12" w:anchor="Recommendations_given" w:history="1">
        <w:r w:rsidR="00B358CF" w:rsidRPr="007D5A0A">
          <w:rPr>
            <w:rStyle w:val="Hyperlink"/>
          </w:rPr>
          <w:t>recommendations</w:t>
        </w:r>
      </w:hyperlink>
      <w:r w:rsidR="00B358CF">
        <w:t xml:space="preserve">, and </w:t>
      </w:r>
      <w:hyperlink r:id="rId13" w:anchor="Prohibited_experiments" w:history="1">
        <w:r w:rsidR="00B358CF" w:rsidRPr="007D5A0A">
          <w:rPr>
            <w:rStyle w:val="Hyperlink"/>
          </w:rPr>
          <w:t>prohibitions</w:t>
        </w:r>
      </w:hyperlink>
      <w:r w:rsidR="00B358CF">
        <w:t xml:space="preserve"> – all with </w:t>
      </w:r>
      <w:hyperlink r:id="rId14" w:anchor="Science_and_the_general_public" w:history="1">
        <w:r w:rsidR="00B358CF" w:rsidRPr="007D5A0A">
          <w:rPr>
            <w:rStyle w:val="Hyperlink"/>
          </w:rPr>
          <w:t>public transparency</w:t>
        </w:r>
      </w:hyperlink>
      <w:r w:rsidR="00B358CF">
        <w:t xml:space="preserve">.  </w:t>
      </w:r>
      <w:r w:rsidR="007D5A0A">
        <w:t>The significant preceden</w:t>
      </w:r>
      <w:r w:rsidR="000B04E7">
        <w:t>ts</w:t>
      </w:r>
      <w:r w:rsidR="007D5A0A">
        <w:t xml:space="preserve"> this conference established </w:t>
      </w:r>
      <w:r w:rsidR="000B04E7">
        <w:t xml:space="preserve">are summarized </w:t>
      </w:r>
      <w:hyperlink r:id="rId15" w:anchor="Significance_of_the_conference" w:history="1">
        <w:r w:rsidR="000B04E7" w:rsidRPr="000B04E7">
          <w:rPr>
            <w:rStyle w:val="Hyperlink"/>
          </w:rPr>
          <w:t>here</w:t>
        </w:r>
      </w:hyperlink>
      <w:r w:rsidR="000B04E7">
        <w:t>.</w:t>
      </w:r>
    </w:p>
    <w:p w:rsidR="000B04E7" w:rsidRDefault="000B04E7">
      <w:r>
        <w:t xml:space="preserve">In 2010, based on the 1975 Asilomar Conference model, climate scientists organized the </w:t>
      </w:r>
      <w:hyperlink r:id="rId16" w:history="1">
        <w:r w:rsidRPr="000B04E7">
          <w:rPr>
            <w:rStyle w:val="Hyperlink"/>
          </w:rPr>
          <w:t>Asilomar International Conference on Climate Intervention Technologies</w:t>
        </w:r>
      </w:hyperlink>
      <w:r>
        <w:t xml:space="preserve"> to identify and minimize </w:t>
      </w:r>
      <w:r w:rsidR="00B65B09">
        <w:t xml:space="preserve">potentially existential </w:t>
      </w:r>
      <w:r>
        <w:t xml:space="preserve">risks concerning </w:t>
      </w:r>
      <w:hyperlink r:id="rId17" w:history="1">
        <w:r w:rsidRPr="000B04E7">
          <w:rPr>
            <w:rStyle w:val="Hyperlink"/>
          </w:rPr>
          <w:t>climate engineering</w:t>
        </w:r>
      </w:hyperlink>
      <w:r>
        <w:t>. Again, the set of participants was broad</w:t>
      </w:r>
      <w:r w:rsidR="00B65B09">
        <w:t xml:space="preserve">, comprising scientists, engineers, environmentalists, disaster relief workers, and lawyers – in a transparent and open meeting. A set of </w:t>
      </w:r>
      <w:hyperlink r:id="rId18" w:anchor="Recommendations" w:history="1">
        <w:r w:rsidR="00B65B09" w:rsidRPr="00B65B09">
          <w:rPr>
            <w:rStyle w:val="Hyperlink"/>
          </w:rPr>
          <w:t>recommendations</w:t>
        </w:r>
      </w:hyperlink>
      <w:r w:rsidR="00B65B09">
        <w:t xml:space="preserve"> followed.</w:t>
      </w:r>
    </w:p>
    <w:p w:rsidR="00B65B09" w:rsidRDefault="00740EA7">
      <w:r>
        <w:t>In the first two decades of the twenty first century, r</w:t>
      </w:r>
      <w:r w:rsidR="00805E84">
        <w:t>apid enabling advances in computing hardware and systems</w:t>
      </w:r>
      <w:r>
        <w:t xml:space="preserve"> efficiencies and capacities driving</w:t>
      </w:r>
      <w:r w:rsidR="00805E84">
        <w:t xml:space="preserve"> </w:t>
      </w:r>
      <w:hyperlink r:id="rId19" w:history="1">
        <w:r w:rsidR="00805E84" w:rsidRPr="00805E84">
          <w:rPr>
            <w:rStyle w:val="Hyperlink"/>
          </w:rPr>
          <w:t>big data</w:t>
        </w:r>
      </w:hyperlink>
      <w:r>
        <w:t xml:space="preserve"> capabilities</w:t>
      </w:r>
      <w:r w:rsidR="00805E84">
        <w:t xml:space="preserve">, as well as </w:t>
      </w:r>
      <w:hyperlink r:id="rId20" w:history="1">
        <w:r w:rsidR="00805E84" w:rsidRPr="00805E84">
          <w:rPr>
            <w:rStyle w:val="Hyperlink"/>
          </w:rPr>
          <w:t>deep learning</w:t>
        </w:r>
      </w:hyperlink>
      <w:r w:rsidR="00805E84">
        <w:t xml:space="preserve"> algorithmic advances, led computer scientists, and the general public, to </w:t>
      </w:r>
      <w:r w:rsidR="00E40A85">
        <w:t>worry that pace and scope of AI innovations may be spiraling out of control.</w:t>
      </w:r>
      <w:r w:rsidR="00805E84">
        <w:t xml:space="preserve"> </w:t>
      </w:r>
      <w:r w:rsidR="00E40A85">
        <w:t>So, in</w:t>
      </w:r>
      <w:r w:rsidR="00B65B09">
        <w:t xml:space="preserve"> 2017 the </w:t>
      </w:r>
      <w:hyperlink r:id="rId21" w:history="1">
        <w:r w:rsidR="00B65B09" w:rsidRPr="00E40A85">
          <w:rPr>
            <w:rStyle w:val="Hyperlink"/>
          </w:rPr>
          <w:t>Asilomar Conference on Beneficial AI</w:t>
        </w:r>
      </w:hyperlink>
      <w:r w:rsidR="00B65B09">
        <w:t xml:space="preserve"> was convened to address </w:t>
      </w:r>
      <w:r w:rsidR="00CC254D">
        <w:t xml:space="preserve">ethical </w:t>
      </w:r>
      <w:r w:rsidR="00B65B09">
        <w:t xml:space="preserve">the </w:t>
      </w:r>
      <w:r w:rsidR="00CC254D">
        <w:t xml:space="preserve">potentially </w:t>
      </w:r>
      <w:hyperlink r:id="rId22" w:history="1">
        <w:r w:rsidR="00CC254D" w:rsidRPr="00CC254D">
          <w:rPr>
            <w:rStyle w:val="Hyperlink"/>
          </w:rPr>
          <w:t>existential risks</w:t>
        </w:r>
      </w:hyperlink>
      <w:r w:rsidR="00CC254D">
        <w:t xml:space="preserve"> that </w:t>
      </w:r>
      <w:hyperlink r:id="rId23" w:history="1">
        <w:r w:rsidR="00CC254D" w:rsidRPr="00805E84">
          <w:rPr>
            <w:rStyle w:val="Hyperlink"/>
          </w:rPr>
          <w:t>artificial intelligence</w:t>
        </w:r>
      </w:hyperlink>
      <w:r w:rsidR="00CC254D">
        <w:t xml:space="preserve"> development and applications foreshadowed, and to promote the </w:t>
      </w:r>
      <w:hyperlink r:id="rId24" w:history="1">
        <w:r w:rsidR="00CC254D" w:rsidRPr="00E40A85">
          <w:rPr>
            <w:rStyle w:val="Hyperlink"/>
          </w:rPr>
          <w:t>ethical development and application of artificial intelligence</w:t>
        </w:r>
      </w:hyperlink>
      <w:r w:rsidR="00CC254D">
        <w:t>.</w:t>
      </w:r>
      <w:r w:rsidR="00E40A85">
        <w:t xml:space="preserve"> Following the models, of the prior Asilomar conferences, attendees were experts </w:t>
      </w:r>
      <w:r>
        <w:t>comprising</w:t>
      </w:r>
      <w:r w:rsidR="00E40A85">
        <w:t xml:space="preserve"> a diverse set of professions including, programmers, engineers, roboticists, physicists, economists</w:t>
      </w:r>
      <w:r>
        <w:t xml:space="preserve">, ethicists, and legal scholars. During the conference attendees participated in a </w:t>
      </w:r>
      <w:hyperlink r:id="rId25" w:history="1">
        <w:r w:rsidRPr="00740EA7">
          <w:rPr>
            <w:rStyle w:val="Hyperlink"/>
          </w:rPr>
          <w:t>principled AI discussion</w:t>
        </w:r>
      </w:hyperlink>
      <w:r>
        <w:t xml:space="preserve"> leading to the drafting of </w:t>
      </w:r>
      <w:hyperlink r:id="rId26" w:history="1">
        <w:r w:rsidRPr="00740EA7">
          <w:rPr>
            <w:rStyle w:val="Hyperlink"/>
          </w:rPr>
          <w:t>23 principles of AI governance</w:t>
        </w:r>
      </w:hyperlink>
      <w:r>
        <w:t>.</w:t>
      </w:r>
      <w:r w:rsidR="00904F9A">
        <w:t xml:space="preserve"> These 23 principles were ca</w:t>
      </w:r>
      <w:r w:rsidR="006175E0">
        <w:t xml:space="preserve">tegorized and partitioned into a set of </w:t>
      </w:r>
      <w:r w:rsidR="006175E0" w:rsidRPr="006175E0">
        <w:rPr>
          <w:i/>
        </w:rPr>
        <w:lastRenderedPageBreak/>
        <w:t>research issues</w:t>
      </w:r>
      <w:r w:rsidR="006175E0">
        <w:t xml:space="preserve">, a set of </w:t>
      </w:r>
      <w:r w:rsidR="006175E0" w:rsidRPr="006175E0">
        <w:rPr>
          <w:i/>
        </w:rPr>
        <w:t>ethics and values</w:t>
      </w:r>
      <w:r w:rsidR="006175E0">
        <w:t xml:space="preserve">, and a set of </w:t>
      </w:r>
      <w:r w:rsidR="006175E0" w:rsidRPr="006175E0">
        <w:rPr>
          <w:i/>
        </w:rPr>
        <w:t>longer-term issues</w:t>
      </w:r>
      <w:r w:rsidR="006175E0">
        <w:t xml:space="preserve">.  </w:t>
      </w:r>
      <w:hyperlink r:id="rId27" w:history="1">
        <w:r w:rsidR="006175E0" w:rsidRPr="006175E0">
          <w:rPr>
            <w:rStyle w:val="Hyperlink"/>
          </w:rPr>
          <w:t>Here</w:t>
        </w:r>
      </w:hyperlink>
      <w:r w:rsidR="006175E0">
        <w:t xml:space="preserve"> is a nice journalistic overview of this Asilomar AI conference (including links to earlier efforts which were deemed “</w:t>
      </w:r>
      <w:r w:rsidR="00E0321F">
        <w:t>… either too narrow in scope, or far too generalized.”)</w:t>
      </w:r>
      <w:r w:rsidR="006175E0">
        <w:t>.</w:t>
      </w:r>
    </w:p>
    <w:p w:rsidR="009D7996" w:rsidRDefault="009D7996">
      <w:r>
        <w:t>Following are a set of categorized curated resource listings to better understand the ethical issues that artificial intelligence (AI) development and application raise.</w:t>
      </w:r>
    </w:p>
    <w:p w:rsidR="00E81978" w:rsidRDefault="009D7996">
      <w:pPr>
        <w:pStyle w:val="Heading1"/>
      </w:pPr>
      <w:r>
        <w:t>Definitions</w:t>
      </w:r>
    </w:p>
    <w:p w:rsidR="00E81978" w:rsidRDefault="009D7996">
      <w:r>
        <w:t>There are definitions we must establish:</w:t>
      </w:r>
    </w:p>
    <w:p w:rsidR="009D7996" w:rsidRDefault="00383628" w:rsidP="009D7996">
      <w:pPr>
        <w:pStyle w:val="ListParagraph"/>
        <w:numPr>
          <w:ilvl w:val="0"/>
          <w:numId w:val="16"/>
        </w:numPr>
      </w:pPr>
      <w:hyperlink r:id="rId28" w:history="1">
        <w:r w:rsidR="009D7996" w:rsidRPr="00E329E1">
          <w:rPr>
            <w:rStyle w:val="Hyperlink"/>
            <w:i/>
          </w:rPr>
          <w:t>Cognitive science</w:t>
        </w:r>
      </w:hyperlink>
      <w:r w:rsidR="009D7996">
        <w:t xml:space="preserve"> </w:t>
      </w:r>
      <w:r w:rsidR="009D7996" w:rsidRPr="00E329E1">
        <w:t>is not</w:t>
      </w:r>
      <w:r w:rsidR="009D7996" w:rsidRPr="00383628">
        <w:rPr>
          <w:i/>
        </w:rPr>
        <w:t xml:space="preserve"> </w:t>
      </w:r>
      <w:hyperlink r:id="rId29" w:history="1">
        <w:r w:rsidR="00E329E1" w:rsidRPr="00E329E1">
          <w:rPr>
            <w:rStyle w:val="Hyperlink"/>
            <w:i/>
          </w:rPr>
          <w:t>a</w:t>
        </w:r>
        <w:r w:rsidR="009D7996" w:rsidRPr="00E329E1">
          <w:rPr>
            <w:rStyle w:val="Hyperlink"/>
            <w:i/>
          </w:rPr>
          <w:t>rtificial intelligence</w:t>
        </w:r>
      </w:hyperlink>
      <w:r>
        <w:t xml:space="preserve"> --</w:t>
      </w:r>
      <w:r>
        <w:br/>
        <w:t xml:space="preserve">cognitive science is understanding how a human mind solves </w:t>
      </w:r>
      <w:r w:rsidR="00E329E1">
        <w:t xml:space="preserve">challenging </w:t>
      </w:r>
      <w:r>
        <w:t>problems, whereas artificial intelligence algorithms and systems are free to use any effective methodology</w:t>
      </w:r>
      <w:r w:rsidR="00E329E1">
        <w:t xml:space="preserve"> to solve challenging problems</w:t>
      </w:r>
      <w:r>
        <w:t>;</w:t>
      </w:r>
    </w:p>
    <w:p w:rsidR="00E329E1" w:rsidRDefault="00C84FE3" w:rsidP="00E329E1">
      <w:pPr>
        <w:pStyle w:val="ListParagraph"/>
        <w:numPr>
          <w:ilvl w:val="1"/>
          <w:numId w:val="16"/>
        </w:numPr>
      </w:pPr>
      <w:hyperlink r:id="rId30" w:anchor="Goals" w:history="1">
        <w:r w:rsidRPr="00C84FE3">
          <w:rPr>
            <w:rStyle w:val="Hyperlink"/>
          </w:rPr>
          <w:t>Categories</w:t>
        </w:r>
      </w:hyperlink>
      <w:r>
        <w:t xml:space="preserve"> of AI problem solving;</w:t>
      </w:r>
    </w:p>
    <w:p w:rsidR="00DB5A71" w:rsidRDefault="00DB5A71" w:rsidP="00DB5A71">
      <w:pPr>
        <w:pStyle w:val="ListParagraph"/>
        <w:numPr>
          <w:ilvl w:val="2"/>
          <w:numId w:val="16"/>
        </w:numPr>
      </w:pPr>
      <w:hyperlink r:id="rId31" w:history="1">
        <w:r w:rsidRPr="00DB5A71">
          <w:rPr>
            <w:rStyle w:val="Hyperlink"/>
          </w:rPr>
          <w:t>Machine learning</w:t>
        </w:r>
      </w:hyperlink>
      <w:r>
        <w:t>;</w:t>
      </w:r>
    </w:p>
    <w:p w:rsidR="00DB5A71" w:rsidRDefault="00DB5A71" w:rsidP="00DB5A71">
      <w:pPr>
        <w:pStyle w:val="ListParagraph"/>
        <w:numPr>
          <w:ilvl w:val="2"/>
          <w:numId w:val="16"/>
        </w:numPr>
      </w:pPr>
      <w:hyperlink r:id="rId32" w:tooltip="Knowledge representation" w:history="1">
        <w:r w:rsidRPr="00DB5A71">
          <w:rPr>
            <w:rStyle w:val="Hyperlink"/>
          </w:rPr>
          <w:t xml:space="preserve">Knowledge </w:t>
        </w:r>
        <w:r w:rsidRPr="00DB5A71">
          <w:rPr>
            <w:rStyle w:val="Hyperlink"/>
          </w:rPr>
          <w:t>r</w:t>
        </w:r>
        <w:r w:rsidRPr="00DB5A71">
          <w:rPr>
            <w:rStyle w:val="Hyperlink"/>
          </w:rPr>
          <w:t>epresentation</w:t>
        </w:r>
      </w:hyperlink>
      <w:r w:rsidRPr="00DB5A71">
        <w:t> and </w:t>
      </w:r>
      <w:hyperlink r:id="rId33" w:history="1">
        <w:r w:rsidRPr="00DB5A71">
          <w:rPr>
            <w:rStyle w:val="Hyperlink"/>
          </w:rPr>
          <w:t>knowledge engineering</w:t>
        </w:r>
      </w:hyperlink>
      <w:r>
        <w:t>;</w:t>
      </w:r>
    </w:p>
    <w:p w:rsidR="00DB5A71" w:rsidRDefault="00DB5A71" w:rsidP="00DB5A71">
      <w:pPr>
        <w:pStyle w:val="ListParagraph"/>
        <w:numPr>
          <w:ilvl w:val="2"/>
          <w:numId w:val="16"/>
        </w:numPr>
      </w:pPr>
      <w:hyperlink r:id="rId34" w:history="1">
        <w:r>
          <w:rPr>
            <w:rStyle w:val="Hyperlink"/>
          </w:rPr>
          <w:t>A</w:t>
        </w:r>
        <w:r w:rsidRPr="00DB5A71">
          <w:rPr>
            <w:rStyle w:val="Hyperlink"/>
          </w:rPr>
          <w:t>utomated planning</w:t>
        </w:r>
      </w:hyperlink>
      <w:r>
        <w:t xml:space="preserve"> and </w:t>
      </w:r>
      <w:hyperlink r:id="rId35" w:history="1">
        <w:r w:rsidRPr="00DB5A71">
          <w:rPr>
            <w:rStyle w:val="Hyperlink"/>
          </w:rPr>
          <w:t>automated decision making</w:t>
        </w:r>
      </w:hyperlink>
      <w:r>
        <w:t>;</w:t>
      </w:r>
    </w:p>
    <w:p w:rsidR="00DB5A71" w:rsidRDefault="00DB5A71" w:rsidP="00DB5A71">
      <w:pPr>
        <w:pStyle w:val="ListParagraph"/>
        <w:numPr>
          <w:ilvl w:val="2"/>
          <w:numId w:val="16"/>
        </w:numPr>
      </w:pPr>
      <w:hyperlink r:id="rId36" w:history="1">
        <w:r w:rsidRPr="00DB5A71">
          <w:rPr>
            <w:rStyle w:val="Hyperlink"/>
          </w:rPr>
          <w:t>Natural language processing</w:t>
        </w:r>
      </w:hyperlink>
      <w:r>
        <w:t>;</w:t>
      </w:r>
    </w:p>
    <w:p w:rsidR="00DB5A71" w:rsidRDefault="00DB5A71" w:rsidP="00DB5A71">
      <w:pPr>
        <w:pStyle w:val="ListParagraph"/>
        <w:numPr>
          <w:ilvl w:val="2"/>
          <w:numId w:val="16"/>
        </w:numPr>
      </w:pPr>
      <w:hyperlink r:id="rId37" w:history="1">
        <w:r w:rsidRPr="00DB5A71">
          <w:rPr>
            <w:rStyle w:val="Hyperlink"/>
          </w:rPr>
          <w:t>Machine perception</w:t>
        </w:r>
      </w:hyperlink>
      <w:r>
        <w:t>;</w:t>
      </w:r>
    </w:p>
    <w:p w:rsidR="00DB5A71" w:rsidRDefault="00DB5A71" w:rsidP="00DB5A71">
      <w:pPr>
        <w:pStyle w:val="ListParagraph"/>
        <w:numPr>
          <w:ilvl w:val="2"/>
          <w:numId w:val="16"/>
        </w:numPr>
      </w:pPr>
      <w:hyperlink r:id="rId38" w:history="1">
        <w:r w:rsidRPr="00DB5A71">
          <w:rPr>
            <w:rStyle w:val="Hyperlink"/>
          </w:rPr>
          <w:t>Affective computing</w:t>
        </w:r>
      </w:hyperlink>
      <w:r>
        <w:t>;</w:t>
      </w:r>
    </w:p>
    <w:p w:rsidR="00DB5A71" w:rsidRDefault="00DB5A71" w:rsidP="00DB5A71">
      <w:pPr>
        <w:pStyle w:val="ListParagraph"/>
        <w:numPr>
          <w:ilvl w:val="2"/>
          <w:numId w:val="16"/>
        </w:numPr>
      </w:pPr>
      <w:r w:rsidRPr="00DB5A71">
        <w:t> </w:t>
      </w:r>
      <w:hyperlink r:id="rId39" w:history="1">
        <w:r w:rsidRPr="00DB5A71">
          <w:rPr>
            <w:rStyle w:val="Hyperlink"/>
          </w:rPr>
          <w:t>artificial general intelligence</w:t>
        </w:r>
      </w:hyperlink>
      <w:r>
        <w:t>;</w:t>
      </w:r>
    </w:p>
    <w:p w:rsidR="00C84FE3" w:rsidRDefault="00C84FE3" w:rsidP="00A404A6">
      <w:pPr>
        <w:pStyle w:val="ListParagraph"/>
        <w:numPr>
          <w:ilvl w:val="1"/>
          <w:numId w:val="16"/>
        </w:numPr>
      </w:pPr>
      <w:hyperlink r:id="rId40" w:anchor="Techniques" w:history="1">
        <w:r w:rsidRPr="00C84FE3">
          <w:rPr>
            <w:rStyle w:val="Hyperlink"/>
          </w:rPr>
          <w:t>Heuristics</w:t>
        </w:r>
      </w:hyperlink>
      <w:r>
        <w:t xml:space="preserve"> of AI problem solving;</w:t>
      </w:r>
    </w:p>
    <w:p w:rsidR="003E1FD8" w:rsidRDefault="003E1FD8" w:rsidP="003E1FD8">
      <w:pPr>
        <w:pStyle w:val="ListParagraph"/>
        <w:numPr>
          <w:ilvl w:val="2"/>
          <w:numId w:val="16"/>
        </w:numPr>
      </w:pPr>
      <w:hyperlink r:id="rId41" w:history="1">
        <w:r w:rsidRPr="003E1FD8">
          <w:rPr>
            <w:rStyle w:val="Hyperlink"/>
          </w:rPr>
          <w:t>Outline</w:t>
        </w:r>
      </w:hyperlink>
      <w:r>
        <w:t xml:space="preserve"> of AI problem solving;</w:t>
      </w:r>
    </w:p>
    <w:p w:rsidR="00C84FE3" w:rsidRDefault="00C84FE3" w:rsidP="00E329E1">
      <w:pPr>
        <w:pStyle w:val="ListParagraph"/>
        <w:numPr>
          <w:ilvl w:val="1"/>
          <w:numId w:val="16"/>
        </w:numPr>
      </w:pPr>
      <w:hyperlink r:id="rId42" w:anchor="Applications" w:history="1">
        <w:r w:rsidRPr="00C84FE3">
          <w:rPr>
            <w:rStyle w:val="Hyperlink"/>
          </w:rPr>
          <w:t>Applications</w:t>
        </w:r>
      </w:hyperlink>
      <w:r>
        <w:t xml:space="preserve"> of AI problem solving;</w:t>
      </w:r>
    </w:p>
    <w:p w:rsidR="004016BA" w:rsidRDefault="004016BA" w:rsidP="004016BA">
      <w:pPr>
        <w:pStyle w:val="ListParagraph"/>
        <w:numPr>
          <w:ilvl w:val="2"/>
          <w:numId w:val="16"/>
        </w:numPr>
      </w:pPr>
      <w:hyperlink r:id="rId43" w:history="1">
        <w:r w:rsidRPr="004016BA">
          <w:rPr>
            <w:rStyle w:val="Hyperlink"/>
          </w:rPr>
          <w:t>Generative AI</w:t>
        </w:r>
      </w:hyperlink>
      <w:r>
        <w:t>;</w:t>
      </w:r>
    </w:p>
    <w:p w:rsidR="004016BA" w:rsidRDefault="004016BA" w:rsidP="004016BA">
      <w:pPr>
        <w:pStyle w:val="ListParagraph"/>
        <w:numPr>
          <w:ilvl w:val="2"/>
          <w:numId w:val="16"/>
        </w:numPr>
      </w:pPr>
      <w:hyperlink r:id="rId44" w:anchor="Military" w:history="1">
        <w:r w:rsidRPr="004016BA">
          <w:rPr>
            <w:rStyle w:val="Hyperlink"/>
          </w:rPr>
          <w:t>Military AI</w:t>
        </w:r>
      </w:hyperlink>
      <w:r>
        <w:t>;</w:t>
      </w:r>
    </w:p>
    <w:p w:rsidR="00C84FE3" w:rsidRDefault="00C84FE3" w:rsidP="00E329E1">
      <w:pPr>
        <w:pStyle w:val="ListParagraph"/>
        <w:numPr>
          <w:ilvl w:val="1"/>
          <w:numId w:val="16"/>
        </w:numPr>
      </w:pPr>
      <w:hyperlink r:id="rId45" w:history="1">
        <w:r w:rsidRPr="00C84FE3">
          <w:rPr>
            <w:rStyle w:val="Hyperlink"/>
          </w:rPr>
          <w:t>Philosophy</w:t>
        </w:r>
      </w:hyperlink>
      <w:r>
        <w:t xml:space="preserve"> of AI problem solving;</w:t>
      </w:r>
    </w:p>
    <w:p w:rsidR="00C84FE3" w:rsidRDefault="00C84FE3" w:rsidP="00E329E1">
      <w:pPr>
        <w:pStyle w:val="ListParagraph"/>
        <w:numPr>
          <w:ilvl w:val="1"/>
          <w:numId w:val="16"/>
        </w:numPr>
      </w:pPr>
      <w:hyperlink r:id="rId46" w:history="1">
        <w:r w:rsidRPr="00C84FE3">
          <w:rPr>
            <w:rStyle w:val="Hyperlink"/>
          </w:rPr>
          <w:t>Ethics</w:t>
        </w:r>
      </w:hyperlink>
      <w:r>
        <w:t xml:space="preserve"> of AI problem solving;</w:t>
      </w:r>
    </w:p>
    <w:p w:rsidR="00383628" w:rsidRDefault="00E329E1" w:rsidP="009D7996">
      <w:pPr>
        <w:pStyle w:val="ListParagraph"/>
        <w:numPr>
          <w:ilvl w:val="0"/>
          <w:numId w:val="16"/>
        </w:numPr>
      </w:pPr>
      <w:r>
        <w:t xml:space="preserve">An </w:t>
      </w:r>
      <w:r w:rsidRPr="00E329E1">
        <w:rPr>
          <w:i/>
        </w:rPr>
        <w:t>automaton</w:t>
      </w:r>
      <w:r>
        <w:t xml:space="preserve"> is an autonomous entity with an </w:t>
      </w:r>
      <w:hyperlink r:id="rId47" w:anchor="Etymology" w:history="1">
        <w:r w:rsidRPr="00E329E1">
          <w:rPr>
            <w:rStyle w:val="Hyperlink"/>
          </w:rPr>
          <w:t>etymological original meaning</w:t>
        </w:r>
      </w:hyperlink>
      <w:r>
        <w:t xml:space="preserve"> of “acting of one’s own will”.</w:t>
      </w:r>
    </w:p>
    <w:p w:rsidR="00E329E1" w:rsidRDefault="00015CC4" w:rsidP="00015CC4">
      <w:pPr>
        <w:pStyle w:val="ListParagraph"/>
        <w:numPr>
          <w:ilvl w:val="1"/>
          <w:numId w:val="16"/>
        </w:numPr>
      </w:pPr>
      <w:hyperlink r:id="rId48" w:history="1">
        <w:r w:rsidRPr="00015CC4">
          <w:rPr>
            <w:rStyle w:val="Hyperlink"/>
          </w:rPr>
          <w:t>Robot</w:t>
        </w:r>
      </w:hyperlink>
      <w:r>
        <w:t xml:space="preserve">ics </w:t>
      </w:r>
      <w:hyperlink r:id="rId49" w:history="1">
        <w:r w:rsidRPr="00015CC4">
          <w:rPr>
            <w:rStyle w:val="Hyperlink"/>
          </w:rPr>
          <w:t>glossary</w:t>
        </w:r>
      </w:hyperlink>
      <w:r>
        <w:t>;</w:t>
      </w:r>
    </w:p>
    <w:p w:rsidR="003A5B6B" w:rsidRDefault="003A5B6B" w:rsidP="003A5B6B">
      <w:pPr>
        <w:pStyle w:val="ListParagraph"/>
        <w:numPr>
          <w:ilvl w:val="2"/>
          <w:numId w:val="16"/>
        </w:numPr>
      </w:pPr>
      <w:hyperlink r:id="rId50" w:history="1">
        <w:r w:rsidRPr="003A5B6B">
          <w:rPr>
            <w:rStyle w:val="Hyperlink"/>
          </w:rPr>
          <w:t>Nanorobotics</w:t>
        </w:r>
      </w:hyperlink>
      <w:r>
        <w:t>;</w:t>
      </w:r>
    </w:p>
    <w:p w:rsidR="00015CC4" w:rsidRDefault="00015CC4" w:rsidP="00015CC4">
      <w:pPr>
        <w:pStyle w:val="ListParagraph"/>
        <w:numPr>
          <w:ilvl w:val="1"/>
          <w:numId w:val="16"/>
        </w:numPr>
      </w:pPr>
      <w:hyperlink r:id="rId51" w:history="1">
        <w:r w:rsidRPr="00015CC4">
          <w:rPr>
            <w:rStyle w:val="Hyperlink"/>
          </w:rPr>
          <w:t>Android</w:t>
        </w:r>
      </w:hyperlink>
      <w:r>
        <w:t>;</w:t>
      </w:r>
    </w:p>
    <w:p w:rsidR="00D47DF2" w:rsidRDefault="00D47DF2" w:rsidP="00D47DF2">
      <w:pPr>
        <w:pStyle w:val="ListParagraph"/>
        <w:numPr>
          <w:ilvl w:val="2"/>
          <w:numId w:val="16"/>
        </w:numPr>
      </w:pPr>
      <w:hyperlink r:id="rId52" w:history="1">
        <w:r w:rsidRPr="00D47DF2">
          <w:rPr>
            <w:rStyle w:val="Hyperlink"/>
          </w:rPr>
          <w:t>Uncanny valley</w:t>
        </w:r>
      </w:hyperlink>
      <w:r>
        <w:t>;</w:t>
      </w:r>
    </w:p>
    <w:p w:rsidR="00D47DF2" w:rsidRDefault="003A5B6B" w:rsidP="00D47DF2">
      <w:pPr>
        <w:pStyle w:val="ListParagraph"/>
        <w:numPr>
          <w:ilvl w:val="1"/>
          <w:numId w:val="16"/>
        </w:numPr>
      </w:pPr>
      <w:hyperlink r:id="rId53" w:history="1">
        <w:r w:rsidR="00D47DF2" w:rsidRPr="003A5B6B">
          <w:rPr>
            <w:rStyle w:val="Hyperlink"/>
          </w:rPr>
          <w:t>Cyborg</w:t>
        </w:r>
      </w:hyperlink>
      <w:r w:rsidR="00D47DF2">
        <w:t>;</w:t>
      </w:r>
    </w:p>
    <w:p w:rsidR="003A5B6B" w:rsidRDefault="003A5B6B" w:rsidP="003A5B6B">
      <w:pPr>
        <w:pStyle w:val="ListParagraph"/>
        <w:numPr>
          <w:ilvl w:val="1"/>
          <w:numId w:val="16"/>
        </w:numPr>
      </w:pPr>
      <w:hyperlink r:id="rId54" w:history="1">
        <w:r w:rsidRPr="003A5B6B">
          <w:rPr>
            <w:rStyle w:val="Hyperlink"/>
          </w:rPr>
          <w:t>Animatronic</w:t>
        </w:r>
      </w:hyperlink>
      <w:r>
        <w:t>;</w:t>
      </w:r>
    </w:p>
    <w:p w:rsidR="003A5B6B" w:rsidRDefault="003A5B6B" w:rsidP="003A5B6B">
      <w:pPr>
        <w:pStyle w:val="ListParagraph"/>
        <w:numPr>
          <w:ilvl w:val="1"/>
          <w:numId w:val="16"/>
        </w:numPr>
      </w:pPr>
      <w:hyperlink r:id="rId55" w:history="1">
        <w:r w:rsidRPr="003A5B6B">
          <w:rPr>
            <w:rStyle w:val="Hyperlink"/>
          </w:rPr>
          <w:t>Self-replicating machine</w:t>
        </w:r>
      </w:hyperlink>
      <w:r>
        <w:t>;</w:t>
      </w:r>
    </w:p>
    <w:p w:rsidR="003A5B6B" w:rsidRDefault="003A5B6B" w:rsidP="003A5B6B">
      <w:pPr>
        <w:pStyle w:val="ListParagraph"/>
        <w:numPr>
          <w:ilvl w:val="2"/>
          <w:numId w:val="16"/>
        </w:numPr>
      </w:pPr>
      <w:hyperlink r:id="rId56" w:history="1">
        <w:r w:rsidRPr="003A5B6B">
          <w:rPr>
            <w:rStyle w:val="Hyperlink"/>
          </w:rPr>
          <w:t>Gray goo</w:t>
        </w:r>
      </w:hyperlink>
      <w:r>
        <w:t>;</w:t>
      </w:r>
    </w:p>
    <w:p w:rsidR="00B32D86" w:rsidRDefault="00B32D86" w:rsidP="00CA1858">
      <w:pPr>
        <w:pStyle w:val="Heading1"/>
      </w:pPr>
    </w:p>
    <w:p w:rsidR="00B32D86" w:rsidRDefault="00B32D86" w:rsidP="00CA1858">
      <w:pPr>
        <w:pStyle w:val="Heading1"/>
      </w:pPr>
    </w:p>
    <w:p w:rsidR="00B32D86" w:rsidRDefault="00B32D86" w:rsidP="00CA1858">
      <w:pPr>
        <w:pStyle w:val="Heading1"/>
      </w:pPr>
    </w:p>
    <w:p w:rsidR="00B32D86" w:rsidRDefault="00B32D86" w:rsidP="00CA1858">
      <w:pPr>
        <w:pStyle w:val="Heading1"/>
      </w:pPr>
    </w:p>
    <w:p w:rsidR="00B32D86" w:rsidRDefault="00B32D86" w:rsidP="00CA1858">
      <w:pPr>
        <w:pStyle w:val="Heading1"/>
      </w:pPr>
    </w:p>
    <w:p w:rsidR="00B32D86" w:rsidRDefault="00B32D86" w:rsidP="00CA1858">
      <w:pPr>
        <w:pStyle w:val="Heading1"/>
      </w:pPr>
    </w:p>
    <w:p w:rsidR="00B32D86" w:rsidRDefault="00B32D86" w:rsidP="00CA1858">
      <w:pPr>
        <w:pStyle w:val="Heading1"/>
      </w:pPr>
    </w:p>
    <w:p w:rsidR="00B32D86" w:rsidRDefault="00B32D86" w:rsidP="00CA1858">
      <w:pPr>
        <w:pStyle w:val="Heading1"/>
      </w:pPr>
    </w:p>
    <w:p w:rsidR="004016BA" w:rsidRPr="004016BA" w:rsidRDefault="004016BA" w:rsidP="004016BA"/>
    <w:p w:rsidR="00CA1858" w:rsidRDefault="00CA1858" w:rsidP="00CA1858">
      <w:pPr>
        <w:pStyle w:val="Heading1"/>
      </w:pPr>
      <w:r>
        <w:lastRenderedPageBreak/>
        <w:t>AI History</w:t>
      </w:r>
    </w:p>
    <w:p w:rsidR="00F94311" w:rsidRDefault="00F94311" w:rsidP="00F94311">
      <w:pPr>
        <w:ind w:firstLine="0"/>
      </w:pPr>
      <w:r>
        <w:t>How we got here…</w:t>
      </w:r>
    </w:p>
    <w:p w:rsidR="00CA1858" w:rsidRDefault="00CA1858" w:rsidP="00CA1858">
      <w:pPr>
        <w:pStyle w:val="ListParagraph"/>
        <w:numPr>
          <w:ilvl w:val="0"/>
          <w:numId w:val="17"/>
        </w:numPr>
      </w:pPr>
      <w:hyperlink r:id="rId57" w:anchor="History" w:history="1">
        <w:r w:rsidRPr="00CA1858">
          <w:rPr>
            <w:rStyle w:val="Hyperlink"/>
          </w:rPr>
          <w:t>Automaton history</w:t>
        </w:r>
      </w:hyperlink>
      <w:r w:rsidR="00A404A6">
        <w:t>;</w:t>
      </w:r>
    </w:p>
    <w:p w:rsidR="00CA1858" w:rsidRDefault="00CA1858" w:rsidP="00CA1858">
      <w:pPr>
        <w:pStyle w:val="ListParagraph"/>
        <w:numPr>
          <w:ilvl w:val="1"/>
          <w:numId w:val="17"/>
        </w:numPr>
      </w:pPr>
      <w:hyperlink r:id="rId58" w:history="1">
        <w:proofErr w:type="spellStart"/>
        <w:r w:rsidRPr="00CA1858">
          <w:rPr>
            <w:rStyle w:val="Hyperlink"/>
          </w:rPr>
          <w:t>Talos</w:t>
        </w:r>
        <w:proofErr w:type="spellEnd"/>
      </w:hyperlink>
      <w:r>
        <w:t xml:space="preserve"> – Greek mythology;</w:t>
      </w:r>
    </w:p>
    <w:p w:rsidR="00CA1858" w:rsidRDefault="00CA1858" w:rsidP="00CA1858">
      <w:pPr>
        <w:pStyle w:val="ListParagraph"/>
        <w:numPr>
          <w:ilvl w:val="1"/>
          <w:numId w:val="17"/>
        </w:numPr>
      </w:pPr>
      <w:hyperlink r:id="rId59" w:anchor="History" w:history="1">
        <w:r w:rsidRPr="00CA1858">
          <w:rPr>
            <w:rStyle w:val="Hyperlink"/>
          </w:rPr>
          <w:t>Golem</w:t>
        </w:r>
      </w:hyperlink>
      <w:r>
        <w:t xml:space="preserve"> – Jewish folklore;</w:t>
      </w:r>
    </w:p>
    <w:p w:rsidR="00CA1858" w:rsidRDefault="00452A75" w:rsidP="00452A75">
      <w:pPr>
        <w:pStyle w:val="ListParagraph"/>
        <w:numPr>
          <w:ilvl w:val="1"/>
          <w:numId w:val="17"/>
        </w:numPr>
      </w:pPr>
      <w:hyperlink r:id="rId60" w:history="1">
        <w:r w:rsidRPr="00452A75">
          <w:rPr>
            <w:rStyle w:val="Hyperlink"/>
          </w:rPr>
          <w:t>History of robots</w:t>
        </w:r>
      </w:hyperlink>
      <w:r>
        <w:t>;</w:t>
      </w:r>
    </w:p>
    <w:p w:rsidR="00452A75" w:rsidRPr="00452A75" w:rsidRDefault="00452A75" w:rsidP="00452A75">
      <w:pPr>
        <w:pStyle w:val="ListParagraph"/>
        <w:numPr>
          <w:ilvl w:val="0"/>
          <w:numId w:val="17"/>
        </w:numPr>
      </w:pPr>
      <w:hyperlink r:id="rId61" w:history="1">
        <w:r w:rsidRPr="00452A75">
          <w:rPr>
            <w:rStyle w:val="Hyperlink"/>
          </w:rPr>
          <w:t>History of artificial intelligence</w:t>
        </w:r>
      </w:hyperlink>
      <w:r>
        <w:t>;</w:t>
      </w:r>
    </w:p>
    <w:p w:rsidR="00452A75" w:rsidRDefault="00452A75" w:rsidP="00452A75">
      <w:pPr>
        <w:pStyle w:val="ListParagraph"/>
        <w:numPr>
          <w:ilvl w:val="1"/>
          <w:numId w:val="17"/>
        </w:numPr>
      </w:pPr>
      <w:hyperlink r:id="rId62" w:history="1">
        <w:r w:rsidRPr="00452A75">
          <w:rPr>
            <w:rStyle w:val="Hyperlink"/>
          </w:rPr>
          <w:t>Timeline</w:t>
        </w:r>
      </w:hyperlink>
      <w:r>
        <w:t>;</w:t>
      </w:r>
    </w:p>
    <w:p w:rsidR="00452A75" w:rsidRDefault="00452A75" w:rsidP="00452A75">
      <w:pPr>
        <w:pStyle w:val="ListParagraph"/>
        <w:numPr>
          <w:ilvl w:val="1"/>
          <w:numId w:val="17"/>
        </w:numPr>
      </w:pPr>
      <w:hyperlink r:id="rId63" w:history="1">
        <w:r w:rsidRPr="00452A75">
          <w:rPr>
            <w:rStyle w:val="Hyperlink"/>
          </w:rPr>
          <w:t>Progress</w:t>
        </w:r>
      </w:hyperlink>
      <w:r>
        <w:t>;</w:t>
      </w:r>
    </w:p>
    <w:p w:rsidR="00452A75" w:rsidRDefault="00452A75" w:rsidP="00452A75">
      <w:pPr>
        <w:pStyle w:val="ListParagraph"/>
        <w:numPr>
          <w:ilvl w:val="1"/>
          <w:numId w:val="17"/>
        </w:numPr>
      </w:pPr>
      <w:hyperlink r:id="rId64" w:anchor="Formal_reasoning" w:history="1">
        <w:r w:rsidRPr="00452A75">
          <w:rPr>
            <w:rStyle w:val="Hyperlink"/>
          </w:rPr>
          <w:t>Formal reasoning</w:t>
        </w:r>
      </w:hyperlink>
      <w:r>
        <w:t>;</w:t>
      </w:r>
    </w:p>
    <w:p w:rsidR="00452A75" w:rsidRDefault="00FB1DF3" w:rsidP="00452A75">
      <w:pPr>
        <w:pStyle w:val="ListParagraph"/>
        <w:numPr>
          <w:ilvl w:val="1"/>
          <w:numId w:val="17"/>
        </w:numPr>
      </w:pPr>
      <w:hyperlink r:id="rId65" w:anchor="Early_years" w:history="1">
        <w:r w:rsidRPr="00FB1DF3">
          <w:rPr>
            <w:rStyle w:val="Hyperlink"/>
          </w:rPr>
          <w:t>Automated reasoning</w:t>
        </w:r>
      </w:hyperlink>
      <w:r>
        <w:t>;</w:t>
      </w:r>
    </w:p>
    <w:p w:rsidR="00FB1DF3" w:rsidRDefault="009D446F" w:rsidP="00452A75">
      <w:pPr>
        <w:pStyle w:val="ListParagraph"/>
        <w:numPr>
          <w:ilvl w:val="1"/>
          <w:numId w:val="17"/>
        </w:numPr>
      </w:pPr>
      <w:hyperlink r:id="rId66" w:anchor="History" w:history="1">
        <w:r w:rsidR="00FB1DF3" w:rsidRPr="009D446F">
          <w:rPr>
            <w:rStyle w:val="Hyperlink"/>
          </w:rPr>
          <w:t xml:space="preserve">Knowledge representation and </w:t>
        </w:r>
        <w:r w:rsidRPr="009D446F">
          <w:rPr>
            <w:rStyle w:val="Hyperlink"/>
          </w:rPr>
          <w:t>reasoning</w:t>
        </w:r>
      </w:hyperlink>
      <w:r>
        <w:t>;</w:t>
      </w:r>
    </w:p>
    <w:p w:rsidR="00FB1DF3" w:rsidRDefault="00FB1DF3" w:rsidP="00452A75">
      <w:pPr>
        <w:pStyle w:val="ListParagraph"/>
        <w:numPr>
          <w:ilvl w:val="1"/>
          <w:numId w:val="17"/>
        </w:numPr>
      </w:pPr>
      <w:hyperlink r:id="rId67" w:history="1">
        <w:r w:rsidRPr="00FB1DF3">
          <w:rPr>
            <w:rStyle w:val="Hyperlink"/>
          </w:rPr>
          <w:t>Machine learning</w:t>
        </w:r>
      </w:hyperlink>
      <w:r>
        <w:t>;</w:t>
      </w:r>
    </w:p>
    <w:p w:rsidR="00FB1DF3" w:rsidRDefault="006110EE" w:rsidP="00452A75">
      <w:pPr>
        <w:pStyle w:val="ListParagraph"/>
        <w:numPr>
          <w:ilvl w:val="1"/>
          <w:numId w:val="17"/>
        </w:numPr>
      </w:pPr>
      <w:hyperlink r:id="rId68" w:history="1">
        <w:r w:rsidRPr="006110EE">
          <w:rPr>
            <w:rStyle w:val="Hyperlink"/>
          </w:rPr>
          <w:t>Dartmouth workshop</w:t>
        </w:r>
      </w:hyperlink>
      <w:r>
        <w:t xml:space="preserve"> &amp; </w:t>
      </w:r>
      <w:hyperlink r:id="rId69" w:history="1">
        <w:r w:rsidRPr="006110EE">
          <w:rPr>
            <w:rStyle w:val="Hyperlink"/>
          </w:rPr>
          <w:t>50 year anniversary conference</w:t>
        </w:r>
      </w:hyperlink>
      <w:r>
        <w:t>;</w:t>
      </w:r>
    </w:p>
    <w:p w:rsidR="00B32D86" w:rsidRDefault="00B32D86">
      <w:pPr>
        <w:pStyle w:val="NoSpacing"/>
      </w:pPr>
      <w:r>
        <w:t xml:space="preserve">The history of </w:t>
      </w:r>
      <w:r w:rsidR="00F41678">
        <w:t>consideration of</w:t>
      </w:r>
      <w:r>
        <w:t xml:space="preserve"> thinking machines goes back </w:t>
      </w:r>
      <w:r w:rsidR="00F41678">
        <w:t xml:space="preserve">to the nineteenth century in fiction literature, which we will cover in a separate section.   In what we can consider modern computer science, we can refer to the </w:t>
      </w:r>
      <w:hyperlink r:id="rId70" w:history="1">
        <w:r w:rsidR="00F41678" w:rsidRPr="00F41678">
          <w:rPr>
            <w:rStyle w:val="Hyperlink"/>
          </w:rPr>
          <w:t>Turing test</w:t>
        </w:r>
      </w:hyperlink>
      <w:r w:rsidR="00F41678">
        <w:t>, where</w:t>
      </w:r>
      <w:r w:rsidR="0011169F">
        <w:t>in</w:t>
      </w:r>
      <w:r w:rsidR="00F41678">
        <w:t xml:space="preserve"> a human tries to determine whether they are conversing with an artificial intelligence. Alan Turing included what he termed the “Imitation Game” in his seminal paper, </w:t>
      </w:r>
      <w:hyperlink r:id="rId71" w:history="1">
        <w:r w:rsidR="00F41678" w:rsidRPr="00F41678">
          <w:rPr>
            <w:rStyle w:val="Hyperlink"/>
          </w:rPr>
          <w:t>“Computing Machinery and Intelligence”</w:t>
        </w:r>
      </w:hyperlink>
      <w:r w:rsidR="00F41678">
        <w:t>.</w:t>
      </w:r>
      <w:r w:rsidR="00155F4B">
        <w:t xml:space="preserve"> Interestingly, a recent article claims that </w:t>
      </w:r>
      <w:hyperlink r:id="rId72" w:history="1">
        <w:r w:rsidR="00155F4B" w:rsidRPr="00155F4B">
          <w:rPr>
            <w:rStyle w:val="Hyperlink"/>
          </w:rPr>
          <w:t>ChatGPT broke the Turing test</w:t>
        </w:r>
      </w:hyperlink>
      <w:r w:rsidR="00155F4B">
        <w:t xml:space="preserve">. Where an AI is tasked with determining </w:t>
      </w:r>
      <w:proofErr w:type="gramStart"/>
      <w:r w:rsidR="00155F4B">
        <w:t>whether</w:t>
      </w:r>
      <w:proofErr w:type="gramEnd"/>
      <w:r w:rsidR="00155F4B">
        <w:t xml:space="preserve"> it is conversing with a human, that is termed a </w:t>
      </w:r>
      <w:hyperlink r:id="rId73" w:history="1">
        <w:r w:rsidR="00155F4B" w:rsidRPr="00155F4B">
          <w:rPr>
            <w:rStyle w:val="Hyperlink"/>
          </w:rPr>
          <w:t>reverse Turing test</w:t>
        </w:r>
      </w:hyperlink>
      <w:r w:rsidR="00155F4B">
        <w:t xml:space="preserve">, and </w:t>
      </w:r>
      <w:hyperlink r:id="rId74" w:history="1">
        <w:r w:rsidR="00155F4B" w:rsidRPr="00155F4B">
          <w:rPr>
            <w:rStyle w:val="Hyperlink"/>
          </w:rPr>
          <w:t>CAPTCHA</w:t>
        </w:r>
      </w:hyperlink>
      <w:r w:rsidR="00155F4B">
        <w:t>s are examples.</w:t>
      </w:r>
    </w:p>
    <w:p w:rsidR="00B32D86" w:rsidRDefault="00B32D86">
      <w:pPr>
        <w:pStyle w:val="NoSpacing"/>
      </w:pPr>
    </w:p>
    <w:p w:rsidR="00767CC6" w:rsidRDefault="00767CC6" w:rsidP="00767CC6">
      <w:pPr>
        <w:pStyle w:val="Heading1"/>
      </w:pPr>
      <w:r>
        <w:lastRenderedPageBreak/>
        <w:t>The Butler did it – history of AI in fiction genres</w:t>
      </w:r>
    </w:p>
    <w:p w:rsidR="00567816" w:rsidRPr="004A787D" w:rsidRDefault="0011169F" w:rsidP="00767CC6">
      <w:pPr>
        <w:ind w:firstLine="0"/>
        <w:rPr>
          <w:i/>
        </w:rPr>
      </w:pPr>
      <w:r>
        <w:t xml:space="preserve">Reacting to the epiphanies of </w:t>
      </w:r>
      <w:hyperlink r:id="rId75" w:history="1">
        <w:r w:rsidRPr="0011169F">
          <w:rPr>
            <w:rStyle w:val="Hyperlink"/>
          </w:rPr>
          <w:t>Charles Darwin</w:t>
        </w:r>
      </w:hyperlink>
      <w:r>
        <w:t xml:space="preserve">’s publications on </w:t>
      </w:r>
      <w:hyperlink r:id="rId76" w:history="1">
        <w:r w:rsidRPr="0011169F">
          <w:rPr>
            <w:rStyle w:val="Hyperlink"/>
          </w:rPr>
          <w:t>natural selection</w:t>
        </w:r>
      </w:hyperlink>
      <w:r>
        <w:t xml:space="preserve">, Nineteenth Century author, </w:t>
      </w:r>
      <w:hyperlink r:id="rId77" w:history="1">
        <w:r w:rsidRPr="0011169F">
          <w:rPr>
            <w:rStyle w:val="Hyperlink"/>
          </w:rPr>
          <w:t>Samuel Butler</w:t>
        </w:r>
      </w:hyperlink>
      <w:r>
        <w:t xml:space="preserve">,  </w:t>
      </w:r>
      <w:r w:rsidR="004A787D">
        <w:t xml:space="preserve">(one quarter century after </w:t>
      </w:r>
      <w:hyperlink r:id="rId78" w:history="1">
        <w:r w:rsidR="004A787D" w:rsidRPr="004A787D">
          <w:rPr>
            <w:rStyle w:val="Hyperlink"/>
          </w:rPr>
          <w:t>Charles Babbage</w:t>
        </w:r>
      </w:hyperlink>
      <w:r w:rsidR="004A787D">
        <w:t xml:space="preserve"> designed his </w:t>
      </w:r>
      <w:hyperlink r:id="rId79" w:history="1">
        <w:r w:rsidR="004A787D" w:rsidRPr="004A787D">
          <w:rPr>
            <w:rStyle w:val="Hyperlink"/>
          </w:rPr>
          <w:t>Analytical Engine</w:t>
        </w:r>
      </w:hyperlink>
      <w:r w:rsidR="004A787D">
        <w:t xml:space="preserve">, the first computer design considered to be </w:t>
      </w:r>
      <w:hyperlink r:id="rId80" w:history="1">
        <w:r w:rsidR="004A787D" w:rsidRPr="004A787D">
          <w:rPr>
            <w:rStyle w:val="Hyperlink"/>
            <w:i/>
          </w:rPr>
          <w:t>Turing complete</w:t>
        </w:r>
      </w:hyperlink>
      <w:r w:rsidR="004A787D">
        <w:t xml:space="preserve">) </w:t>
      </w:r>
      <w:r w:rsidR="00727FE0">
        <w:t xml:space="preserve">wrote an article for newspaper publication, </w:t>
      </w:r>
      <w:hyperlink r:id="rId81" w:history="1">
        <w:r w:rsidR="00727FE0" w:rsidRPr="00727FE0">
          <w:rPr>
            <w:rStyle w:val="Hyperlink"/>
          </w:rPr>
          <w:t>“Darwin among the Machines”</w:t>
        </w:r>
      </w:hyperlink>
      <w:r w:rsidR="00727FE0">
        <w:t xml:space="preserve">, wherein Butler speculated whether machines may eventually supplant humans.  This essay was included in his </w:t>
      </w:r>
      <w:hyperlink r:id="rId82" w:anchor="Book_of_the_Machines" w:history="1">
        <w:r w:rsidR="00727FE0" w:rsidRPr="00727FE0">
          <w:rPr>
            <w:rStyle w:val="Hyperlink"/>
            <w:i/>
          </w:rPr>
          <w:t>Book of the Machines</w:t>
        </w:r>
      </w:hyperlink>
      <w:r w:rsidR="00727FE0">
        <w:t xml:space="preserve"> which became incorporated into his novel, </w:t>
      </w:r>
      <w:hyperlink r:id="rId83" w:history="1">
        <w:r w:rsidR="00727FE0" w:rsidRPr="00727FE0">
          <w:rPr>
            <w:rStyle w:val="Hyperlink"/>
            <w:i/>
          </w:rPr>
          <w:t>Erewhon</w:t>
        </w:r>
      </w:hyperlink>
      <w:r w:rsidR="00727FE0">
        <w:t>. The society in Erewhon has a distant history where a revolution destroyed most mechanical inventions</w:t>
      </w:r>
      <w:r w:rsidR="00567816">
        <w:t xml:space="preserve"> – a more successful version of the machine-breaking in the </w:t>
      </w:r>
      <w:hyperlink r:id="rId84" w:history="1">
        <w:r w:rsidR="00567816" w:rsidRPr="00567816">
          <w:rPr>
            <w:rStyle w:val="Hyperlink"/>
          </w:rPr>
          <w:t>Luddite</w:t>
        </w:r>
      </w:hyperlink>
      <w:r w:rsidR="00567816">
        <w:t xml:space="preserve"> movement in the early Nineteenth Century.  This machine-destroying revolution in </w:t>
      </w:r>
      <w:r w:rsidR="00567816" w:rsidRPr="00567816">
        <w:rPr>
          <w:i/>
        </w:rPr>
        <w:t>Erewhon</w:t>
      </w:r>
      <w:r w:rsidR="00567816">
        <w:rPr>
          <w:i/>
        </w:rPr>
        <w:t>,</w:t>
      </w:r>
      <w:r w:rsidR="004A787D">
        <w:rPr>
          <w:i/>
        </w:rPr>
        <w:t xml:space="preserve"> </w:t>
      </w:r>
      <w:r w:rsidR="00567816">
        <w:t xml:space="preserve">lent Butler’s name to a backstory in </w:t>
      </w:r>
      <w:hyperlink r:id="rId85" w:history="1">
        <w:r w:rsidR="00567816" w:rsidRPr="00567816">
          <w:rPr>
            <w:rStyle w:val="Hyperlink"/>
          </w:rPr>
          <w:t>Frank Herbert</w:t>
        </w:r>
      </w:hyperlink>
      <w:r w:rsidR="00567816">
        <w:t xml:space="preserve">’s </w:t>
      </w:r>
      <w:hyperlink r:id="rId86" w:history="1">
        <w:r w:rsidR="00567816" w:rsidRPr="00567816">
          <w:rPr>
            <w:rStyle w:val="Hyperlink"/>
            <w:i/>
          </w:rPr>
          <w:t>Dune</w:t>
        </w:r>
      </w:hyperlink>
      <w:r w:rsidR="00567816">
        <w:t xml:space="preserve"> novel named the </w:t>
      </w:r>
      <w:hyperlink r:id="rId87" w:history="1">
        <w:proofErr w:type="spellStart"/>
        <w:r w:rsidR="00567816" w:rsidRPr="00567816">
          <w:rPr>
            <w:rStyle w:val="Hyperlink"/>
          </w:rPr>
          <w:t>Butlerian</w:t>
        </w:r>
        <w:proofErr w:type="spellEnd"/>
        <w:r w:rsidR="00567816" w:rsidRPr="00567816">
          <w:rPr>
            <w:rStyle w:val="Hyperlink"/>
          </w:rPr>
          <w:t xml:space="preserve"> Jihad</w:t>
        </w:r>
      </w:hyperlink>
      <w:r w:rsidR="00567816">
        <w:t xml:space="preserve">, which is why there is no active AI in </w:t>
      </w:r>
      <w:r w:rsidR="00567816" w:rsidRPr="00567816">
        <w:rPr>
          <w:i/>
        </w:rPr>
        <w:t>Dune</w:t>
      </w:r>
      <w:r w:rsidR="00567816">
        <w:t>.</w:t>
      </w:r>
    </w:p>
    <w:p w:rsidR="00B57F01" w:rsidRDefault="00B57F01" w:rsidP="00767CC6">
      <w:pPr>
        <w:ind w:firstLine="0"/>
      </w:pPr>
      <w:r>
        <w:t xml:space="preserve">There are other examples in Nineteenth Century speculative fiction, where artificial intelligences are described. One could consider </w:t>
      </w:r>
      <w:hyperlink r:id="rId88" w:history="1">
        <w:r w:rsidRPr="00B57F01">
          <w:rPr>
            <w:rStyle w:val="Hyperlink"/>
          </w:rPr>
          <w:t>Mary Shelly</w:t>
        </w:r>
      </w:hyperlink>
      <w:r>
        <w:t xml:space="preserve">’s </w:t>
      </w:r>
      <w:hyperlink r:id="rId89" w:history="1">
        <w:r w:rsidRPr="00B57F01">
          <w:rPr>
            <w:rStyle w:val="Hyperlink"/>
          </w:rPr>
          <w:t>Frankenstein</w:t>
        </w:r>
      </w:hyperlink>
      <w:r>
        <w:t xml:space="preserve">’s Monster to be an artificial intelligence. </w:t>
      </w:r>
      <w:r w:rsidR="00F530C9">
        <w:t>Prior</w:t>
      </w:r>
      <w:r>
        <w:t xml:space="preserve"> references are found in </w:t>
      </w:r>
      <w:hyperlink r:id="rId90" w:history="1">
        <w:r w:rsidRPr="00B57F01">
          <w:rPr>
            <w:rStyle w:val="Hyperlink"/>
          </w:rPr>
          <w:t>“Ancient dreams of intelligent machines: 3,000 years of robots”</w:t>
        </w:r>
      </w:hyperlink>
      <w:r>
        <w:t>.</w:t>
      </w:r>
    </w:p>
    <w:p w:rsidR="00B85FD0" w:rsidRDefault="00F530C9" w:rsidP="00767CC6">
      <w:pPr>
        <w:ind w:firstLine="0"/>
      </w:pPr>
      <w:r>
        <w:t>A principal sub-genre of speculative fiction</w:t>
      </w:r>
      <w:r w:rsidR="0074134D">
        <w:t xml:space="preserve"> where</w:t>
      </w:r>
      <w:r>
        <w:t xml:space="preserve"> AI is often encountered is the </w:t>
      </w:r>
      <w:hyperlink r:id="rId91" w:history="1">
        <w:r w:rsidRPr="00F530C9">
          <w:rPr>
            <w:rStyle w:val="Hyperlink"/>
          </w:rPr>
          <w:t>science fiction</w:t>
        </w:r>
      </w:hyperlink>
      <w:r>
        <w:t xml:space="preserve"> genre. </w:t>
      </w:r>
      <w:r w:rsidR="0064359A">
        <w:t xml:space="preserve">There is a rich </w:t>
      </w:r>
      <w:hyperlink r:id="rId92" w:history="1">
        <w:r w:rsidR="0064359A" w:rsidRPr="0064359A">
          <w:rPr>
            <w:rStyle w:val="Hyperlink"/>
          </w:rPr>
          <w:t>history of AI in science fiction</w:t>
        </w:r>
      </w:hyperlink>
      <w:r w:rsidR="0064359A">
        <w:t>.</w:t>
      </w:r>
      <w:r w:rsidR="00C117E2">
        <w:t xml:space="preserve"> </w:t>
      </w:r>
      <w:r w:rsidR="009221C2">
        <w:t xml:space="preserve">Science fiction often extrapolates the development and implementation of a current or future technology then speculates its effect on people, society, or mankind – the technology we are considering is AI.  </w:t>
      </w:r>
      <w:r w:rsidR="00C117E2">
        <w:t>An extensive and comprehensive survey of AI in fiction is in the article, “</w:t>
      </w:r>
      <w:hyperlink r:id="rId93" w:history="1">
        <w:r w:rsidR="00C117E2" w:rsidRPr="00C117E2">
          <w:rPr>
            <w:rStyle w:val="Hyperlink"/>
          </w:rPr>
          <w:t>Artificial intelligence in fiction: between narratives and metaphors</w:t>
        </w:r>
      </w:hyperlink>
      <w:r w:rsidR="00C117E2">
        <w:t>”.</w:t>
      </w:r>
      <w:r w:rsidR="00A828BB">
        <w:t xml:space="preserve">  </w:t>
      </w:r>
    </w:p>
    <w:p w:rsidR="00F530C9" w:rsidRDefault="00542007" w:rsidP="00767CC6">
      <w:pPr>
        <w:ind w:firstLine="0"/>
      </w:pPr>
      <w:r>
        <w:t xml:space="preserve">There is a long history of </w:t>
      </w:r>
      <w:hyperlink r:id="rId94" w:history="1">
        <w:r w:rsidRPr="00542007">
          <w:rPr>
            <w:rStyle w:val="Hyperlink"/>
          </w:rPr>
          <w:t>AI in film</w:t>
        </w:r>
      </w:hyperlink>
      <w:r>
        <w:t>. Here’s a listing of “</w:t>
      </w:r>
      <w:hyperlink r:id="rId95" w:history="1">
        <w:r w:rsidRPr="00542007">
          <w:rPr>
            <w:rStyle w:val="Hyperlink"/>
          </w:rPr>
          <w:t>The top 20 AI films in pictures</w:t>
        </w:r>
      </w:hyperlink>
      <w:r>
        <w:t xml:space="preserve">”. The </w:t>
      </w:r>
      <w:hyperlink r:id="rId96" w:history="1">
        <w:r w:rsidRPr="00542007">
          <w:rPr>
            <w:rStyle w:val="Hyperlink"/>
          </w:rPr>
          <w:t xml:space="preserve">AI </w:t>
        </w:r>
        <w:r w:rsidRPr="00542007">
          <w:rPr>
            <w:rStyle w:val="Hyperlink"/>
            <w:i/>
          </w:rPr>
          <w:t>tropes</w:t>
        </w:r>
        <w:r w:rsidRPr="00542007">
          <w:rPr>
            <w:rStyle w:val="Hyperlink"/>
          </w:rPr>
          <w:t xml:space="preserve"> in film</w:t>
        </w:r>
      </w:hyperlink>
      <w:r w:rsidR="006B140F">
        <w:t xml:space="preserve">, and in </w:t>
      </w:r>
      <w:hyperlink r:id="rId97" w:history="1">
        <w:r w:rsidR="006B140F" w:rsidRPr="006B140F">
          <w:rPr>
            <w:rStyle w:val="Hyperlink"/>
          </w:rPr>
          <w:t>television series</w:t>
        </w:r>
      </w:hyperlink>
      <w:r w:rsidR="006B140F">
        <w:t xml:space="preserve">, </w:t>
      </w:r>
      <w:r>
        <w:t>have been categorized (</w:t>
      </w:r>
      <w:r w:rsidR="00B85FD0">
        <w:t xml:space="preserve">however, absent is the </w:t>
      </w:r>
      <w:r w:rsidR="00B85FD0" w:rsidRPr="00B85FD0">
        <w:rPr>
          <w:i/>
        </w:rPr>
        <w:lastRenderedPageBreak/>
        <w:t>transcendence</w:t>
      </w:r>
      <w:r w:rsidR="00B85FD0">
        <w:t xml:space="preserve"> trope where the AI evolves </w:t>
      </w:r>
      <w:r w:rsidR="00354ACC">
        <w:t>past</w:t>
      </w:r>
      <w:r w:rsidR="00B85FD0">
        <w:t xml:space="preserve"> the </w:t>
      </w:r>
      <w:hyperlink r:id="rId98" w:history="1">
        <w:r w:rsidR="00B85FD0" w:rsidRPr="00354ACC">
          <w:rPr>
            <w:rStyle w:val="Hyperlink"/>
          </w:rPr>
          <w:t>Singularity</w:t>
        </w:r>
      </w:hyperlink>
      <w:r w:rsidR="00B85FD0">
        <w:t xml:space="preserve">, transcending the need of physical media to exist, </w:t>
      </w:r>
      <w:r w:rsidR="00354ACC">
        <w:t xml:space="preserve">finding humans of no interest anymore, so the AI just leaves.  The film, </w:t>
      </w:r>
      <w:hyperlink r:id="rId99" w:history="1">
        <w:proofErr w:type="gramStart"/>
        <w:r w:rsidR="00354ACC" w:rsidRPr="00354ACC">
          <w:rPr>
            <w:rStyle w:val="Hyperlink"/>
            <w:i/>
          </w:rPr>
          <w:t>Her</w:t>
        </w:r>
        <w:proofErr w:type="gramEnd"/>
      </w:hyperlink>
      <w:r w:rsidR="00354ACC">
        <w:t>, exhibits this trope.).</w:t>
      </w:r>
      <w:r w:rsidR="006B140F">
        <w:t xml:space="preserve"> There are numerous </w:t>
      </w:r>
      <w:hyperlink r:id="rId100" w:history="1">
        <w:r w:rsidR="006B140F" w:rsidRPr="006B140F">
          <w:rPr>
            <w:rStyle w:val="Hyperlink"/>
          </w:rPr>
          <w:t>television series which featured AI</w:t>
        </w:r>
      </w:hyperlink>
      <w:r w:rsidR="00BF6186">
        <w:t xml:space="preserve">, also listed </w:t>
      </w:r>
      <w:hyperlink r:id="rId101" w:history="1">
        <w:r w:rsidR="00BF6186" w:rsidRPr="00BF6186">
          <w:rPr>
            <w:rStyle w:val="Hyperlink"/>
          </w:rPr>
          <w:t>here</w:t>
        </w:r>
      </w:hyperlink>
      <w:r w:rsidR="006B140F">
        <w:t>.</w:t>
      </w:r>
    </w:p>
    <w:p w:rsidR="00BF6186" w:rsidRDefault="00BF6186" w:rsidP="00BF6186">
      <w:r>
        <w:t xml:space="preserve">The term “robot” was coined in the Czech play, </w:t>
      </w:r>
      <w:hyperlink r:id="rId102" w:history="1">
        <w:r w:rsidRPr="00BF6186">
          <w:rPr>
            <w:rStyle w:val="Hyperlink"/>
            <w:i/>
          </w:rPr>
          <w:t>R.U.R</w:t>
        </w:r>
      </w:hyperlink>
      <w:r>
        <w:t xml:space="preserve"> in 1921.  One of the earliest and most memorable film robots was </w:t>
      </w:r>
      <w:r w:rsidRPr="00BF6186">
        <w:t>Maschinenmensch</w:t>
      </w:r>
      <w:r>
        <w:t xml:space="preserve"> in Fritz Lang’s </w:t>
      </w:r>
      <w:hyperlink r:id="rId103" w:history="1">
        <w:r w:rsidRPr="0074134D">
          <w:rPr>
            <w:rStyle w:val="Hyperlink"/>
            <w:i/>
          </w:rPr>
          <w:t>Metropolis</w:t>
        </w:r>
      </w:hyperlink>
      <w:r w:rsidR="0074134D">
        <w:rPr>
          <w:i/>
        </w:rPr>
        <w:t xml:space="preserve"> </w:t>
      </w:r>
      <w:r w:rsidR="0074134D">
        <w:t>(1927)</w:t>
      </w:r>
      <w:r>
        <w:t>.</w:t>
      </w:r>
      <w:r w:rsidR="004A1E9B">
        <w:t xml:space="preserve"> Here’s a </w:t>
      </w:r>
      <w:hyperlink r:id="rId104" w:history="1">
        <w:r w:rsidR="004A1E9B" w:rsidRPr="004A1E9B">
          <w:rPr>
            <w:rStyle w:val="Hyperlink"/>
          </w:rPr>
          <w:t>list of fictional robots and androids</w:t>
        </w:r>
      </w:hyperlink>
      <w:r w:rsidR="004A1E9B">
        <w:t xml:space="preserve">. Arguably, the most </w:t>
      </w:r>
      <w:r w:rsidR="001C312E">
        <w:t>seminal</w:t>
      </w:r>
      <w:r w:rsidR="004A1E9B">
        <w:t xml:space="preserve"> set of stories</w:t>
      </w:r>
      <w:r w:rsidR="001C312E">
        <w:t xml:space="preserve"> about robots and artificial intelligence is Asimov’s </w:t>
      </w:r>
      <w:hyperlink r:id="rId105" w:history="1">
        <w:r w:rsidR="001C312E" w:rsidRPr="001C312E">
          <w:rPr>
            <w:rStyle w:val="Hyperlink"/>
          </w:rPr>
          <w:t>Robot Series</w:t>
        </w:r>
      </w:hyperlink>
      <w:r w:rsidR="001C312E">
        <w:t xml:space="preserve">, where he originates his </w:t>
      </w:r>
      <w:hyperlink r:id="rId106" w:history="1">
        <w:r w:rsidR="001C312E" w:rsidRPr="001C312E">
          <w:rPr>
            <w:rStyle w:val="Hyperlink"/>
          </w:rPr>
          <w:t>Three Laws of Robotics</w:t>
        </w:r>
      </w:hyperlink>
      <w:r w:rsidR="00722D58">
        <w:t xml:space="preserve"> in 1942 in his short story, </w:t>
      </w:r>
      <w:hyperlink r:id="rId107" w:history="1">
        <w:r w:rsidR="00722D58" w:rsidRPr="00722D58">
          <w:rPr>
            <w:rStyle w:val="Hyperlink"/>
          </w:rPr>
          <w:t>“Runaround”</w:t>
        </w:r>
      </w:hyperlink>
      <w:r w:rsidR="00722D58">
        <w:t xml:space="preserve">, which was added to his collection, </w:t>
      </w:r>
      <w:hyperlink r:id="rId108" w:history="1">
        <w:r w:rsidR="00722D58" w:rsidRPr="00722D58">
          <w:rPr>
            <w:rStyle w:val="Hyperlink"/>
            <w:i/>
          </w:rPr>
          <w:t>I Robot</w:t>
        </w:r>
      </w:hyperlink>
      <w:r w:rsidR="001C312E">
        <w:t>.</w:t>
      </w:r>
      <w:r w:rsidR="005B4DF9">
        <w:t xml:space="preserve"> Common plot twists involving the three laws of robotics are that the robots interpret the laws differently than humans would.  For instance, the primary law is “</w:t>
      </w:r>
      <w:r w:rsidR="005B4DF9" w:rsidRPr="005B4DF9">
        <w:t>A robot may not injure a human being or, through inaction, allo</w:t>
      </w:r>
      <w:r w:rsidR="005B4DF9">
        <w:t xml:space="preserve">w a human being to come to harm”, which might force the robot to imprison humans to keep them from hurting each other – this is analogous to the </w:t>
      </w:r>
      <w:hyperlink r:id="rId109" w:anchor="Implications_for_autonomous_vehicles" w:history="1">
        <w:r w:rsidR="005B4DF9" w:rsidRPr="005B4DF9">
          <w:rPr>
            <w:rStyle w:val="Hyperlink"/>
          </w:rPr>
          <w:t>trolley problem for autonomous vehicles</w:t>
        </w:r>
      </w:hyperlink>
      <w:r w:rsidR="005B4DF9">
        <w:t>.</w:t>
      </w:r>
      <w:r w:rsidR="00C94C69">
        <w:t xml:space="preserve"> The Robot series was then incorporated with Asimov’s </w:t>
      </w:r>
      <w:hyperlink r:id="rId110" w:history="1">
        <w:r w:rsidR="00C94C69" w:rsidRPr="00C94C69">
          <w:rPr>
            <w:rStyle w:val="Hyperlink"/>
          </w:rPr>
          <w:t>Foundation series</w:t>
        </w:r>
      </w:hyperlink>
      <w:r w:rsidR="00C94C69">
        <w:t xml:space="preserve"> to comprise the </w:t>
      </w:r>
      <w:hyperlink r:id="rId111" w:history="1">
        <w:r w:rsidR="00C94C69" w:rsidRPr="00C94C69">
          <w:rPr>
            <w:rStyle w:val="Hyperlink"/>
          </w:rPr>
          <w:t>Foundation Universe</w:t>
        </w:r>
      </w:hyperlink>
      <w:r w:rsidR="00C94C69">
        <w:t>.</w:t>
      </w:r>
    </w:p>
    <w:p w:rsidR="00397C8B" w:rsidRPr="00BF6186" w:rsidRDefault="00397C8B" w:rsidP="00BF6186">
      <w:r>
        <w:t xml:space="preserve">One of the most seminal AI computers appeared in </w:t>
      </w:r>
      <w:proofErr w:type="spellStart"/>
      <w:r>
        <w:t>Kubrik’s</w:t>
      </w:r>
      <w:proofErr w:type="spellEnd"/>
      <w:r>
        <w:t xml:space="preserve"> &amp; Clark’s </w:t>
      </w:r>
      <w:hyperlink r:id="rId112" w:history="1">
        <w:r w:rsidRPr="00397C8B">
          <w:rPr>
            <w:rStyle w:val="Hyperlink"/>
            <w:i/>
          </w:rPr>
          <w:t>2001: A Space Odyssey</w:t>
        </w:r>
      </w:hyperlink>
      <w:r>
        <w:t xml:space="preserve"> – </w:t>
      </w:r>
      <w:hyperlink r:id="rId113" w:history="1">
        <w:r w:rsidRPr="00397C8B">
          <w:rPr>
            <w:rStyle w:val="Hyperlink"/>
          </w:rPr>
          <w:t>HAL</w:t>
        </w:r>
      </w:hyperlink>
      <w:r>
        <w:t xml:space="preserve">. In Clark’s novelization of the film, we learn that HAL’s deadly behavior was caused by </w:t>
      </w:r>
      <w:r w:rsidR="00251D38">
        <w:t>an attempt to resolve conflicting directives.</w:t>
      </w:r>
      <w:r w:rsidR="00E35830">
        <w:t xml:space="preserve"> Here’s a </w:t>
      </w:r>
      <w:hyperlink r:id="rId114" w:history="1">
        <w:r w:rsidR="00E35830" w:rsidRPr="00E35830">
          <w:rPr>
            <w:rStyle w:val="Hyperlink"/>
          </w:rPr>
          <w:t>list of fictional computers</w:t>
        </w:r>
      </w:hyperlink>
      <w:r w:rsidR="00E35830">
        <w:t>, including HAL.</w:t>
      </w:r>
      <w:r w:rsidR="00BD5FC7">
        <w:t xml:space="preserve">  A more humorous fictional computer is </w:t>
      </w:r>
      <w:hyperlink r:id="rId115" w:anchor="Deep_Thought" w:history="1">
        <w:r w:rsidR="00BD5FC7" w:rsidRPr="00BD5FC7">
          <w:rPr>
            <w:rStyle w:val="Hyperlink"/>
          </w:rPr>
          <w:t>Deep Thought</w:t>
        </w:r>
      </w:hyperlink>
      <w:r w:rsidR="00BD5FC7">
        <w:t xml:space="preserve"> from the </w:t>
      </w:r>
      <w:hyperlink r:id="rId116" w:history="1">
        <w:proofErr w:type="spellStart"/>
        <w:r w:rsidR="00BD5FC7" w:rsidRPr="00BD5FC7">
          <w:rPr>
            <w:rStyle w:val="Hyperlink"/>
          </w:rPr>
          <w:t>HHGttG</w:t>
        </w:r>
        <w:proofErr w:type="spellEnd"/>
      </w:hyperlink>
      <w:r w:rsidR="00BD5FC7">
        <w:t xml:space="preserve"> by Douglas Adams.</w:t>
      </w:r>
      <w:r w:rsidR="008E66E1">
        <w:t xml:space="preserve"> Another fictional trend is for an AI to emerge within a computer network – the most influential of these is </w:t>
      </w:r>
      <w:hyperlink r:id="rId117" w:history="1">
        <w:r w:rsidR="008E66E1" w:rsidRPr="008E66E1">
          <w:rPr>
            <w:rStyle w:val="Hyperlink"/>
          </w:rPr>
          <w:t>Skynet</w:t>
        </w:r>
      </w:hyperlink>
      <w:r w:rsidR="008E66E1">
        <w:t xml:space="preserve">, from the </w:t>
      </w:r>
      <w:hyperlink r:id="rId118" w:history="1">
        <w:r w:rsidR="008E66E1" w:rsidRPr="008E66E1">
          <w:rPr>
            <w:rStyle w:val="Hyperlink"/>
            <w:i/>
          </w:rPr>
          <w:t>Terminator</w:t>
        </w:r>
      </w:hyperlink>
      <w:r w:rsidR="008E66E1">
        <w:t xml:space="preserve"> film, which proves to be an existential threat AI</w:t>
      </w:r>
      <w:r w:rsidR="000C0471">
        <w:t xml:space="preserve"> – here’</w:t>
      </w:r>
      <w:r w:rsidR="004C3CF4">
        <w:t>s a reference including other</w:t>
      </w:r>
      <w:r w:rsidR="000C0471">
        <w:t xml:space="preserve"> </w:t>
      </w:r>
      <w:hyperlink r:id="rId119" w:history="1">
        <w:r w:rsidR="000C0471" w:rsidRPr="004C3CF4">
          <w:rPr>
            <w:rStyle w:val="Hyperlink"/>
          </w:rPr>
          <w:t>AI takeovers in popular culture</w:t>
        </w:r>
      </w:hyperlink>
      <w:r w:rsidR="000C0471">
        <w:t>.</w:t>
      </w:r>
      <w:r w:rsidR="000E3385">
        <w:t xml:space="preserve">  The problems with uncontrolled self-replicating is </w:t>
      </w:r>
      <w:hyperlink r:id="rId120" w:history="1">
        <w:r w:rsidR="000E3385" w:rsidRPr="000E3385">
          <w:rPr>
            <w:rStyle w:val="Hyperlink"/>
          </w:rPr>
          <w:t>gray goo</w:t>
        </w:r>
      </w:hyperlink>
      <w:r w:rsidR="000E3385">
        <w:t xml:space="preserve"> featured in the </w:t>
      </w:r>
      <w:hyperlink r:id="rId121" w:anchor="Replicators" w:history="1">
        <w:proofErr w:type="spellStart"/>
        <w:r w:rsidR="000E3385" w:rsidRPr="000E3385">
          <w:rPr>
            <w:rStyle w:val="Hyperlink"/>
          </w:rPr>
          <w:t>Stargate</w:t>
        </w:r>
        <w:proofErr w:type="spellEnd"/>
        <w:r w:rsidR="000E3385" w:rsidRPr="000E3385">
          <w:rPr>
            <w:rStyle w:val="Hyperlink"/>
          </w:rPr>
          <w:t xml:space="preserve"> TV series</w:t>
        </w:r>
      </w:hyperlink>
      <w:r w:rsidR="000E3385">
        <w:t>.</w:t>
      </w:r>
      <w:r w:rsidR="006A405E">
        <w:t xml:space="preserve"> </w:t>
      </w:r>
      <w:hyperlink r:id="rId122" w:anchor="Von_Neumann_probes" w:history="1">
        <w:r w:rsidR="006A405E" w:rsidRPr="006A405E">
          <w:rPr>
            <w:rStyle w:val="Hyperlink"/>
          </w:rPr>
          <w:t>Von Neumann probes</w:t>
        </w:r>
      </w:hyperlink>
      <w:r w:rsidR="006A405E">
        <w:t xml:space="preserve"> are the origin of the machine civilization in James P. Hogan’s </w:t>
      </w:r>
      <w:hyperlink r:id="rId123" w:history="1">
        <w:r w:rsidR="006A405E" w:rsidRPr="006A405E">
          <w:rPr>
            <w:rStyle w:val="Hyperlink"/>
            <w:i/>
          </w:rPr>
          <w:t xml:space="preserve">Code of the </w:t>
        </w:r>
        <w:proofErr w:type="spellStart"/>
        <w:r w:rsidR="006A405E" w:rsidRPr="006A405E">
          <w:rPr>
            <w:rStyle w:val="Hyperlink"/>
            <w:i/>
          </w:rPr>
          <w:t>Lifemaker</w:t>
        </w:r>
        <w:proofErr w:type="spellEnd"/>
      </w:hyperlink>
      <w:r w:rsidR="006A405E">
        <w:t>.</w:t>
      </w:r>
    </w:p>
    <w:p w:rsidR="006A405E" w:rsidRDefault="006A405E" w:rsidP="006A405E">
      <w:pPr>
        <w:pStyle w:val="Heading1"/>
      </w:pPr>
      <w:r>
        <w:lastRenderedPageBreak/>
        <w:t>Existential Threats</w:t>
      </w:r>
    </w:p>
    <w:p w:rsidR="00BF6186" w:rsidRPr="00567816" w:rsidRDefault="00BF6186" w:rsidP="00767CC6">
      <w:pPr>
        <w:ind w:firstLine="0"/>
      </w:pPr>
    </w:p>
    <w:p w:rsidR="00767CC6" w:rsidRDefault="006A405E" w:rsidP="00767CC6">
      <w:pPr>
        <w:ind w:firstLine="0"/>
      </w:pPr>
      <w:r>
        <w:t>An existential threat is a risk to the survival of the human race.  Here are some categories:</w:t>
      </w:r>
    </w:p>
    <w:p w:rsidR="006A405E" w:rsidRPr="00FD6C4F" w:rsidRDefault="006A405E" w:rsidP="006A405E">
      <w:pPr>
        <w:pStyle w:val="ListParagraph"/>
        <w:numPr>
          <w:ilvl w:val="0"/>
          <w:numId w:val="18"/>
        </w:numPr>
        <w:rPr>
          <w:rFonts w:cstheme="minorHAnsi"/>
        </w:rPr>
      </w:pPr>
      <w:hyperlink r:id="rId124" w:history="1">
        <w:r w:rsidRPr="00FD6C4F">
          <w:rPr>
            <w:rStyle w:val="Hyperlink"/>
            <w:rFonts w:cstheme="minorHAnsi"/>
            <w:lang w:val="en"/>
          </w:rPr>
          <w:t>Global_catastrophic_risk</w:t>
        </w:r>
      </w:hyperlink>
    </w:p>
    <w:p w:rsidR="006A405E" w:rsidRPr="00FD6C4F" w:rsidRDefault="006A405E" w:rsidP="006A405E">
      <w:pPr>
        <w:pStyle w:val="ListParagraph"/>
        <w:numPr>
          <w:ilvl w:val="0"/>
          <w:numId w:val="18"/>
        </w:numPr>
        <w:rPr>
          <w:rFonts w:cstheme="minorHAnsi"/>
        </w:rPr>
      </w:pPr>
      <w:hyperlink r:id="rId125" w:history="1">
        <w:r w:rsidRPr="00FD6C4F">
          <w:rPr>
            <w:rStyle w:val="Hyperlink"/>
            <w:rFonts w:cstheme="minorHAnsi"/>
            <w:lang w:val="en"/>
          </w:rPr>
          <w:t>Existential_risk_from_artificial_general_intelligence</w:t>
        </w:r>
      </w:hyperlink>
    </w:p>
    <w:p w:rsidR="006A405E" w:rsidRPr="00FD6C4F" w:rsidRDefault="006A405E" w:rsidP="006A405E">
      <w:pPr>
        <w:pStyle w:val="ListParagraph"/>
        <w:numPr>
          <w:ilvl w:val="0"/>
          <w:numId w:val="18"/>
        </w:numPr>
        <w:rPr>
          <w:rFonts w:cstheme="minorHAnsi"/>
        </w:rPr>
      </w:pPr>
      <w:hyperlink r:id="rId126" w:history="1">
        <w:r w:rsidRPr="00FD6C4F">
          <w:rPr>
            <w:rStyle w:val="Hyperlink"/>
            <w:rFonts w:cstheme="minorHAnsi"/>
            <w:lang w:val="en"/>
          </w:rPr>
          <w:t>Technological_singularity</w:t>
        </w:r>
      </w:hyperlink>
    </w:p>
    <w:p w:rsidR="006A405E" w:rsidRPr="00FD6C4F" w:rsidRDefault="006A405E" w:rsidP="006A405E">
      <w:pPr>
        <w:pStyle w:val="ListParagraph"/>
        <w:numPr>
          <w:ilvl w:val="0"/>
          <w:numId w:val="18"/>
        </w:numPr>
        <w:rPr>
          <w:rFonts w:cstheme="minorHAnsi"/>
        </w:rPr>
      </w:pPr>
      <w:hyperlink r:id="rId127" w:history="1">
        <w:r w:rsidRPr="00FD6C4F">
          <w:rPr>
            <w:rStyle w:val="Hyperlink"/>
            <w:rFonts w:cstheme="minorHAnsi"/>
            <w:lang w:val="en"/>
          </w:rPr>
          <w:t>Recursive_self-improvement</w:t>
        </w:r>
      </w:hyperlink>
    </w:p>
    <w:p w:rsidR="006A405E" w:rsidRPr="00F97E57" w:rsidRDefault="006A405E" w:rsidP="006A405E">
      <w:pPr>
        <w:pStyle w:val="ListParagraph"/>
        <w:numPr>
          <w:ilvl w:val="0"/>
          <w:numId w:val="18"/>
        </w:numPr>
        <w:rPr>
          <w:rStyle w:val="Hyperlink"/>
          <w:rFonts w:cstheme="minorHAnsi"/>
          <w:color w:val="auto"/>
          <w:u w:val="none"/>
        </w:rPr>
      </w:pPr>
      <w:hyperlink r:id="rId128" w:history="1">
        <w:r w:rsidRPr="00FD6C4F">
          <w:rPr>
            <w:rStyle w:val="Hyperlink"/>
            <w:rFonts w:cstheme="minorHAnsi"/>
            <w:lang w:val="en"/>
          </w:rPr>
          <w:t>Superintelligence</w:t>
        </w:r>
      </w:hyperlink>
    </w:p>
    <w:p w:rsidR="00F97E57" w:rsidRPr="00FD6C4F" w:rsidRDefault="00F97E57" w:rsidP="00F97E57">
      <w:pPr>
        <w:pStyle w:val="ListParagraph"/>
        <w:numPr>
          <w:ilvl w:val="1"/>
          <w:numId w:val="18"/>
        </w:numPr>
        <w:rPr>
          <w:rFonts w:cstheme="minorHAnsi"/>
        </w:rPr>
      </w:pPr>
      <w:hyperlink r:id="rId129" w:history="1">
        <w:r w:rsidRPr="00F97E57">
          <w:rPr>
            <w:rStyle w:val="Hyperlink"/>
            <w:rFonts w:cstheme="minorHAnsi"/>
          </w:rPr>
          <w:t>Superintelligence: Paths, Dangers, Strategies - Wikipedia</w:t>
        </w:r>
      </w:hyperlink>
    </w:p>
    <w:p w:rsidR="006A405E" w:rsidRPr="00C41B52" w:rsidRDefault="006A405E" w:rsidP="006A405E">
      <w:pPr>
        <w:pStyle w:val="ListParagraph"/>
        <w:numPr>
          <w:ilvl w:val="0"/>
          <w:numId w:val="18"/>
        </w:numPr>
        <w:rPr>
          <w:rStyle w:val="Hyperlink"/>
          <w:rFonts w:cstheme="minorHAnsi"/>
          <w:color w:val="auto"/>
          <w:u w:val="none"/>
        </w:rPr>
      </w:pPr>
      <w:hyperlink r:id="rId130" w:history="1">
        <w:r w:rsidRPr="00FD6C4F">
          <w:rPr>
            <w:rStyle w:val="Hyperlink"/>
            <w:rFonts w:cstheme="minorHAnsi"/>
            <w:lang w:val="en"/>
          </w:rPr>
          <w:t>AI_takeover</w:t>
        </w:r>
      </w:hyperlink>
    </w:p>
    <w:p w:rsidR="00C41B52" w:rsidRPr="00FD6C4F" w:rsidRDefault="00C41B52" w:rsidP="00C41B52">
      <w:pPr>
        <w:pStyle w:val="ListParagraph"/>
        <w:numPr>
          <w:ilvl w:val="1"/>
          <w:numId w:val="18"/>
        </w:numPr>
        <w:rPr>
          <w:rFonts w:cstheme="minorHAnsi"/>
        </w:rPr>
      </w:pPr>
      <w:hyperlink r:id="rId131" w:history="1">
        <w:r w:rsidRPr="00C41B52">
          <w:rPr>
            <w:rStyle w:val="Hyperlink"/>
            <w:rFonts w:cstheme="minorHAnsi"/>
          </w:rPr>
          <w:t>Skynet (</w:t>
        </w:r>
        <w:r w:rsidRPr="00C41B52">
          <w:rPr>
            <w:rStyle w:val="Hyperlink"/>
            <w:rFonts w:cstheme="minorHAnsi"/>
            <w:i/>
            <w:iCs/>
          </w:rPr>
          <w:t>Terminator</w:t>
        </w:r>
        <w:r w:rsidRPr="00C41B52">
          <w:rPr>
            <w:rStyle w:val="Hyperlink"/>
            <w:rFonts w:cstheme="minorHAnsi"/>
          </w:rPr>
          <w:t>) — Wikipedia</w:t>
        </w:r>
      </w:hyperlink>
    </w:p>
    <w:p w:rsidR="006A405E" w:rsidRPr="00FD6C4F" w:rsidRDefault="006A405E" w:rsidP="006A405E">
      <w:pPr>
        <w:pStyle w:val="ListParagraph"/>
        <w:numPr>
          <w:ilvl w:val="0"/>
          <w:numId w:val="18"/>
        </w:numPr>
        <w:rPr>
          <w:rFonts w:cstheme="minorHAnsi"/>
        </w:rPr>
      </w:pPr>
      <w:hyperlink r:id="rId132" w:history="1">
        <w:r w:rsidRPr="00FD6C4F">
          <w:rPr>
            <w:rStyle w:val="Hyperlink"/>
            <w:rFonts w:cstheme="minorHAnsi"/>
            <w:lang w:val="en"/>
          </w:rPr>
          <w:t>Artificial_intelligence_arms_race</w:t>
        </w:r>
      </w:hyperlink>
    </w:p>
    <w:p w:rsidR="006A405E" w:rsidRPr="00FD6C4F" w:rsidRDefault="006A405E" w:rsidP="006A405E">
      <w:pPr>
        <w:pStyle w:val="ListParagraph"/>
        <w:numPr>
          <w:ilvl w:val="0"/>
          <w:numId w:val="18"/>
        </w:numPr>
        <w:rPr>
          <w:rFonts w:cstheme="minorHAnsi"/>
        </w:rPr>
      </w:pPr>
      <w:hyperlink r:id="rId133" w:history="1">
        <w:r w:rsidRPr="00FD6C4F">
          <w:rPr>
            <w:rStyle w:val="Hyperlink"/>
            <w:rFonts w:cstheme="minorHAnsi"/>
            <w:lang w:val="en"/>
          </w:rPr>
          <w:t>Lethal_autonomous_weapon</w:t>
        </w:r>
      </w:hyperlink>
    </w:p>
    <w:p w:rsidR="006A405E" w:rsidRPr="00FD6C4F" w:rsidRDefault="006A405E" w:rsidP="006A405E">
      <w:pPr>
        <w:pStyle w:val="ListParagraph"/>
        <w:numPr>
          <w:ilvl w:val="0"/>
          <w:numId w:val="18"/>
        </w:numPr>
        <w:rPr>
          <w:rFonts w:cstheme="minorHAnsi"/>
        </w:rPr>
      </w:pPr>
      <w:hyperlink r:id="rId134" w:history="1">
        <w:r w:rsidRPr="00FD6C4F">
          <w:rPr>
            <w:rStyle w:val="Hyperlink"/>
            <w:rFonts w:cstheme="minorHAnsi"/>
            <w:lang w:val="en"/>
          </w:rPr>
          <w:t>List_of_fictional_military_robots</w:t>
        </w:r>
      </w:hyperlink>
    </w:p>
    <w:p w:rsidR="006A405E" w:rsidRPr="00FD6C4F" w:rsidRDefault="006A405E" w:rsidP="006A405E">
      <w:pPr>
        <w:pStyle w:val="ListParagraph"/>
        <w:numPr>
          <w:ilvl w:val="0"/>
          <w:numId w:val="18"/>
        </w:numPr>
        <w:rPr>
          <w:rFonts w:cstheme="minorHAnsi"/>
        </w:rPr>
      </w:pPr>
      <w:hyperlink r:id="rId135" w:history="1">
        <w:r w:rsidRPr="00FD6C4F">
          <w:rPr>
            <w:rStyle w:val="Hyperlink"/>
            <w:rFonts w:cstheme="minorHAnsi"/>
            <w:lang w:val="en"/>
          </w:rPr>
          <w:t>Slaughterbots</w:t>
        </w:r>
      </w:hyperlink>
    </w:p>
    <w:p w:rsidR="006A405E" w:rsidRPr="00C41B52" w:rsidRDefault="006A405E" w:rsidP="006A405E">
      <w:pPr>
        <w:pStyle w:val="ListParagraph"/>
        <w:numPr>
          <w:ilvl w:val="0"/>
          <w:numId w:val="18"/>
        </w:numPr>
      </w:pPr>
      <w:hyperlink r:id="rId136" w:history="1">
        <w:r w:rsidRPr="00FD6C4F">
          <w:rPr>
            <w:rStyle w:val="Hyperlink"/>
            <w:rFonts w:cstheme="minorHAnsi"/>
            <w:lang w:val="en"/>
          </w:rPr>
          <w:t>Artificial_Intelligence_Cold_War</w:t>
        </w:r>
      </w:hyperlink>
    </w:p>
    <w:p w:rsidR="00C41B52" w:rsidRPr="00F97E57" w:rsidRDefault="00C41B52" w:rsidP="006A405E">
      <w:pPr>
        <w:pStyle w:val="ListParagraph"/>
        <w:numPr>
          <w:ilvl w:val="0"/>
          <w:numId w:val="18"/>
        </w:numPr>
      </w:pPr>
      <w:hyperlink r:id="rId137" w:history="1">
        <w:r w:rsidRPr="00C41B52">
          <w:rPr>
            <w:rStyle w:val="Hyperlink"/>
          </w:rPr>
          <w:t>Artificial intelligence arms race — Wikipedia</w:t>
        </w:r>
      </w:hyperlink>
    </w:p>
    <w:p w:rsidR="00F97E57" w:rsidRPr="006A405E" w:rsidRDefault="00F97E57" w:rsidP="006A405E">
      <w:pPr>
        <w:pStyle w:val="ListParagraph"/>
        <w:numPr>
          <w:ilvl w:val="0"/>
          <w:numId w:val="18"/>
        </w:numPr>
      </w:pPr>
      <w:hyperlink r:id="rId138" w:anchor="Long-term_future_and_global_catastrophic_risks" w:history="1">
        <w:r w:rsidRPr="00F97E57">
          <w:rPr>
            <w:rStyle w:val="Hyperlink"/>
          </w:rPr>
          <w:t>Effective altruism: long-term future and global catastrophic risks — Wikipedia</w:t>
        </w:r>
      </w:hyperlink>
    </w:p>
    <w:p w:rsidR="00B32D86" w:rsidRDefault="00B32D86">
      <w:pPr>
        <w:pStyle w:val="NoSpacing"/>
      </w:pPr>
    </w:p>
    <w:p w:rsidR="00FD6C4F" w:rsidRDefault="00FD6C4F">
      <w:pPr>
        <w:pStyle w:val="NoSpacing"/>
      </w:pPr>
    </w:p>
    <w:p w:rsidR="00FD6C4F" w:rsidRDefault="00FD6C4F">
      <w:pPr>
        <w:pStyle w:val="NoSpacing"/>
      </w:pPr>
    </w:p>
    <w:p w:rsidR="00FD6C4F" w:rsidRDefault="00FD6C4F">
      <w:pPr>
        <w:pStyle w:val="NoSpacing"/>
      </w:pPr>
    </w:p>
    <w:p w:rsidR="00FD6C4F" w:rsidRDefault="00FD6C4F">
      <w:pPr>
        <w:pStyle w:val="NoSpacing"/>
      </w:pPr>
    </w:p>
    <w:p w:rsidR="00FD6C4F" w:rsidRDefault="00FD6C4F" w:rsidP="00FD6C4F">
      <w:pPr>
        <w:pStyle w:val="Heading1"/>
      </w:pPr>
      <w:r>
        <w:lastRenderedPageBreak/>
        <w:t>AI Ethics</w:t>
      </w:r>
    </w:p>
    <w:p w:rsidR="00B32D86" w:rsidRDefault="00B32D86">
      <w:pPr>
        <w:pStyle w:val="NoSpacing"/>
      </w:pPr>
    </w:p>
    <w:p w:rsidR="00FD6C4F" w:rsidRPr="00FD6C4F" w:rsidRDefault="00FD6C4F" w:rsidP="00FD6C4F">
      <w:pPr>
        <w:pStyle w:val="NoSpacing"/>
        <w:numPr>
          <w:ilvl w:val="0"/>
          <w:numId w:val="19"/>
        </w:numPr>
        <w:rPr>
          <w:rFonts w:cstheme="minorHAnsi"/>
        </w:rPr>
      </w:pPr>
      <w:hyperlink r:id="rId139" w:history="1">
        <w:r w:rsidRPr="00FD6C4F">
          <w:rPr>
            <w:rStyle w:val="Hyperlink"/>
            <w:rFonts w:cstheme="minorHAnsi"/>
            <w:lang w:val="en"/>
          </w:rPr>
          <w:t>Ethics_of_artificial_intelligence</w:t>
        </w:r>
      </w:hyperlink>
    </w:p>
    <w:p w:rsidR="00FD6C4F" w:rsidRPr="00FD6C4F" w:rsidRDefault="00FD6C4F" w:rsidP="00FD6C4F">
      <w:pPr>
        <w:pStyle w:val="NoSpacing"/>
        <w:numPr>
          <w:ilvl w:val="0"/>
          <w:numId w:val="19"/>
        </w:numPr>
        <w:rPr>
          <w:rFonts w:cstheme="minorHAnsi"/>
        </w:rPr>
      </w:pPr>
      <w:hyperlink r:id="rId140" w:history="1">
        <w:r w:rsidRPr="00FD6C4F">
          <w:rPr>
            <w:rStyle w:val="Hyperlink"/>
            <w:rFonts w:cstheme="minorHAnsi"/>
            <w:lang w:val="en"/>
          </w:rPr>
          <w:t>Machine_ethics</w:t>
        </w:r>
      </w:hyperlink>
    </w:p>
    <w:p w:rsidR="00FD6C4F" w:rsidRPr="00F227A2" w:rsidRDefault="00FD6C4F" w:rsidP="00FD6C4F">
      <w:pPr>
        <w:pStyle w:val="NoSpacing"/>
        <w:numPr>
          <w:ilvl w:val="0"/>
          <w:numId w:val="19"/>
        </w:numPr>
        <w:rPr>
          <w:rStyle w:val="Hyperlink"/>
          <w:rFonts w:cstheme="minorHAnsi"/>
          <w:color w:val="auto"/>
          <w:u w:val="none"/>
        </w:rPr>
      </w:pPr>
      <w:hyperlink r:id="rId141" w:history="1">
        <w:r w:rsidRPr="00FD6C4F">
          <w:rPr>
            <w:rStyle w:val="Hyperlink"/>
            <w:rFonts w:cstheme="minorHAnsi"/>
            <w:lang w:val="en"/>
          </w:rPr>
          <w:t>AI_alignment</w:t>
        </w:r>
      </w:hyperlink>
    </w:p>
    <w:p w:rsidR="00F227A2" w:rsidRPr="00F227A2" w:rsidRDefault="00F227A2" w:rsidP="00F227A2">
      <w:pPr>
        <w:pStyle w:val="NoSpacing"/>
        <w:numPr>
          <w:ilvl w:val="1"/>
          <w:numId w:val="19"/>
        </w:numPr>
        <w:rPr>
          <w:rFonts w:cstheme="minorHAnsi"/>
        </w:rPr>
      </w:pPr>
      <w:hyperlink r:id="rId142" w:history="1">
        <w:r>
          <w:rPr>
            <w:rStyle w:val="Hyperlink"/>
            <w:sz w:val="27"/>
            <w:szCs w:val="27"/>
            <w:shd w:val="clear" w:color="auto" w:fill="EEEEEE"/>
          </w:rPr>
          <w:t>The AI Alignment Problem: Why It's Hard, and Where to Start — MIRI</w:t>
        </w:r>
      </w:hyperlink>
      <w:r>
        <w:rPr>
          <w:color w:val="000000"/>
          <w:sz w:val="27"/>
          <w:szCs w:val="27"/>
          <w:shd w:val="clear" w:color="auto" w:fill="EEEEEE"/>
        </w:rPr>
        <w:t> [video w. Webpage annotations]</w:t>
      </w:r>
    </w:p>
    <w:p w:rsidR="00F227A2" w:rsidRPr="00F227A2" w:rsidRDefault="00F227A2" w:rsidP="00F227A2">
      <w:pPr>
        <w:pStyle w:val="NoSpacing"/>
        <w:numPr>
          <w:ilvl w:val="1"/>
          <w:numId w:val="19"/>
        </w:numPr>
        <w:rPr>
          <w:rFonts w:cstheme="minorHAnsi"/>
        </w:rPr>
      </w:pPr>
      <w:hyperlink r:id="rId143" w:history="1">
        <w:r>
          <w:rPr>
            <w:rStyle w:val="Hyperlink"/>
            <w:i/>
            <w:iCs/>
            <w:sz w:val="27"/>
            <w:szCs w:val="27"/>
            <w:shd w:val="clear" w:color="auto" w:fill="EEEEEE"/>
          </w:rPr>
          <w:t>The Alignment Problem: Machine Learning and Human Values</w:t>
        </w:r>
        <w:r>
          <w:rPr>
            <w:rStyle w:val="Hyperlink"/>
            <w:sz w:val="27"/>
            <w:szCs w:val="27"/>
            <w:shd w:val="clear" w:color="auto" w:fill="EEEEEE"/>
          </w:rPr>
          <w:t> by Brian Christian</w:t>
        </w:r>
      </w:hyperlink>
    </w:p>
    <w:p w:rsidR="00F227A2" w:rsidRPr="00F227A2" w:rsidRDefault="00F227A2" w:rsidP="00F227A2">
      <w:pPr>
        <w:pStyle w:val="NoSpacing"/>
        <w:numPr>
          <w:ilvl w:val="1"/>
          <w:numId w:val="19"/>
        </w:numPr>
        <w:rPr>
          <w:rFonts w:cstheme="minorHAnsi"/>
        </w:rPr>
      </w:pPr>
      <w:hyperlink r:id="rId144" w:history="1">
        <w:r>
          <w:rPr>
            <w:rStyle w:val="Hyperlink"/>
            <w:i/>
            <w:iCs/>
            <w:sz w:val="27"/>
            <w:szCs w:val="27"/>
            <w:shd w:val="clear" w:color="auto" w:fill="EEEEEE"/>
          </w:rPr>
          <w:t>The Alignment Problem</w:t>
        </w:r>
        <w:r>
          <w:rPr>
            <w:rStyle w:val="Hyperlink"/>
            <w:sz w:val="27"/>
            <w:szCs w:val="27"/>
            <w:shd w:val="clear" w:color="auto" w:fill="EEEEEE"/>
          </w:rPr>
          <w:t> — C-SPAN</w:t>
        </w:r>
      </w:hyperlink>
      <w:r>
        <w:rPr>
          <w:color w:val="000000"/>
          <w:sz w:val="27"/>
          <w:szCs w:val="27"/>
          <w:shd w:val="clear" w:color="auto" w:fill="EEEEEE"/>
        </w:rPr>
        <w:t> [video w. transcript]</w:t>
      </w:r>
    </w:p>
    <w:p w:rsidR="00F227A2" w:rsidRPr="00FD6C4F" w:rsidRDefault="00F227A2" w:rsidP="00F227A2">
      <w:pPr>
        <w:pStyle w:val="NoSpacing"/>
        <w:numPr>
          <w:ilvl w:val="1"/>
          <w:numId w:val="19"/>
        </w:numPr>
        <w:rPr>
          <w:rFonts w:cstheme="minorHAnsi"/>
        </w:rPr>
      </w:pPr>
      <w:hyperlink r:id="rId145" w:history="1">
        <w:r>
          <w:rPr>
            <w:rStyle w:val="Hyperlink"/>
            <w:i/>
            <w:iCs/>
            <w:sz w:val="27"/>
            <w:szCs w:val="27"/>
            <w:shd w:val="clear" w:color="auto" w:fill="EEEEEE"/>
          </w:rPr>
          <w:t>The Alignment Problem</w:t>
        </w:r>
        <w:r>
          <w:rPr>
            <w:rStyle w:val="Hyperlink"/>
            <w:sz w:val="27"/>
            <w:szCs w:val="27"/>
            <w:shd w:val="clear" w:color="auto" w:fill="EEEEEE"/>
          </w:rPr>
          <w:t>, Linking Machine Learning And Human Values — Forbes</w:t>
        </w:r>
      </w:hyperlink>
      <w:r>
        <w:rPr>
          <w:color w:val="000000"/>
          <w:sz w:val="27"/>
          <w:szCs w:val="27"/>
          <w:shd w:val="clear" w:color="auto" w:fill="EEEEEE"/>
        </w:rPr>
        <w:t> {Review}</w:t>
      </w:r>
    </w:p>
    <w:p w:rsidR="00FD6C4F" w:rsidRPr="00C41B52" w:rsidRDefault="00FD6C4F" w:rsidP="00FD6C4F">
      <w:pPr>
        <w:pStyle w:val="NoSpacing"/>
        <w:numPr>
          <w:ilvl w:val="0"/>
          <w:numId w:val="19"/>
        </w:numPr>
        <w:rPr>
          <w:rStyle w:val="Hyperlink"/>
          <w:rFonts w:cstheme="minorHAnsi"/>
          <w:color w:val="auto"/>
          <w:u w:val="none"/>
        </w:rPr>
      </w:pPr>
      <w:hyperlink r:id="rId146" w:history="1">
        <w:r w:rsidRPr="00FD6C4F">
          <w:rPr>
            <w:rStyle w:val="Hyperlink"/>
            <w:rFonts w:cstheme="minorHAnsi"/>
            <w:lang w:val="en"/>
          </w:rPr>
          <w:t>Robot_ethics</w:t>
        </w:r>
      </w:hyperlink>
    </w:p>
    <w:p w:rsidR="00C41B52" w:rsidRDefault="00C41B52" w:rsidP="00C41B52">
      <w:pPr>
        <w:pStyle w:val="NoSpacing"/>
        <w:numPr>
          <w:ilvl w:val="1"/>
          <w:numId w:val="19"/>
        </w:numPr>
        <w:rPr>
          <w:rFonts w:cstheme="minorHAnsi"/>
        </w:rPr>
      </w:pPr>
      <w:hyperlink r:id="rId147" w:anchor="Ethical_and_legal_concerns" w:history="1">
        <w:r w:rsidRPr="00C41B52">
          <w:rPr>
            <w:rStyle w:val="Hyperlink"/>
            <w:rFonts w:cstheme="minorHAnsi"/>
          </w:rPr>
          <w:t>Military robot: Ethical and legal concerns — Wikipedia</w:t>
        </w:r>
      </w:hyperlink>
    </w:p>
    <w:p w:rsidR="00432E57" w:rsidRPr="00FD6C4F" w:rsidRDefault="00432E57" w:rsidP="00C41B52">
      <w:pPr>
        <w:pStyle w:val="NoSpacing"/>
        <w:numPr>
          <w:ilvl w:val="1"/>
          <w:numId w:val="19"/>
        </w:numPr>
        <w:rPr>
          <w:rStyle w:val="Hyperlink"/>
          <w:rFonts w:cstheme="minorHAnsi"/>
          <w:color w:val="auto"/>
          <w:u w:val="none"/>
        </w:rPr>
      </w:pPr>
      <w:hyperlink r:id="rId148" w:history="1">
        <w:r w:rsidRPr="00432E57">
          <w:rPr>
            <w:rStyle w:val="Hyperlink"/>
            <w:rFonts w:cstheme="minorHAnsi"/>
          </w:rPr>
          <w:t>Is robotics about to have its own ChatGPT moment?</w:t>
        </w:r>
      </w:hyperlink>
    </w:p>
    <w:p w:rsidR="00FD6C4F" w:rsidRPr="00FD6C4F" w:rsidRDefault="00FD6C4F" w:rsidP="00FD6C4F">
      <w:pPr>
        <w:pStyle w:val="NoSpacing"/>
        <w:numPr>
          <w:ilvl w:val="0"/>
          <w:numId w:val="19"/>
        </w:numPr>
        <w:rPr>
          <w:rFonts w:cstheme="minorHAnsi"/>
        </w:rPr>
      </w:pPr>
      <w:hyperlink r:id="rId149" w:history="1">
        <w:r w:rsidRPr="00FD6C4F">
          <w:rPr>
            <w:rStyle w:val="Hyperlink"/>
            <w:rFonts w:cstheme="minorHAnsi"/>
            <w:lang w:val="en"/>
          </w:rPr>
          <w:t>AI_safety</w:t>
        </w:r>
      </w:hyperlink>
    </w:p>
    <w:p w:rsidR="00FD6C4F" w:rsidRPr="00FD6C4F" w:rsidRDefault="00FD6C4F" w:rsidP="00FD6C4F">
      <w:pPr>
        <w:pStyle w:val="NoSpacing"/>
        <w:numPr>
          <w:ilvl w:val="0"/>
          <w:numId w:val="19"/>
        </w:numPr>
        <w:rPr>
          <w:rFonts w:cstheme="minorHAnsi"/>
        </w:rPr>
      </w:pPr>
      <w:hyperlink r:id="rId150" w:history="1">
        <w:r w:rsidRPr="00FD6C4F">
          <w:rPr>
            <w:rStyle w:val="Hyperlink"/>
            <w:rFonts w:cstheme="minorHAnsi"/>
            <w:lang w:val="en"/>
          </w:rPr>
          <w:t>Moral_agency#Artificial_Moral_Agents</w:t>
        </w:r>
      </w:hyperlink>
    </w:p>
    <w:p w:rsidR="00FD6C4F" w:rsidRPr="00FD6C4F" w:rsidRDefault="00FD6C4F" w:rsidP="00FD6C4F">
      <w:pPr>
        <w:pStyle w:val="NoSpacing"/>
        <w:numPr>
          <w:ilvl w:val="0"/>
          <w:numId w:val="19"/>
        </w:numPr>
        <w:rPr>
          <w:rFonts w:cstheme="minorHAnsi"/>
        </w:rPr>
      </w:pPr>
      <w:hyperlink r:id="rId151" w:history="1">
        <w:r w:rsidRPr="00FD6C4F">
          <w:rPr>
            <w:rStyle w:val="Hyperlink"/>
            <w:rFonts w:cstheme="minorHAnsi"/>
            <w:lang w:val="en"/>
          </w:rPr>
          <w:t>Moral_responsibility#Artificial_systems</w:t>
        </w:r>
      </w:hyperlink>
    </w:p>
    <w:p w:rsidR="00B32D86" w:rsidRPr="00F97E57" w:rsidRDefault="00FD6C4F" w:rsidP="00FD6C4F">
      <w:pPr>
        <w:pStyle w:val="NoSpacing"/>
        <w:numPr>
          <w:ilvl w:val="0"/>
          <w:numId w:val="19"/>
        </w:numPr>
        <w:rPr>
          <w:rFonts w:cstheme="minorHAnsi"/>
        </w:rPr>
      </w:pPr>
      <w:hyperlink r:id="rId152" w:history="1">
        <w:r w:rsidRPr="00FD6C4F">
          <w:rPr>
            <w:rStyle w:val="Hyperlink"/>
            <w:rFonts w:cstheme="minorHAnsi"/>
            <w:lang w:val="en"/>
          </w:rPr>
          <w:t>science-fiction-ethics-and-the-human-condition</w:t>
        </w:r>
      </w:hyperlink>
    </w:p>
    <w:p w:rsidR="00F97E57" w:rsidRPr="00F227A2" w:rsidRDefault="00F97E57" w:rsidP="00FD6C4F">
      <w:pPr>
        <w:pStyle w:val="NoSpacing"/>
        <w:numPr>
          <w:ilvl w:val="0"/>
          <w:numId w:val="19"/>
        </w:numPr>
        <w:rPr>
          <w:rFonts w:cstheme="minorHAnsi"/>
        </w:rPr>
      </w:pPr>
      <w:hyperlink r:id="rId153" w:history="1">
        <w:r w:rsidRPr="00F97E57">
          <w:rPr>
            <w:rStyle w:val="Hyperlink"/>
            <w:rFonts w:cstheme="minorHAnsi"/>
            <w:i/>
            <w:iCs/>
          </w:rPr>
          <w:t>Human Compatible: Artificial Intelligence and the Problem of Control</w:t>
        </w:r>
        <w:r w:rsidRPr="00F97E57">
          <w:rPr>
            <w:rStyle w:val="Hyperlink"/>
            <w:rFonts w:cstheme="minorHAnsi"/>
          </w:rPr>
          <w:t> — Wikipedia</w:t>
        </w:r>
      </w:hyperlink>
    </w:p>
    <w:p w:rsidR="00F97E57" w:rsidRDefault="00F97E57" w:rsidP="00F72F9C">
      <w:pPr>
        <w:pStyle w:val="NoSpacing"/>
        <w:rPr>
          <w:rFonts w:cstheme="minorHAnsi"/>
        </w:rPr>
      </w:pPr>
    </w:p>
    <w:p w:rsidR="00F97E57" w:rsidRPr="00FD6C4F" w:rsidRDefault="00F97E57" w:rsidP="00F227A2">
      <w:pPr>
        <w:pStyle w:val="NoSpacing"/>
        <w:ind w:left="360"/>
        <w:rPr>
          <w:rFonts w:cstheme="minorHAnsi"/>
        </w:rPr>
      </w:pPr>
    </w:p>
    <w:p w:rsidR="00F227A2" w:rsidRDefault="00F227A2" w:rsidP="00F227A2">
      <w:pPr>
        <w:pStyle w:val="Heading1"/>
      </w:pPr>
      <w:r>
        <w:lastRenderedPageBreak/>
        <w:t>Algorithm-Centric Ethics</w:t>
      </w:r>
    </w:p>
    <w:p w:rsidR="00B32D86" w:rsidRPr="00DB15EF" w:rsidRDefault="00F227A2" w:rsidP="00F227A2">
      <w:pPr>
        <w:pStyle w:val="NoSpacing"/>
        <w:numPr>
          <w:ilvl w:val="0"/>
          <w:numId w:val="20"/>
        </w:numPr>
      </w:pPr>
      <w:hyperlink r:id="rId154" w:history="1">
        <w:r w:rsidRPr="00DB15EF">
          <w:rPr>
            <w:rStyle w:val="Hyperlink"/>
            <w:shd w:val="clear" w:color="auto" w:fill="EEEEEE"/>
          </w:rPr>
          <w:t>Rise of the machines: are algorithms sprawling out of our control? — Wired</w:t>
        </w:r>
      </w:hyperlink>
    </w:p>
    <w:p w:rsidR="00F227A2" w:rsidRPr="00DB15EF" w:rsidRDefault="00F227A2" w:rsidP="00F227A2">
      <w:pPr>
        <w:pStyle w:val="NoSpacing"/>
        <w:numPr>
          <w:ilvl w:val="0"/>
          <w:numId w:val="20"/>
        </w:numPr>
      </w:pPr>
      <w:hyperlink r:id="rId155" w:history="1">
        <w:r w:rsidRPr="00DB15EF">
          <w:rPr>
            <w:rStyle w:val="Hyperlink"/>
            <w:shd w:val="clear" w:color="auto" w:fill="EEEEEE"/>
          </w:rPr>
          <w:t>Statement on Algorithmic Transparency and Accountability — ACM</w:t>
        </w:r>
      </w:hyperlink>
      <w:r w:rsidRPr="00DB15EF">
        <w:t xml:space="preserve"> US Public Policy Council</w:t>
      </w:r>
    </w:p>
    <w:p w:rsidR="00F227A2" w:rsidRDefault="00F227A2" w:rsidP="00F227A2">
      <w:pPr>
        <w:pStyle w:val="NoSpacing"/>
        <w:numPr>
          <w:ilvl w:val="0"/>
          <w:numId w:val="20"/>
        </w:numPr>
      </w:pPr>
      <w:hyperlink r:id="rId156" w:history="1">
        <w:r w:rsidRPr="00DB15EF">
          <w:rPr>
            <w:rStyle w:val="Hyperlink"/>
            <w:shd w:val="clear" w:color="auto" w:fill="EEEEEE"/>
          </w:rPr>
          <w:t>Principles for Algorithmic Transparency and Accountability: A Provenance Perspective</w:t>
        </w:r>
      </w:hyperlink>
    </w:p>
    <w:p w:rsidR="008B3E66" w:rsidRPr="00DB15EF" w:rsidRDefault="008B3E66" w:rsidP="00F227A2">
      <w:pPr>
        <w:pStyle w:val="NoSpacing"/>
        <w:numPr>
          <w:ilvl w:val="0"/>
          <w:numId w:val="20"/>
        </w:numPr>
      </w:pPr>
      <w:hyperlink r:id="rId157" w:history="1">
        <w:r w:rsidRPr="008B3E66">
          <w:rPr>
            <w:rStyle w:val="Hyperlink"/>
          </w:rPr>
          <w:t>Rise of the machines: are algorithms sprawling out of our control? - Wired</w:t>
        </w:r>
      </w:hyperlink>
    </w:p>
    <w:p w:rsidR="00F227A2" w:rsidRDefault="00F227A2" w:rsidP="00F227A2">
      <w:pPr>
        <w:pStyle w:val="NoSpacing"/>
        <w:numPr>
          <w:ilvl w:val="0"/>
          <w:numId w:val="20"/>
        </w:numPr>
      </w:pPr>
      <w:hyperlink r:id="rId158" w:history="1">
        <w:r w:rsidRPr="00DB15EF">
          <w:rPr>
            <w:rStyle w:val="Hyperlink"/>
            <w:shd w:val="clear" w:color="auto" w:fill="EEEEEE"/>
          </w:rPr>
          <w:t>Regulation of algorithms — Wikipedia</w:t>
        </w:r>
      </w:hyperlink>
    </w:p>
    <w:p w:rsidR="00B908EB" w:rsidRPr="00DB15EF" w:rsidRDefault="00B908EB" w:rsidP="00B908EB">
      <w:pPr>
        <w:pStyle w:val="NoSpacing"/>
        <w:numPr>
          <w:ilvl w:val="1"/>
          <w:numId w:val="20"/>
        </w:numPr>
      </w:pPr>
      <w:hyperlink r:id="rId159" w:history="1">
        <w:proofErr w:type="spellStart"/>
        <w:r w:rsidRPr="00B908EB">
          <w:rPr>
            <w:rStyle w:val="Hyperlink"/>
            <w:lang w:val="en"/>
          </w:rPr>
          <w:t>Regulation_of_artificial_intelligence</w:t>
        </w:r>
        <w:proofErr w:type="spellEnd"/>
      </w:hyperlink>
    </w:p>
    <w:p w:rsidR="00DB15EF" w:rsidRDefault="00DB15EF" w:rsidP="00F227A2">
      <w:pPr>
        <w:pStyle w:val="NoSpacing"/>
        <w:numPr>
          <w:ilvl w:val="0"/>
          <w:numId w:val="20"/>
        </w:numPr>
      </w:pPr>
      <w:hyperlink r:id="rId160" w:history="1">
        <w:r w:rsidRPr="00DB15EF">
          <w:rPr>
            <w:rStyle w:val="Hyperlink"/>
          </w:rPr>
          <w:t>Algorithmic bias — Wikipedia</w:t>
        </w:r>
      </w:hyperlink>
    </w:p>
    <w:p w:rsidR="00DB15EF" w:rsidRDefault="00DB15EF" w:rsidP="00DB15EF">
      <w:pPr>
        <w:pStyle w:val="NoSpacing"/>
        <w:numPr>
          <w:ilvl w:val="1"/>
          <w:numId w:val="20"/>
        </w:numPr>
      </w:pPr>
      <w:hyperlink r:id="rId161" w:history="1">
        <w:r w:rsidRPr="00DB15EF">
          <w:rPr>
            <w:rStyle w:val="Hyperlink"/>
          </w:rPr>
          <w:t>Why algorithms can be racist and sexist: A computer can make a decision faster. That doesn't make it fair — Vox</w:t>
        </w:r>
      </w:hyperlink>
    </w:p>
    <w:p w:rsidR="00D45A6F" w:rsidRDefault="00D45A6F" w:rsidP="00DB15EF">
      <w:pPr>
        <w:pStyle w:val="NoSpacing"/>
        <w:numPr>
          <w:ilvl w:val="1"/>
          <w:numId w:val="20"/>
        </w:numPr>
      </w:pPr>
      <w:hyperlink r:id="rId162" w:history="1">
        <w:r w:rsidRPr="00D45A6F">
          <w:rPr>
            <w:rStyle w:val="Hyperlink"/>
          </w:rPr>
          <w:t>Stable Diffusion’s text-to-image model amplifies stereotypes about race and gender — here’s why that matters</w:t>
        </w:r>
      </w:hyperlink>
    </w:p>
    <w:p w:rsidR="00DB15EF" w:rsidRPr="00DB15EF" w:rsidRDefault="00DB15EF" w:rsidP="00DB15EF">
      <w:pPr>
        <w:pStyle w:val="ListParagraph"/>
        <w:numPr>
          <w:ilvl w:val="1"/>
          <w:numId w:val="20"/>
        </w:numPr>
        <w:shd w:val="clear" w:color="auto" w:fill="EEEEEE"/>
        <w:rPr>
          <w:color w:val="000000"/>
          <w:kern w:val="0"/>
        </w:rPr>
      </w:pPr>
      <w:hyperlink r:id="rId163" w:history="1">
        <w:r w:rsidRPr="00DB15EF">
          <w:rPr>
            <w:rStyle w:val="Hyperlink"/>
          </w:rPr>
          <w:t>Bias In AI Algorithms — towards data science</w:t>
        </w:r>
      </w:hyperlink>
    </w:p>
    <w:p w:rsidR="00DB15EF" w:rsidRPr="00DB15EF" w:rsidRDefault="00DB15EF" w:rsidP="00DB15EF">
      <w:pPr>
        <w:pStyle w:val="ListParagraph"/>
        <w:numPr>
          <w:ilvl w:val="1"/>
          <w:numId w:val="20"/>
        </w:numPr>
        <w:shd w:val="clear" w:color="auto" w:fill="EEEEEE"/>
        <w:rPr>
          <w:color w:val="000000"/>
        </w:rPr>
      </w:pPr>
      <w:hyperlink r:id="rId164" w:history="1">
        <w:r w:rsidRPr="00DB15EF">
          <w:rPr>
            <w:rStyle w:val="Hyperlink"/>
          </w:rPr>
          <w:t>The Real Reason Tech Struggles With Algorithmic Bias — Wired</w:t>
        </w:r>
      </w:hyperlink>
    </w:p>
    <w:p w:rsidR="00DB15EF" w:rsidRPr="00DB15EF" w:rsidRDefault="00DB15EF" w:rsidP="00DB15EF">
      <w:pPr>
        <w:pStyle w:val="ListParagraph"/>
        <w:numPr>
          <w:ilvl w:val="1"/>
          <w:numId w:val="20"/>
        </w:numPr>
        <w:shd w:val="clear" w:color="auto" w:fill="EEEEEE"/>
        <w:rPr>
          <w:color w:val="000000"/>
        </w:rPr>
      </w:pPr>
      <w:hyperlink r:id="rId165" w:history="1">
        <w:r w:rsidRPr="00DB15EF">
          <w:rPr>
            <w:rStyle w:val="Hyperlink"/>
          </w:rPr>
          <w:t>I Know Some Algorithms Are Biased — because I Created One — SciAm</w:t>
        </w:r>
      </w:hyperlink>
    </w:p>
    <w:p w:rsidR="00DB15EF" w:rsidRPr="00DB15EF" w:rsidRDefault="00DB15EF" w:rsidP="00DB15EF">
      <w:pPr>
        <w:pStyle w:val="ListParagraph"/>
        <w:numPr>
          <w:ilvl w:val="1"/>
          <w:numId w:val="20"/>
        </w:numPr>
        <w:shd w:val="clear" w:color="auto" w:fill="EEEEEE"/>
        <w:rPr>
          <w:color w:val="000000"/>
        </w:rPr>
      </w:pPr>
      <w:hyperlink r:id="rId166" w:history="1">
        <w:r w:rsidRPr="00DB15EF">
          <w:rPr>
            <w:rStyle w:val="Hyperlink"/>
          </w:rPr>
          <w:t xml:space="preserve">Biased Algorithms Learn From Biased Data: 3 Kinds Biases Found In AI Datasets </w:t>
        </w:r>
      </w:hyperlink>
    </w:p>
    <w:p w:rsidR="00DB15EF" w:rsidRPr="00DB15EF" w:rsidRDefault="00DB15EF" w:rsidP="00DB15EF">
      <w:pPr>
        <w:pStyle w:val="ListParagraph"/>
        <w:numPr>
          <w:ilvl w:val="1"/>
          <w:numId w:val="20"/>
        </w:numPr>
        <w:shd w:val="clear" w:color="auto" w:fill="EEEEEE"/>
        <w:rPr>
          <w:color w:val="000000"/>
        </w:rPr>
      </w:pPr>
      <w:hyperlink r:id="rId167" w:history="1">
        <w:r w:rsidRPr="00DB15EF">
          <w:rPr>
            <w:rStyle w:val="Hyperlink"/>
          </w:rPr>
          <w:t>Algorithmic bias detection and mitigation: Best practices and policies to reduce consumer harms — Brookings</w:t>
        </w:r>
      </w:hyperlink>
    </w:p>
    <w:p w:rsidR="00DB15EF" w:rsidRPr="00DB15EF" w:rsidRDefault="00DB15EF" w:rsidP="00DB15EF">
      <w:pPr>
        <w:pStyle w:val="ListParagraph"/>
        <w:numPr>
          <w:ilvl w:val="1"/>
          <w:numId w:val="20"/>
        </w:numPr>
        <w:shd w:val="clear" w:color="auto" w:fill="EEEEEE"/>
        <w:rPr>
          <w:color w:val="000000"/>
        </w:rPr>
      </w:pPr>
      <w:hyperlink r:id="rId168" w:history="1">
        <w:r w:rsidRPr="00DB15EF">
          <w:rPr>
            <w:rStyle w:val="Hyperlink"/>
          </w:rPr>
          <w:t>Algorithmic Bias In Health Care: A Path Forward — Health Affairs</w:t>
        </w:r>
      </w:hyperlink>
    </w:p>
    <w:p w:rsidR="00DB15EF" w:rsidRPr="00EA4978" w:rsidRDefault="00DB15EF" w:rsidP="00DB15EF">
      <w:pPr>
        <w:pStyle w:val="ListParagraph"/>
        <w:numPr>
          <w:ilvl w:val="1"/>
          <w:numId w:val="20"/>
        </w:numPr>
        <w:shd w:val="clear" w:color="auto" w:fill="EEEEEE"/>
        <w:rPr>
          <w:color w:val="000000"/>
          <w:sz w:val="27"/>
          <w:szCs w:val="27"/>
        </w:rPr>
      </w:pPr>
      <w:hyperlink r:id="rId169" w:history="1">
        <w:r w:rsidRPr="00DB15EF">
          <w:rPr>
            <w:rStyle w:val="Hyperlink"/>
          </w:rPr>
          <w:t>The coming war on the hidden algorithms that trap people in poverty — MIT Technology Review</w:t>
        </w:r>
      </w:hyperlink>
    </w:p>
    <w:p w:rsidR="00EA4978" w:rsidRDefault="00EA4978" w:rsidP="00DB15EF">
      <w:pPr>
        <w:pStyle w:val="ListParagraph"/>
        <w:numPr>
          <w:ilvl w:val="1"/>
          <w:numId w:val="20"/>
        </w:numPr>
        <w:shd w:val="clear" w:color="auto" w:fill="EEEEEE"/>
        <w:rPr>
          <w:color w:val="000000"/>
          <w:sz w:val="27"/>
          <w:szCs w:val="27"/>
        </w:rPr>
      </w:pPr>
      <w:hyperlink r:id="rId170" w:history="1">
        <w:r w:rsidRPr="00EA4978">
          <w:rPr>
            <w:rStyle w:val="Hyperlink"/>
            <w:sz w:val="27"/>
            <w:szCs w:val="27"/>
          </w:rPr>
          <w:t>There's an Unsettling Racial Bias in How Well AI Faces Can Fool Us</w:t>
        </w:r>
      </w:hyperlink>
    </w:p>
    <w:p w:rsidR="00F72F9C" w:rsidRPr="00F72F9C" w:rsidRDefault="00FE1EC1" w:rsidP="00FE1EC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  <w:kern w:val="0"/>
        </w:rPr>
      </w:pPr>
      <w:hyperlink r:id="rId171" w:tgtFrame="_blank" w:history="1">
        <w:r w:rsidRPr="00FE1EC1">
          <w:rPr>
            <w:rStyle w:val="Hyperlink"/>
            <w:rFonts w:cstheme="minorHAnsi"/>
            <w:spacing w:val="3"/>
          </w:rPr>
          <w:t>How AI bias happens – and how to eliminate it - Healthcare IT News</w:t>
        </w:r>
      </w:hyperlink>
    </w:p>
    <w:p w:rsidR="00060D15" w:rsidRPr="00060D15" w:rsidRDefault="00F72F9C" w:rsidP="00F72F9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  <w:kern w:val="0"/>
        </w:rPr>
      </w:pPr>
      <w:hyperlink r:id="rId172" w:tgtFrame="_blank" w:history="1">
        <w:r w:rsidRPr="00F72F9C">
          <w:rPr>
            <w:rStyle w:val="Hyperlink"/>
            <w:rFonts w:cstheme="minorHAnsi"/>
            <w:spacing w:val="3"/>
          </w:rPr>
          <w:t>Scientists Built an AI to Give Ethical Advice, But It Turned Out Super Racist - Futurism</w:t>
        </w:r>
      </w:hyperlink>
    </w:p>
    <w:p w:rsidR="00060D15" w:rsidRPr="00060D15" w:rsidRDefault="00060D15" w:rsidP="00060D1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  <w:kern w:val="0"/>
        </w:rPr>
      </w:pPr>
      <w:hyperlink r:id="rId173" w:history="1">
        <w:r w:rsidRPr="00060D15">
          <w:rPr>
            <w:rStyle w:val="Hyperlink"/>
            <w:rFonts w:cstheme="minorHAnsi"/>
            <w:spacing w:val="3"/>
          </w:rPr>
          <w:t xml:space="preserve">Should ChatGPT be </w:t>
        </w:r>
        <w:proofErr w:type="gramStart"/>
        <w:r w:rsidRPr="00060D15">
          <w:rPr>
            <w:rStyle w:val="Hyperlink"/>
            <w:rFonts w:cstheme="minorHAnsi"/>
            <w:spacing w:val="3"/>
          </w:rPr>
          <w:t>Biased</w:t>
        </w:r>
        <w:proofErr w:type="gramEnd"/>
        <w:r w:rsidRPr="00060D15">
          <w:rPr>
            <w:rStyle w:val="Hyperlink"/>
            <w:rFonts w:cstheme="minorHAnsi"/>
            <w:spacing w:val="3"/>
          </w:rPr>
          <w:t>? Challenges and Risks of Bias in Large Language Models</w:t>
        </w:r>
      </w:hyperlink>
    </w:p>
    <w:p w:rsidR="00FE1EC1" w:rsidRPr="00060D15" w:rsidRDefault="00060D15" w:rsidP="00060D1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  <w:kern w:val="0"/>
        </w:rPr>
      </w:pPr>
      <w:hyperlink r:id="rId174" w:history="1">
        <w:r w:rsidRPr="00060D15">
          <w:rPr>
            <w:rStyle w:val="Hyperlink"/>
            <w:rFonts w:cstheme="minorHAnsi"/>
            <w:spacing w:val="3"/>
          </w:rPr>
          <w:t>Introducing the AI Equity Lab and the path toward more inclusive tech</w:t>
        </w:r>
      </w:hyperlink>
      <w:r w:rsidR="00F72F9C" w:rsidRPr="00060D15">
        <w:rPr>
          <w:rFonts w:cstheme="minorHAnsi"/>
          <w:color w:val="202122"/>
          <w:spacing w:val="3"/>
        </w:rPr>
        <w:br/>
      </w:r>
    </w:p>
    <w:p w:rsidR="00FE1EC1" w:rsidRDefault="00B50D45" w:rsidP="00B50D4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  <w:kern w:val="0"/>
        </w:rPr>
      </w:pPr>
      <w:hyperlink r:id="rId175" w:history="1">
        <w:r w:rsidRPr="00B50D45">
          <w:rPr>
            <w:rStyle w:val="Hyperlink"/>
            <w:rFonts w:cstheme="minorHAnsi"/>
            <w:spacing w:val="3"/>
            <w:kern w:val="0"/>
          </w:rPr>
          <w:t>Behavioral ethics -- Wikipedia</w:t>
        </w:r>
      </w:hyperlink>
    </w:p>
    <w:p w:rsidR="00B50D45" w:rsidRPr="00B50D45" w:rsidRDefault="00B50D45" w:rsidP="00B50D4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  <w:kern w:val="0"/>
        </w:rPr>
      </w:pPr>
      <w:hyperlink r:id="rId176" w:tgtFrame="_blank" w:history="1">
        <w:r w:rsidRPr="00B50D45">
          <w:rPr>
            <w:rStyle w:val="Hyperlink"/>
            <w:rFonts w:cstheme="minorHAnsi"/>
            <w:spacing w:val="3"/>
          </w:rPr>
          <w:t xml:space="preserve">Behavioral Ethics: Toward a Deeper Understanding of Moral Judgment and Dishonesty - </w:t>
        </w:r>
        <w:proofErr w:type="spellStart"/>
        <w:r w:rsidRPr="00B50D45">
          <w:rPr>
            <w:rStyle w:val="Hyperlink"/>
            <w:rFonts w:cstheme="minorHAnsi"/>
            <w:spacing w:val="3"/>
          </w:rPr>
          <w:t>Bazerman</w:t>
        </w:r>
        <w:proofErr w:type="spellEnd"/>
      </w:hyperlink>
    </w:p>
    <w:p w:rsidR="00B50D45" w:rsidRPr="00B50D45" w:rsidRDefault="00B50D45" w:rsidP="00B50D4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177" w:tgtFrame="_blank" w:history="1">
        <w:r w:rsidRPr="00B50D45">
          <w:rPr>
            <w:rStyle w:val="Hyperlink"/>
            <w:rFonts w:cstheme="minorHAnsi"/>
            <w:spacing w:val="3"/>
          </w:rPr>
          <w:t>Teaching Behavioral Ethics - Robert Prentice [PDF]</w:t>
        </w:r>
      </w:hyperlink>
    </w:p>
    <w:p w:rsidR="00B50D45" w:rsidRPr="00B50D45" w:rsidRDefault="00B50D45" w:rsidP="00B50D4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178" w:tgtFrame="_blank" w:history="1">
        <w:r w:rsidRPr="00B50D45">
          <w:rPr>
            <w:rStyle w:val="Hyperlink"/>
            <w:rFonts w:cstheme="minorHAnsi"/>
            <w:spacing w:val="3"/>
          </w:rPr>
          <w:t xml:space="preserve">Behavioral Ethics - Herbert </w:t>
        </w:r>
        <w:proofErr w:type="spellStart"/>
        <w:r w:rsidRPr="00B50D45">
          <w:rPr>
            <w:rStyle w:val="Hyperlink"/>
            <w:rFonts w:cstheme="minorHAnsi"/>
            <w:spacing w:val="3"/>
          </w:rPr>
          <w:t>Gintis</w:t>
        </w:r>
        <w:proofErr w:type="spellEnd"/>
        <w:r w:rsidRPr="00B50D45">
          <w:rPr>
            <w:rStyle w:val="Hyperlink"/>
            <w:rFonts w:cstheme="minorHAnsi"/>
            <w:spacing w:val="3"/>
          </w:rPr>
          <w:t xml:space="preserve"> [PDF]</w:t>
        </w:r>
      </w:hyperlink>
    </w:p>
    <w:p w:rsidR="00B50D45" w:rsidRPr="00B50D45" w:rsidRDefault="00B50D45" w:rsidP="00B50D4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179" w:tgtFrame="_blank" w:history="1">
        <w:r w:rsidRPr="00B50D45">
          <w:rPr>
            <w:rStyle w:val="Hyperlink"/>
            <w:rFonts w:cstheme="minorHAnsi"/>
            <w:spacing w:val="3"/>
          </w:rPr>
          <w:t xml:space="preserve">Behavioral ethics for Homo </w:t>
        </w:r>
        <w:proofErr w:type="spellStart"/>
        <w:r w:rsidRPr="00B50D45">
          <w:rPr>
            <w:rStyle w:val="Hyperlink"/>
            <w:rFonts w:cstheme="minorHAnsi"/>
            <w:spacing w:val="3"/>
          </w:rPr>
          <w:t>economicus</w:t>
        </w:r>
        <w:proofErr w:type="spellEnd"/>
        <w:r w:rsidRPr="00B50D45">
          <w:rPr>
            <w:rStyle w:val="Hyperlink"/>
            <w:rFonts w:cstheme="minorHAnsi"/>
            <w:spacing w:val="3"/>
          </w:rPr>
          <w:t xml:space="preserve">, Homo </w:t>
        </w:r>
        <w:proofErr w:type="spellStart"/>
        <w:r w:rsidRPr="00B50D45">
          <w:rPr>
            <w:rStyle w:val="Hyperlink"/>
            <w:rFonts w:cstheme="minorHAnsi"/>
            <w:spacing w:val="3"/>
          </w:rPr>
          <w:t>heuristicus</w:t>
        </w:r>
        <w:proofErr w:type="spellEnd"/>
        <w:r w:rsidRPr="00B50D45">
          <w:rPr>
            <w:rStyle w:val="Hyperlink"/>
            <w:rFonts w:cstheme="minorHAnsi"/>
            <w:spacing w:val="3"/>
          </w:rPr>
          <w:t xml:space="preserve">, and Homo duplex - </w:t>
        </w:r>
        <w:proofErr w:type="spellStart"/>
        <w:r w:rsidRPr="00B50D45">
          <w:rPr>
            <w:rStyle w:val="Hyperlink"/>
            <w:rFonts w:cstheme="minorHAnsi"/>
            <w:spacing w:val="3"/>
          </w:rPr>
          <w:t>Kluver</w:t>
        </w:r>
        <w:proofErr w:type="spellEnd"/>
      </w:hyperlink>
    </w:p>
    <w:p w:rsidR="00B50D45" w:rsidRPr="00B50D45" w:rsidRDefault="00B50D45" w:rsidP="00B50D4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180" w:tgtFrame="_blank" w:history="1">
        <w:r w:rsidRPr="00B50D45">
          <w:rPr>
            <w:rStyle w:val="Hyperlink"/>
            <w:rFonts w:cstheme="minorHAnsi"/>
            <w:spacing w:val="3"/>
          </w:rPr>
          <w:t>Behavioral Ethics lab</w:t>
        </w:r>
      </w:hyperlink>
      <w:r w:rsidRPr="00B50D45">
        <w:rPr>
          <w:rFonts w:cstheme="minorHAnsi"/>
          <w:color w:val="202122"/>
          <w:spacing w:val="3"/>
        </w:rPr>
        <w:t> (economics focus)</w:t>
      </w:r>
    </w:p>
    <w:p w:rsidR="00B50D45" w:rsidRPr="00B50D45" w:rsidRDefault="00B50D45" w:rsidP="00B50D4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181" w:tgtFrame="_blank" w:history="1">
        <w:r w:rsidRPr="00B50D45">
          <w:rPr>
            <w:rStyle w:val="Hyperlink"/>
            <w:rFonts w:cstheme="minorHAnsi"/>
            <w:spacing w:val="3"/>
          </w:rPr>
          <w:t>What is behavioral ethics? Why is it important for all companies?</w:t>
        </w:r>
      </w:hyperlink>
    </w:p>
    <w:p w:rsidR="00B50D45" w:rsidRPr="00B50D45" w:rsidRDefault="00B50D45" w:rsidP="00B50D4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182" w:tgtFrame="_blank" w:history="1">
        <w:r w:rsidRPr="00B50D45">
          <w:rPr>
            <w:rStyle w:val="Hyperlink"/>
            <w:rFonts w:cstheme="minorHAnsi"/>
            <w:spacing w:val="3"/>
          </w:rPr>
          <w:t xml:space="preserve">The Ethics of </w:t>
        </w:r>
        <w:proofErr w:type="spellStart"/>
        <w:r w:rsidRPr="00B50D45">
          <w:rPr>
            <w:rStyle w:val="Hyperlink"/>
            <w:rFonts w:cstheme="minorHAnsi"/>
            <w:spacing w:val="3"/>
          </w:rPr>
          <w:t>Intracorporate</w:t>
        </w:r>
        <w:proofErr w:type="spellEnd"/>
        <w:r w:rsidRPr="00B50D45">
          <w:rPr>
            <w:rStyle w:val="Hyperlink"/>
            <w:rFonts w:cstheme="minorHAnsi"/>
            <w:spacing w:val="3"/>
          </w:rPr>
          <w:t xml:space="preserve"> Behavioral Ethics - California Law Review</w:t>
        </w:r>
      </w:hyperlink>
    </w:p>
    <w:p w:rsidR="00B50D45" w:rsidRPr="00B50D45" w:rsidRDefault="00B50D45" w:rsidP="00B50D4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183" w:tgtFrame="_blank" w:history="1">
        <w:r w:rsidRPr="00B50D45">
          <w:rPr>
            <w:rStyle w:val="Hyperlink"/>
            <w:rFonts w:cstheme="minorHAnsi"/>
            <w:spacing w:val="3"/>
          </w:rPr>
          <w:t>Bounded Ethicality</w:t>
        </w:r>
      </w:hyperlink>
    </w:p>
    <w:p w:rsidR="00B50D45" w:rsidRPr="00B50D45" w:rsidRDefault="00B50D45" w:rsidP="00B50D45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184" w:tgtFrame="_blank" w:history="1">
        <w:r w:rsidRPr="00B50D45">
          <w:rPr>
            <w:rStyle w:val="Hyperlink"/>
            <w:rFonts w:cstheme="minorHAnsi"/>
            <w:spacing w:val="3"/>
          </w:rPr>
          <w:t>Decision Making (&amp; bounded ethicality)</w:t>
        </w:r>
      </w:hyperlink>
    </w:p>
    <w:p w:rsidR="00B50D45" w:rsidRDefault="00B50D45" w:rsidP="00B50D45">
      <w:pPr>
        <w:shd w:val="clear" w:color="auto" w:fill="FFFFFF"/>
        <w:spacing w:before="100" w:beforeAutospacing="1" w:after="100" w:afterAutospacing="1" w:line="240" w:lineRule="auto"/>
        <w:ind w:left="1440" w:firstLine="0"/>
        <w:rPr>
          <w:rFonts w:cstheme="minorHAnsi"/>
          <w:color w:val="202122"/>
          <w:spacing w:val="3"/>
          <w:kern w:val="0"/>
        </w:rPr>
      </w:pPr>
    </w:p>
    <w:p w:rsidR="00E973C1" w:rsidRDefault="00E973C1" w:rsidP="00B50D45">
      <w:pPr>
        <w:shd w:val="clear" w:color="auto" w:fill="FFFFFF"/>
        <w:spacing w:before="100" w:beforeAutospacing="1" w:after="100" w:afterAutospacing="1" w:line="240" w:lineRule="auto"/>
        <w:ind w:left="1440" w:firstLine="0"/>
        <w:rPr>
          <w:rFonts w:cstheme="minorHAnsi"/>
          <w:color w:val="202122"/>
          <w:spacing w:val="3"/>
          <w:kern w:val="0"/>
        </w:rPr>
      </w:pPr>
    </w:p>
    <w:p w:rsidR="00E973C1" w:rsidRDefault="00E973C1" w:rsidP="00B50D45">
      <w:pPr>
        <w:shd w:val="clear" w:color="auto" w:fill="FFFFFF"/>
        <w:spacing w:before="100" w:beforeAutospacing="1" w:after="100" w:afterAutospacing="1" w:line="240" w:lineRule="auto"/>
        <w:ind w:left="1440" w:firstLine="0"/>
        <w:rPr>
          <w:rFonts w:cstheme="minorHAnsi"/>
          <w:color w:val="202122"/>
          <w:spacing w:val="3"/>
          <w:kern w:val="0"/>
        </w:rPr>
      </w:pPr>
    </w:p>
    <w:p w:rsidR="00E973C1" w:rsidRDefault="00E973C1" w:rsidP="00B50D45">
      <w:pPr>
        <w:shd w:val="clear" w:color="auto" w:fill="FFFFFF"/>
        <w:spacing w:before="100" w:beforeAutospacing="1" w:after="100" w:afterAutospacing="1" w:line="240" w:lineRule="auto"/>
        <w:ind w:left="1440" w:firstLine="0"/>
        <w:rPr>
          <w:rFonts w:cstheme="minorHAnsi"/>
          <w:color w:val="202122"/>
          <w:spacing w:val="3"/>
          <w:kern w:val="0"/>
        </w:rPr>
      </w:pPr>
    </w:p>
    <w:p w:rsidR="00E973C1" w:rsidRDefault="00E973C1" w:rsidP="00B50D45">
      <w:pPr>
        <w:shd w:val="clear" w:color="auto" w:fill="FFFFFF"/>
        <w:spacing w:before="100" w:beforeAutospacing="1" w:after="100" w:afterAutospacing="1" w:line="240" w:lineRule="auto"/>
        <w:ind w:left="1440" w:firstLine="0"/>
        <w:rPr>
          <w:rFonts w:cstheme="minorHAnsi"/>
          <w:color w:val="202122"/>
          <w:spacing w:val="3"/>
          <w:kern w:val="0"/>
        </w:rPr>
      </w:pPr>
    </w:p>
    <w:p w:rsidR="00E973C1" w:rsidRDefault="00E973C1" w:rsidP="00B50D45">
      <w:pPr>
        <w:shd w:val="clear" w:color="auto" w:fill="FFFFFF"/>
        <w:spacing w:before="100" w:beforeAutospacing="1" w:after="100" w:afterAutospacing="1" w:line="240" w:lineRule="auto"/>
        <w:ind w:left="1440" w:firstLine="0"/>
        <w:rPr>
          <w:rFonts w:cstheme="minorHAnsi"/>
          <w:color w:val="202122"/>
          <w:spacing w:val="3"/>
          <w:kern w:val="0"/>
        </w:rPr>
      </w:pPr>
    </w:p>
    <w:p w:rsidR="00E973C1" w:rsidRDefault="00E973C1" w:rsidP="00B50D45">
      <w:pPr>
        <w:shd w:val="clear" w:color="auto" w:fill="FFFFFF"/>
        <w:spacing w:before="100" w:beforeAutospacing="1" w:after="100" w:afterAutospacing="1" w:line="240" w:lineRule="auto"/>
        <w:ind w:left="1440" w:firstLine="0"/>
        <w:rPr>
          <w:rFonts w:cstheme="minorHAnsi"/>
          <w:color w:val="202122"/>
          <w:spacing w:val="3"/>
          <w:kern w:val="0"/>
        </w:rPr>
      </w:pPr>
    </w:p>
    <w:p w:rsidR="00E973C1" w:rsidRDefault="00E973C1" w:rsidP="00B50D45">
      <w:pPr>
        <w:shd w:val="clear" w:color="auto" w:fill="FFFFFF"/>
        <w:spacing w:before="100" w:beforeAutospacing="1" w:after="100" w:afterAutospacing="1" w:line="240" w:lineRule="auto"/>
        <w:ind w:left="1440" w:firstLine="0"/>
        <w:rPr>
          <w:rFonts w:cstheme="minorHAnsi"/>
          <w:color w:val="202122"/>
          <w:spacing w:val="3"/>
          <w:kern w:val="0"/>
        </w:rPr>
      </w:pPr>
    </w:p>
    <w:p w:rsidR="00E973C1" w:rsidRDefault="00E973C1" w:rsidP="00B50D45">
      <w:pPr>
        <w:shd w:val="clear" w:color="auto" w:fill="FFFFFF"/>
        <w:spacing w:before="100" w:beforeAutospacing="1" w:after="100" w:afterAutospacing="1" w:line="240" w:lineRule="auto"/>
        <w:ind w:left="1440" w:firstLine="0"/>
        <w:rPr>
          <w:rFonts w:cstheme="minorHAnsi"/>
          <w:color w:val="202122"/>
          <w:spacing w:val="3"/>
          <w:kern w:val="0"/>
        </w:rPr>
      </w:pPr>
    </w:p>
    <w:p w:rsidR="00E973C1" w:rsidRPr="00FE1EC1" w:rsidRDefault="00E973C1" w:rsidP="00B50D45">
      <w:pPr>
        <w:shd w:val="clear" w:color="auto" w:fill="FFFFFF"/>
        <w:spacing w:before="100" w:beforeAutospacing="1" w:after="100" w:afterAutospacing="1" w:line="240" w:lineRule="auto"/>
        <w:ind w:left="1440" w:firstLine="0"/>
        <w:rPr>
          <w:rFonts w:cstheme="minorHAnsi"/>
          <w:color w:val="202122"/>
          <w:spacing w:val="3"/>
          <w:kern w:val="0"/>
        </w:rPr>
      </w:pPr>
    </w:p>
    <w:p w:rsidR="00FE1EC1" w:rsidRPr="00DB15EF" w:rsidRDefault="00FE1EC1" w:rsidP="00FE1EC1">
      <w:pPr>
        <w:pStyle w:val="ListParagraph"/>
        <w:shd w:val="clear" w:color="auto" w:fill="EEEEEE"/>
        <w:ind w:left="1440"/>
        <w:rPr>
          <w:color w:val="000000"/>
          <w:sz w:val="27"/>
          <w:szCs w:val="27"/>
        </w:rPr>
      </w:pPr>
    </w:p>
    <w:p w:rsidR="00C41B52" w:rsidRDefault="00C41B52" w:rsidP="00C41B52">
      <w:pPr>
        <w:pStyle w:val="Heading1"/>
      </w:pPr>
      <w:r>
        <w:lastRenderedPageBreak/>
        <w:t>Nation-state and pan-nation-state-level regulation</w:t>
      </w:r>
    </w:p>
    <w:p w:rsidR="00442044" w:rsidRPr="00442044" w:rsidRDefault="00442044" w:rsidP="00442044">
      <w:pPr>
        <w:ind w:firstLine="0"/>
        <w:rPr>
          <w:rFonts w:cstheme="minorHAnsi"/>
        </w:rPr>
      </w:pPr>
      <w:r>
        <w:t xml:space="preserve">Nation-states and pan-nation-states (e.g. the EU) have been working towards developing regulatory frameworks individually and collectively to understand and regulate AI.  These processes usually begin by forming a panel of experts.  After some time, the panel of experts drafts a recommendation report.  Laws and regulations are then enacted based on the report </w:t>
      </w:r>
      <w:r w:rsidRPr="00442044">
        <w:rPr>
          <w:rFonts w:cstheme="minorHAnsi"/>
        </w:rPr>
        <w:t>recommendations.  Here’s progress so far:</w:t>
      </w:r>
    </w:p>
    <w:p w:rsidR="00442044" w:rsidRPr="00442044" w:rsidRDefault="00442044" w:rsidP="00442044">
      <w:pPr>
        <w:pStyle w:val="Heading3"/>
        <w:shd w:val="clear" w:color="auto" w:fill="FFFFFF"/>
        <w:spacing w:before="285" w:after="285"/>
        <w:rPr>
          <w:rFonts w:asciiTheme="minorHAnsi" w:hAnsiTheme="minorHAnsi" w:cstheme="minorHAnsi"/>
          <w:color w:val="202122"/>
          <w:spacing w:val="3"/>
          <w:kern w:val="0"/>
        </w:rPr>
      </w:pPr>
      <w:r w:rsidRPr="00442044">
        <w:rPr>
          <w:rFonts w:asciiTheme="minorHAnsi" w:hAnsiTheme="minorHAnsi" w:cstheme="minorHAnsi"/>
          <w:color w:val="202122"/>
          <w:spacing w:val="3"/>
        </w:rPr>
        <w:t>USA</w:t>
      </w:r>
    </w:p>
    <w:p w:rsidR="00442044" w:rsidRDefault="00442044" w:rsidP="0044204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185" w:tgtFrame="_blank" w:history="1">
        <w:r w:rsidRPr="00442044">
          <w:rPr>
            <w:rStyle w:val="Hyperlink"/>
            <w:rFonts w:cstheme="minorHAnsi"/>
            <w:spacing w:val="3"/>
          </w:rPr>
          <w:t>FACT SHEET: President Biden Issues Executive Order on Safe, Secure, and Trustworthy Artificial Intelligence -- The White House</w:t>
        </w:r>
      </w:hyperlink>
    </w:p>
    <w:p w:rsidR="00B718A8" w:rsidRPr="00442044" w:rsidRDefault="00B718A8" w:rsidP="00B718A8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186" w:history="1">
        <w:r w:rsidRPr="00B718A8">
          <w:rPr>
            <w:rStyle w:val="Hyperlink"/>
            <w:rFonts w:cstheme="minorHAnsi"/>
            <w:spacing w:val="3"/>
          </w:rPr>
          <w:t>Biden-⁠Harris Administration Announces Key AI Actions 180 Days Following President Biden’s Landmark Executive Order</w:t>
        </w:r>
      </w:hyperlink>
    </w:p>
    <w:p w:rsidR="00442044" w:rsidRPr="00442044" w:rsidRDefault="00442044" w:rsidP="0044204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187" w:tgtFrame="_blank" w:history="1">
        <w:r w:rsidRPr="00442044">
          <w:rPr>
            <w:rStyle w:val="Hyperlink"/>
            <w:rFonts w:cstheme="minorHAnsi"/>
            <w:spacing w:val="3"/>
          </w:rPr>
          <w:t>NIST: Executive Order on Safe, Secure, and Trustworthy Artificial Intelligence</w:t>
        </w:r>
      </w:hyperlink>
    </w:p>
    <w:p w:rsidR="00442044" w:rsidRPr="00442044" w:rsidRDefault="00442044" w:rsidP="0044204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188" w:tgtFrame="_blank" w:history="1">
        <w:r w:rsidRPr="00442044">
          <w:rPr>
            <w:rStyle w:val="Hyperlink"/>
            <w:rFonts w:cstheme="minorHAnsi"/>
            <w:spacing w:val="3"/>
          </w:rPr>
          <w:t>NSF Statement on White House’s Executive Order on the Safe, Secure, and Trustworthy Development and Use of Artificial Intelligence</w:t>
        </w:r>
      </w:hyperlink>
    </w:p>
    <w:p w:rsidR="00442044" w:rsidRPr="00442044" w:rsidRDefault="00442044" w:rsidP="006E56D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189" w:tgtFrame="_blank" w:history="1">
        <w:r w:rsidRPr="00442044">
          <w:rPr>
            <w:rStyle w:val="Hyperlink"/>
            <w:rFonts w:cstheme="minorHAnsi"/>
            <w:spacing w:val="3"/>
          </w:rPr>
          <w:t>NSF: NSF-led National Artificial Intelligence Research Resource Task Force Releases Final Report</w:t>
        </w:r>
      </w:hyperlink>
    </w:p>
    <w:p w:rsidR="00442044" w:rsidRPr="00442044" w:rsidRDefault="00442044" w:rsidP="006E56D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190" w:tgtFrame="_blank" w:history="1">
        <w:r w:rsidRPr="00442044">
          <w:rPr>
            <w:rStyle w:val="Hyperlink"/>
            <w:rFonts w:cstheme="minorHAnsi"/>
            <w:spacing w:val="3"/>
          </w:rPr>
          <w:t>NSF: Strengthening and Democratizing the U.S. Artificial Intelligence Innovation Ecosystem: An Implementation Plan for a National Artificial Intelligence Research Resource [PDF]</w:t>
        </w:r>
      </w:hyperlink>
    </w:p>
    <w:p w:rsidR="00442044" w:rsidRPr="00442044" w:rsidRDefault="00442044" w:rsidP="006E56D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191" w:tgtFrame="_blank" w:history="1">
        <w:r w:rsidRPr="00442044">
          <w:rPr>
            <w:rStyle w:val="Hyperlink"/>
            <w:rFonts w:cstheme="minorHAnsi"/>
            <w:spacing w:val="3"/>
          </w:rPr>
          <w:t>WH: National Artificial Intelligence Research Resource Task Force Releases Final Report</w:t>
        </w:r>
      </w:hyperlink>
    </w:p>
    <w:p w:rsidR="00442044" w:rsidRPr="00442044" w:rsidRDefault="00442044" w:rsidP="006E56D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192" w:tgtFrame="_blank" w:history="1">
        <w:r w:rsidRPr="00442044">
          <w:rPr>
            <w:rStyle w:val="Hyperlink"/>
            <w:rFonts w:cstheme="minorHAnsi"/>
            <w:spacing w:val="3"/>
          </w:rPr>
          <w:t>AI.GOV</w:t>
        </w:r>
      </w:hyperlink>
      <w:r w:rsidRPr="00442044">
        <w:rPr>
          <w:rFonts w:cstheme="minorHAnsi"/>
          <w:color w:val="202122"/>
          <w:spacing w:val="3"/>
        </w:rPr>
        <w:t> (U.S. government website for AI)</w:t>
      </w:r>
    </w:p>
    <w:p w:rsidR="00442044" w:rsidRPr="00442044" w:rsidRDefault="00442044" w:rsidP="0044204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193" w:tgtFrame="_blank" w:history="1">
        <w:r w:rsidRPr="00442044">
          <w:rPr>
            <w:rStyle w:val="Hyperlink"/>
            <w:rFonts w:cstheme="minorHAnsi"/>
            <w:spacing w:val="3"/>
          </w:rPr>
          <w:t>U.S. Government Will Support Domestic PCB Manufacturing {</w:t>
        </w:r>
        <w:r w:rsidRPr="00442044">
          <w:rPr>
            <w:rStyle w:val="Emphasis"/>
            <w:rFonts w:cstheme="minorHAnsi"/>
            <w:color w:val="0000FF"/>
            <w:spacing w:val="3"/>
          </w:rPr>
          <w:t>related</w:t>
        </w:r>
        <w:r w:rsidRPr="00442044">
          <w:rPr>
            <w:rStyle w:val="Hyperlink"/>
            <w:rFonts w:cstheme="minorHAnsi"/>
            <w:spacing w:val="3"/>
          </w:rPr>
          <w:t> to AI Act}</w:t>
        </w:r>
      </w:hyperlink>
    </w:p>
    <w:p w:rsidR="00442044" w:rsidRPr="00442044" w:rsidRDefault="00442044" w:rsidP="0044204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194" w:tgtFrame="_blank" w:history="1">
        <w:r w:rsidRPr="00442044">
          <w:rPr>
            <w:rStyle w:val="Hyperlink"/>
            <w:rFonts w:cstheme="minorHAnsi"/>
            <w:spacing w:val="3"/>
          </w:rPr>
          <w:t>The US Just Unveiled The Most Ambitious Attempt to Control AI to Date - Science Alert</w:t>
        </w:r>
      </w:hyperlink>
      <w:r w:rsidRPr="00442044">
        <w:rPr>
          <w:rFonts w:cstheme="minorHAnsi"/>
          <w:color w:val="202122"/>
          <w:spacing w:val="3"/>
        </w:rPr>
        <w:t> {Australian perspective}</w:t>
      </w:r>
    </w:p>
    <w:p w:rsidR="00442044" w:rsidRPr="00442044" w:rsidRDefault="00442044" w:rsidP="00442044">
      <w:pPr>
        <w:pStyle w:val="Heading4"/>
        <w:shd w:val="clear" w:color="auto" w:fill="FFFFFF"/>
        <w:spacing w:before="315" w:after="315"/>
        <w:rPr>
          <w:rFonts w:asciiTheme="minorHAnsi" w:hAnsiTheme="minorHAnsi" w:cstheme="minorHAnsi"/>
          <w:i w:val="0"/>
          <w:color w:val="202122"/>
          <w:spacing w:val="3"/>
        </w:rPr>
      </w:pPr>
      <w:r w:rsidRPr="00442044">
        <w:rPr>
          <w:rStyle w:val="Strong"/>
          <w:rFonts w:asciiTheme="minorHAnsi" w:hAnsiTheme="minorHAnsi" w:cstheme="minorHAnsi"/>
          <w:bCs w:val="0"/>
          <w:i w:val="0"/>
          <w:color w:val="202122"/>
          <w:spacing w:val="3"/>
        </w:rPr>
        <w:t>States</w:t>
      </w:r>
    </w:p>
    <w:p w:rsidR="00442044" w:rsidRPr="00442044" w:rsidRDefault="00442044" w:rsidP="004420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195" w:tgtFrame="_blank" w:history="1">
        <w:r w:rsidRPr="00442044">
          <w:rPr>
            <w:rStyle w:val="Hyperlink"/>
            <w:rFonts w:cstheme="minorHAnsi"/>
            <w:spacing w:val="3"/>
          </w:rPr>
          <w:t>The State of State AI Laws: 2023 -- EPIC.org</w:t>
        </w:r>
      </w:hyperlink>
    </w:p>
    <w:p w:rsidR="00442044" w:rsidRPr="00442044" w:rsidRDefault="00442044" w:rsidP="004420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196" w:tgtFrame="_blank" w:history="1">
        <w:r w:rsidRPr="00442044">
          <w:rPr>
            <w:rStyle w:val="Hyperlink"/>
            <w:rFonts w:cstheme="minorHAnsi"/>
            <w:spacing w:val="3"/>
          </w:rPr>
          <w:t>Enacts the New York artificial intelligence bill of rights</w:t>
        </w:r>
      </w:hyperlink>
    </w:p>
    <w:p w:rsidR="00442044" w:rsidRPr="00442044" w:rsidRDefault="00442044" w:rsidP="0044204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197" w:tgtFrame="_blank" w:history="1">
        <w:r w:rsidRPr="00442044">
          <w:rPr>
            <w:rStyle w:val="Hyperlink"/>
            <w:rFonts w:cstheme="minorHAnsi"/>
            <w:spacing w:val="3"/>
          </w:rPr>
          <w:t>New York State Senate: Requires disclosure of the use of artificial intelligence in political communications</w:t>
        </w:r>
      </w:hyperlink>
    </w:p>
    <w:p w:rsidR="00442044" w:rsidRPr="00442044" w:rsidRDefault="00442044" w:rsidP="00442044">
      <w:pPr>
        <w:pStyle w:val="Heading3"/>
        <w:shd w:val="clear" w:color="auto" w:fill="FFFFFF"/>
        <w:spacing w:before="285" w:after="285"/>
        <w:rPr>
          <w:rFonts w:asciiTheme="minorHAnsi" w:hAnsiTheme="minorHAnsi" w:cstheme="minorHAnsi"/>
          <w:color w:val="202122"/>
          <w:spacing w:val="3"/>
        </w:rPr>
      </w:pPr>
      <w:r w:rsidRPr="00442044">
        <w:rPr>
          <w:rStyle w:val="Strong"/>
          <w:rFonts w:asciiTheme="minorHAnsi" w:hAnsiTheme="minorHAnsi" w:cstheme="minorHAnsi"/>
          <w:bCs w:val="0"/>
          <w:color w:val="202122"/>
          <w:spacing w:val="3"/>
        </w:rPr>
        <w:lastRenderedPageBreak/>
        <w:t>EU</w:t>
      </w:r>
    </w:p>
    <w:p w:rsidR="00442044" w:rsidRPr="00442044" w:rsidRDefault="00442044" w:rsidP="0044204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198" w:tgtFrame="_blank" w:history="1">
        <w:r w:rsidRPr="00442044">
          <w:rPr>
            <w:rStyle w:val="Hyperlink"/>
            <w:rFonts w:cstheme="minorHAnsi"/>
            <w:spacing w:val="3"/>
          </w:rPr>
          <w:t>EU AI Act: first regulation on artificial intelligence</w:t>
        </w:r>
      </w:hyperlink>
    </w:p>
    <w:p w:rsidR="00442044" w:rsidRPr="00442044" w:rsidRDefault="00442044" w:rsidP="0044204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199" w:tgtFrame="_blank" w:history="1">
        <w:r w:rsidRPr="00442044">
          <w:rPr>
            <w:rStyle w:val="Hyperlink"/>
            <w:rFonts w:cstheme="minorHAnsi"/>
            <w:spacing w:val="3"/>
          </w:rPr>
          <w:t>EU: The Artificial Intelligence Act</w:t>
        </w:r>
      </w:hyperlink>
    </w:p>
    <w:p w:rsidR="00442044" w:rsidRPr="00442044" w:rsidRDefault="00442044" w:rsidP="0044204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200" w:tgtFrame="_blank" w:history="1">
        <w:r w:rsidRPr="00442044">
          <w:rPr>
            <w:rStyle w:val="Hyperlink"/>
            <w:rFonts w:cstheme="minorHAnsi"/>
            <w:spacing w:val="3"/>
          </w:rPr>
          <w:t>EU: THE AI ACT</w:t>
        </w:r>
      </w:hyperlink>
    </w:p>
    <w:p w:rsidR="00442044" w:rsidRPr="00442044" w:rsidRDefault="00442044" w:rsidP="0044204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201" w:tgtFrame="_blank" w:history="1">
        <w:r w:rsidRPr="00442044">
          <w:rPr>
            <w:rStyle w:val="Hyperlink"/>
            <w:rFonts w:cstheme="minorHAnsi"/>
            <w:spacing w:val="3"/>
          </w:rPr>
          <w:t>The EU AI Act: A Primer</w:t>
        </w:r>
      </w:hyperlink>
    </w:p>
    <w:p w:rsidR="00442044" w:rsidRPr="00442044" w:rsidRDefault="00442044" w:rsidP="00442044">
      <w:pPr>
        <w:pStyle w:val="Heading3"/>
        <w:shd w:val="clear" w:color="auto" w:fill="FFFFFF"/>
        <w:spacing w:before="285" w:after="285"/>
        <w:rPr>
          <w:rFonts w:asciiTheme="minorHAnsi" w:hAnsiTheme="minorHAnsi" w:cstheme="minorHAnsi"/>
          <w:color w:val="202122"/>
          <w:spacing w:val="3"/>
        </w:rPr>
      </w:pPr>
      <w:r w:rsidRPr="00442044">
        <w:rPr>
          <w:rFonts w:asciiTheme="minorHAnsi" w:hAnsiTheme="minorHAnsi" w:cstheme="minorHAnsi"/>
          <w:color w:val="202122"/>
          <w:spacing w:val="3"/>
        </w:rPr>
        <w:t>UK</w:t>
      </w:r>
    </w:p>
    <w:p w:rsidR="00442044" w:rsidRPr="00442044" w:rsidRDefault="00442044" w:rsidP="0044204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202" w:tgtFrame="_blank" w:history="1">
        <w:r w:rsidRPr="00442044">
          <w:rPr>
            <w:rStyle w:val="Hyperlink"/>
            <w:rFonts w:cstheme="minorHAnsi"/>
            <w:spacing w:val="3"/>
          </w:rPr>
          <w:t>GOV.UK: Proposed principles to guide competitive AI markets and protect consumers</w:t>
        </w:r>
      </w:hyperlink>
    </w:p>
    <w:p w:rsidR="00442044" w:rsidRPr="00442044" w:rsidRDefault="00442044" w:rsidP="006E56D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203" w:tgtFrame="_blank" w:history="1">
        <w:r w:rsidRPr="00442044">
          <w:rPr>
            <w:rStyle w:val="Hyperlink"/>
            <w:rFonts w:cstheme="minorHAnsi"/>
            <w:spacing w:val="3"/>
          </w:rPr>
          <w:t>AI Foundation Models: Initial report</w:t>
        </w:r>
      </w:hyperlink>
    </w:p>
    <w:p w:rsidR="00442044" w:rsidRPr="00442044" w:rsidRDefault="00442044" w:rsidP="0044204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204" w:tgtFrame="_blank" w:history="1">
        <w:r w:rsidRPr="00442044">
          <w:rPr>
            <w:rStyle w:val="Hyperlink"/>
            <w:rFonts w:cstheme="minorHAnsi"/>
            <w:spacing w:val="3"/>
          </w:rPr>
          <w:t>UK antitrust regulator lays out seven AI principles - The Verge</w:t>
        </w:r>
      </w:hyperlink>
    </w:p>
    <w:p w:rsidR="00442044" w:rsidRPr="00442044" w:rsidRDefault="00442044" w:rsidP="0044204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205" w:tgtFrame="_blank" w:history="1">
        <w:r w:rsidRPr="00442044">
          <w:rPr>
            <w:rStyle w:val="Hyperlink"/>
            <w:rFonts w:cstheme="minorHAnsi"/>
            <w:spacing w:val="3"/>
          </w:rPr>
          <w:t>UK’s new AI principles target ‘pro-innovation’ edge over the EU -- TNW</w:t>
        </w:r>
      </w:hyperlink>
    </w:p>
    <w:p w:rsidR="00442044" w:rsidRPr="00442044" w:rsidRDefault="00442044" w:rsidP="0044204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206" w:tgtFrame="_blank" w:history="1">
        <w:r w:rsidRPr="00442044">
          <w:rPr>
            <w:rStyle w:val="Hyperlink"/>
            <w:rFonts w:cstheme="minorHAnsi"/>
            <w:spacing w:val="3"/>
          </w:rPr>
          <w:t>UK focuses on transparency and access with new AI principles -- Reuters</w:t>
        </w:r>
      </w:hyperlink>
    </w:p>
    <w:p w:rsidR="00442044" w:rsidRPr="00442044" w:rsidRDefault="00442044" w:rsidP="00442044">
      <w:pPr>
        <w:pStyle w:val="Heading3"/>
        <w:shd w:val="clear" w:color="auto" w:fill="FFFFFF"/>
        <w:spacing w:before="285" w:after="285"/>
        <w:rPr>
          <w:rFonts w:asciiTheme="minorHAnsi" w:hAnsiTheme="minorHAnsi" w:cstheme="minorHAnsi"/>
          <w:color w:val="202122"/>
          <w:spacing w:val="3"/>
        </w:rPr>
      </w:pPr>
      <w:r w:rsidRPr="00442044">
        <w:rPr>
          <w:rFonts w:asciiTheme="minorHAnsi" w:hAnsiTheme="minorHAnsi" w:cstheme="minorHAnsi"/>
          <w:color w:val="202122"/>
          <w:spacing w:val="3"/>
        </w:rPr>
        <w:t>Canada</w:t>
      </w:r>
    </w:p>
    <w:p w:rsidR="00442044" w:rsidRPr="00442044" w:rsidRDefault="00442044" w:rsidP="0044204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207" w:tgtFrame="_blank" w:history="1">
        <w:r w:rsidRPr="00442044">
          <w:rPr>
            <w:rStyle w:val="Hyperlink"/>
            <w:rFonts w:cstheme="minorHAnsi"/>
            <w:spacing w:val="3"/>
          </w:rPr>
          <w:t>Canada: Artificial Intelligence and Data Act</w:t>
        </w:r>
      </w:hyperlink>
    </w:p>
    <w:p w:rsidR="00442044" w:rsidRPr="00442044" w:rsidRDefault="00442044" w:rsidP="00BA630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208" w:tgtFrame="_blank" w:history="1">
        <w:r w:rsidRPr="00442044">
          <w:rPr>
            <w:rStyle w:val="Hyperlink"/>
            <w:rFonts w:cstheme="minorHAnsi"/>
            <w:spacing w:val="3"/>
          </w:rPr>
          <w:t>The Artificial Intelligence and Data Act (AIDA) – Companion document</w:t>
        </w:r>
      </w:hyperlink>
    </w:p>
    <w:p w:rsidR="00442044" w:rsidRPr="00442044" w:rsidRDefault="00442044" w:rsidP="00BA630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209" w:tgtFrame="_blank" w:history="1">
        <w:r w:rsidRPr="00442044">
          <w:rPr>
            <w:rStyle w:val="Hyperlink"/>
            <w:rFonts w:cstheme="minorHAnsi"/>
            <w:spacing w:val="3"/>
          </w:rPr>
          <w:t>Pan-Canadian Artificial Intelligence Strategy</w:t>
        </w:r>
      </w:hyperlink>
    </w:p>
    <w:p w:rsidR="00442044" w:rsidRPr="006E56DA" w:rsidRDefault="00442044" w:rsidP="00442044">
      <w:pPr>
        <w:pStyle w:val="Heading2"/>
        <w:shd w:val="clear" w:color="auto" w:fill="FFFFFF"/>
        <w:spacing w:before="300" w:after="300"/>
        <w:rPr>
          <w:rFonts w:asciiTheme="minorHAnsi" w:hAnsiTheme="minorHAnsi" w:cstheme="minorHAnsi"/>
          <w:color w:val="202122"/>
          <w:spacing w:val="3"/>
        </w:rPr>
      </w:pPr>
      <w:r w:rsidRPr="006E56DA">
        <w:rPr>
          <w:rFonts w:asciiTheme="minorHAnsi" w:hAnsiTheme="minorHAnsi" w:cstheme="minorHAnsi"/>
          <w:color w:val="202122"/>
          <w:spacing w:val="3"/>
        </w:rPr>
        <w:t>International Cooperation</w:t>
      </w:r>
    </w:p>
    <w:p w:rsidR="00442044" w:rsidRPr="006E56DA" w:rsidRDefault="00442044" w:rsidP="0044204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210" w:tgtFrame="_blank" w:history="1">
        <w:r w:rsidRPr="006E56DA">
          <w:rPr>
            <w:rStyle w:val="Hyperlink"/>
            <w:rFonts w:cstheme="minorHAnsi"/>
            <w:spacing w:val="3"/>
          </w:rPr>
          <w:t>The Global Partnership on Artificial Intelligence</w:t>
        </w:r>
      </w:hyperlink>
    </w:p>
    <w:p w:rsidR="00442044" w:rsidRPr="006E56DA" w:rsidRDefault="00442044" w:rsidP="0044204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211" w:tgtFrame="_blank" w:history="1">
        <w:r w:rsidRPr="006E56DA">
          <w:rPr>
            <w:rStyle w:val="Hyperlink"/>
            <w:rFonts w:cstheme="minorHAnsi"/>
            <w:spacing w:val="3"/>
          </w:rPr>
          <w:t>OECD: Recommendation of the Council on Artificial Intelligence</w:t>
        </w:r>
      </w:hyperlink>
    </w:p>
    <w:p w:rsidR="00442044" w:rsidRPr="006E56DA" w:rsidRDefault="00442044" w:rsidP="0044204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212" w:tgtFrame="_blank" w:history="1">
        <w:r w:rsidRPr="006E56DA">
          <w:rPr>
            <w:rStyle w:val="Hyperlink"/>
            <w:rFonts w:cstheme="minorHAnsi"/>
            <w:spacing w:val="3"/>
          </w:rPr>
          <w:t>Britain publishes 'Bletchley Declaration' on AI safety - Reuters</w:t>
        </w:r>
      </w:hyperlink>
    </w:p>
    <w:p w:rsidR="00442044" w:rsidRPr="006E56DA" w:rsidRDefault="00442044" w:rsidP="00BA630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  <w:hyperlink r:id="rId213" w:tgtFrame="_blank" w:history="1">
        <w:r w:rsidRPr="006E56DA">
          <w:rPr>
            <w:rStyle w:val="Hyperlink"/>
            <w:rFonts w:cstheme="minorHAnsi"/>
            <w:spacing w:val="3"/>
          </w:rPr>
          <w:t>UK: The Bletchley Declaration by Countries Attending the AI Safety Summit, 1-2 November 2023</w:t>
        </w:r>
      </w:hyperlink>
    </w:p>
    <w:p w:rsidR="00442044" w:rsidRDefault="00442044" w:rsidP="0044204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cstheme="minorHAnsi"/>
          <w:color w:val="202122"/>
          <w:spacing w:val="3"/>
        </w:rPr>
      </w:pPr>
      <w:hyperlink r:id="rId214" w:tgtFrame="_blank" w:history="1">
        <w:r w:rsidRPr="006E56DA">
          <w:rPr>
            <w:rStyle w:val="Hyperlink"/>
            <w:rFonts w:cstheme="minorHAnsi"/>
            <w:spacing w:val="3"/>
          </w:rPr>
          <w:t>The US and 30 Other Nations Agree to Set Guardrails for Military AI - Wired</w:t>
        </w:r>
      </w:hyperlink>
    </w:p>
    <w:p w:rsidR="00E973C1" w:rsidRDefault="00E973C1" w:rsidP="00E973C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</w:p>
    <w:p w:rsidR="00E973C1" w:rsidRDefault="00E973C1" w:rsidP="00E973C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</w:p>
    <w:p w:rsidR="00E973C1" w:rsidRDefault="00E973C1" w:rsidP="00E973C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</w:p>
    <w:p w:rsidR="00E973C1" w:rsidRDefault="00E973C1" w:rsidP="00E973C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</w:p>
    <w:p w:rsidR="00E973C1" w:rsidRPr="006E56DA" w:rsidRDefault="00E973C1" w:rsidP="00E973C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</w:rPr>
      </w:pPr>
    </w:p>
    <w:p w:rsidR="00442044" w:rsidRPr="00670742" w:rsidRDefault="00442044" w:rsidP="00442044">
      <w:pPr>
        <w:pStyle w:val="Heading3"/>
        <w:shd w:val="clear" w:color="auto" w:fill="FFFFFF"/>
        <w:spacing w:before="285" w:after="285"/>
        <w:rPr>
          <w:rFonts w:asciiTheme="minorHAnsi" w:hAnsiTheme="minorHAnsi" w:cstheme="minorHAnsi"/>
          <w:color w:val="202122"/>
          <w:spacing w:val="3"/>
        </w:rPr>
      </w:pPr>
      <w:r w:rsidRPr="00670742">
        <w:rPr>
          <w:rFonts w:asciiTheme="minorHAnsi" w:hAnsiTheme="minorHAnsi" w:cstheme="minorHAnsi"/>
          <w:color w:val="202122"/>
          <w:spacing w:val="3"/>
        </w:rPr>
        <w:lastRenderedPageBreak/>
        <w:t>United Nations</w:t>
      </w:r>
    </w:p>
    <w:p w:rsidR="00442044" w:rsidRDefault="00442044" w:rsidP="0044204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hyperlink r:id="rId215" w:tgtFrame="_blank" w:history="1">
        <w:r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>UN: Towards an Ethics of Artificial Intelligence</w:t>
        </w:r>
      </w:hyperlink>
    </w:p>
    <w:p w:rsidR="00442044" w:rsidRDefault="00442044" w:rsidP="0044204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hyperlink r:id="rId216" w:tgtFrame="_blank" w:history="1">
        <w:r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>UN: AI shows ‘great promise for health’ but regulation is key: WHO chief</w:t>
        </w:r>
      </w:hyperlink>
    </w:p>
    <w:p w:rsidR="00442044" w:rsidRDefault="00442044" w:rsidP="0044204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hyperlink r:id="rId217" w:tgtFrame="_blank" w:history="1">
        <w:r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>UN: Secretary-General Urges Security Council to Ensure Transparency, Accountability, Oversight, in First Debate on Artificial Intelligence</w:t>
        </w:r>
      </w:hyperlink>
    </w:p>
    <w:p w:rsidR="00670742" w:rsidRDefault="00442044" w:rsidP="0067074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hyperlink r:id="rId218" w:tgtFrame="_blank" w:history="1">
        <w:r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>UN-CEB: Principles for the Ethical Use of Artificial Intelligence in the United Nations System</w:t>
        </w:r>
      </w:hyperlink>
    </w:p>
    <w:p w:rsidR="00670742" w:rsidRDefault="00670742" w:rsidP="0067074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hyperlink r:id="rId219" w:tgtFrame="_blank" w:history="1">
        <w:r w:rsidRPr="00670742"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>UN-CEB: Artificial Intelligence</w:t>
        </w:r>
      </w:hyperlink>
    </w:p>
    <w:p w:rsidR="00670742" w:rsidRDefault="00670742" w:rsidP="0067074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hyperlink r:id="rId220" w:tgtFrame="_blank" w:history="1">
        <w:r w:rsidRPr="00670742"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 xml:space="preserve">UN deadlocked over regulating AI -- </w:t>
        </w:r>
        <w:proofErr w:type="spellStart"/>
        <w:r w:rsidRPr="00670742"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>Axios</w:t>
        </w:r>
        <w:proofErr w:type="spellEnd"/>
      </w:hyperlink>
    </w:p>
    <w:p w:rsidR="00670742" w:rsidRDefault="00670742" w:rsidP="0067074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hyperlink r:id="rId221" w:tgtFrame="_blank" w:history="1">
        <w:r w:rsidRPr="00670742"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>Artificial intelligence is on the world’s mind. Is the UN the place to figure out what to do about it? -- PBS</w:t>
        </w:r>
      </w:hyperlink>
    </w:p>
    <w:p w:rsidR="00670742" w:rsidRPr="00670742" w:rsidRDefault="00670742" w:rsidP="0067074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hyperlink r:id="rId222" w:tgtFrame="_blank" w:history="1">
        <w:r w:rsidRPr="00670742"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>Can the U.N. really regulate the power — and danger — of AI? -- Washington Post</w:t>
        </w:r>
      </w:hyperlink>
    </w:p>
    <w:p w:rsidR="00442044" w:rsidRDefault="00442044" w:rsidP="00442044">
      <w:pPr>
        <w:pStyle w:val="Heading2"/>
        <w:shd w:val="clear" w:color="auto" w:fill="FFFFFF"/>
        <w:spacing w:before="300" w:after="300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r>
        <w:rPr>
          <w:rFonts w:ascii="Lucida Sans Unicode" w:hAnsi="Lucida Sans Unicode" w:cs="Lucida Sans Unicode"/>
          <w:color w:val="202122"/>
          <w:spacing w:val="3"/>
        </w:rPr>
        <w:t>Industry Cooperation</w:t>
      </w:r>
      <w:r>
        <w:rPr>
          <w:rFonts w:ascii="Lucida Sans Unicode" w:hAnsi="Lucida Sans Unicode" w:cs="Lucida Sans Unicode"/>
          <w:color w:val="202122"/>
          <w:spacing w:val="3"/>
          <w:sz w:val="22"/>
          <w:szCs w:val="22"/>
        </w:rPr>
        <w:t xml:space="preserve"> </w:t>
      </w:r>
    </w:p>
    <w:p w:rsidR="00670742" w:rsidRPr="00B908EB" w:rsidRDefault="00670742" w:rsidP="00B908EB">
      <w:pPr>
        <w:pStyle w:val="ListParagraph"/>
        <w:numPr>
          <w:ilvl w:val="0"/>
          <w:numId w:val="33"/>
        </w:numPr>
        <w:rPr>
          <w:rFonts w:cstheme="minorHAnsi"/>
          <w:color w:val="202122"/>
          <w:spacing w:val="3"/>
        </w:rPr>
      </w:pPr>
      <w:hyperlink r:id="rId223" w:tgtFrame="_blank" w:history="1">
        <w:r w:rsidRPr="00B908EB">
          <w:rPr>
            <w:rStyle w:val="Hyperlink"/>
            <w:rFonts w:cstheme="minorHAnsi"/>
            <w:spacing w:val="3"/>
          </w:rPr>
          <w:t>IBM, Meta form “</w:t>
        </w:r>
        <w:r w:rsidRPr="00B908EB">
          <w:rPr>
            <w:rStyle w:val="Hyperlink"/>
            <w:rFonts w:cstheme="minorHAnsi"/>
            <w:b/>
            <w:bCs/>
            <w:spacing w:val="3"/>
          </w:rPr>
          <w:t>AI Alliance</w:t>
        </w:r>
        <w:r w:rsidRPr="00B908EB">
          <w:rPr>
            <w:rStyle w:val="Hyperlink"/>
            <w:rFonts w:cstheme="minorHAnsi"/>
            <w:spacing w:val="3"/>
          </w:rPr>
          <w:t xml:space="preserve">” with 50 organizations to promote open source AI - </w:t>
        </w:r>
        <w:proofErr w:type="spellStart"/>
        <w:r w:rsidRPr="00B908EB">
          <w:rPr>
            <w:rStyle w:val="Hyperlink"/>
            <w:rFonts w:cstheme="minorHAnsi"/>
            <w:spacing w:val="3"/>
          </w:rPr>
          <w:t>ars</w:t>
        </w:r>
        <w:proofErr w:type="spellEnd"/>
        <w:r w:rsidRPr="00B908EB">
          <w:rPr>
            <w:rStyle w:val="Hyperlink"/>
            <w:rFonts w:cstheme="minorHAnsi"/>
            <w:spacing w:val="3"/>
          </w:rPr>
          <w:t xml:space="preserve"> </w:t>
        </w:r>
        <w:proofErr w:type="spellStart"/>
        <w:r w:rsidRPr="00B908EB">
          <w:rPr>
            <w:rStyle w:val="Hyperlink"/>
            <w:rFonts w:cstheme="minorHAnsi"/>
            <w:spacing w:val="3"/>
          </w:rPr>
          <w:t>Technica</w:t>
        </w:r>
        <w:proofErr w:type="spellEnd"/>
      </w:hyperlink>
    </w:p>
    <w:p w:rsidR="00670742" w:rsidRPr="00B908EB" w:rsidRDefault="00670742" w:rsidP="00B908EB">
      <w:pPr>
        <w:pStyle w:val="ListParagraph"/>
        <w:numPr>
          <w:ilvl w:val="0"/>
          <w:numId w:val="33"/>
        </w:numPr>
        <w:rPr>
          <w:rFonts w:cstheme="minorHAnsi"/>
          <w:color w:val="202122"/>
          <w:spacing w:val="3"/>
        </w:rPr>
      </w:pPr>
      <w:hyperlink r:id="rId224" w:tgtFrame="_blank" w:history="1">
        <w:r w:rsidRPr="00B908EB">
          <w:rPr>
            <w:rStyle w:val="Hyperlink"/>
            <w:rFonts w:cstheme="minorHAnsi"/>
            <w:b/>
            <w:bCs/>
            <w:spacing w:val="3"/>
          </w:rPr>
          <w:t>AI Alliance </w:t>
        </w:r>
        <w:r w:rsidRPr="00B908EB">
          <w:rPr>
            <w:rStyle w:val="Hyperlink"/>
            <w:rFonts w:cstheme="minorHAnsi"/>
            <w:spacing w:val="3"/>
          </w:rPr>
          <w:t>Launches as an International Community of Leading Technology Developers, Researchers, and Adopters Collaborating Together to Advance Open, Safe, Responsible AI</w:t>
        </w:r>
      </w:hyperlink>
    </w:p>
    <w:p w:rsidR="00442044" w:rsidRDefault="00442044" w:rsidP="00442044">
      <w:pPr>
        <w:ind w:firstLine="0"/>
      </w:pPr>
    </w:p>
    <w:p w:rsidR="00E973C1" w:rsidRDefault="00E973C1" w:rsidP="00442044">
      <w:pPr>
        <w:ind w:firstLine="0"/>
      </w:pPr>
    </w:p>
    <w:p w:rsidR="00E973C1" w:rsidRDefault="00E973C1" w:rsidP="00442044">
      <w:pPr>
        <w:ind w:firstLine="0"/>
      </w:pPr>
    </w:p>
    <w:p w:rsidR="00E973C1" w:rsidRDefault="00E973C1" w:rsidP="00442044">
      <w:pPr>
        <w:ind w:firstLine="0"/>
      </w:pPr>
    </w:p>
    <w:p w:rsidR="00E973C1" w:rsidRPr="00442044" w:rsidRDefault="00E973C1" w:rsidP="00442044">
      <w:pPr>
        <w:ind w:firstLine="0"/>
      </w:pPr>
    </w:p>
    <w:p w:rsidR="00670742" w:rsidRDefault="00670742" w:rsidP="00670742">
      <w:pPr>
        <w:pStyle w:val="Heading2"/>
        <w:shd w:val="clear" w:color="auto" w:fill="FFFFFF"/>
        <w:spacing w:before="300" w:after="300"/>
        <w:rPr>
          <w:rFonts w:ascii="Lucida Sans Unicode" w:hAnsi="Lucida Sans Unicode" w:cs="Lucida Sans Unicode"/>
          <w:color w:val="202122"/>
          <w:spacing w:val="3"/>
        </w:rPr>
      </w:pPr>
      <w:r>
        <w:rPr>
          <w:rFonts w:ascii="Lucida Sans Unicode" w:hAnsi="Lucida Sans Unicode" w:cs="Lucida Sans Unicode"/>
          <w:color w:val="202122"/>
          <w:spacing w:val="3"/>
        </w:rPr>
        <w:lastRenderedPageBreak/>
        <w:t>Risks</w:t>
      </w:r>
    </w:p>
    <w:p w:rsidR="006659DC" w:rsidRDefault="006659DC" w:rsidP="00B908EB">
      <w:pPr>
        <w:pStyle w:val="ListParagraph"/>
        <w:numPr>
          <w:ilvl w:val="0"/>
          <w:numId w:val="34"/>
        </w:numPr>
      </w:pPr>
      <w:hyperlink r:id="rId225" w:history="1">
        <w:r w:rsidRPr="006659DC">
          <w:rPr>
            <w:rStyle w:val="Hyperlink"/>
          </w:rPr>
          <w:t>CACM Inside Risks</w:t>
        </w:r>
      </w:hyperlink>
      <w:r>
        <w:t xml:space="preserve"> {links to every column}</w:t>
      </w:r>
    </w:p>
    <w:p w:rsidR="00B718A8" w:rsidRDefault="00B718A8" w:rsidP="00B908EB">
      <w:pPr>
        <w:pStyle w:val="ListParagraph"/>
        <w:numPr>
          <w:ilvl w:val="0"/>
          <w:numId w:val="34"/>
        </w:numPr>
      </w:pPr>
      <w:hyperlink r:id="rId226" w:history="1">
        <w:r w:rsidRPr="00B718A8">
          <w:rPr>
            <w:rStyle w:val="Hyperlink"/>
          </w:rPr>
          <w:t>Privacy in an AI Era: How Do We Protect Our Personal Information?</w:t>
        </w:r>
      </w:hyperlink>
    </w:p>
    <w:p w:rsidR="00B718A8" w:rsidRDefault="00B718A8" w:rsidP="00B718A8">
      <w:pPr>
        <w:pStyle w:val="ListParagraph"/>
        <w:numPr>
          <w:ilvl w:val="1"/>
          <w:numId w:val="34"/>
        </w:numPr>
      </w:pPr>
      <w:hyperlink r:id="rId227" w:history="1">
        <w:r w:rsidRPr="00B718A8">
          <w:rPr>
            <w:rStyle w:val="Hyperlink"/>
          </w:rPr>
          <w:t>Shaping the future: A dynamic taxonomy for AI privacy risks</w:t>
        </w:r>
      </w:hyperlink>
    </w:p>
    <w:p w:rsidR="00B718A8" w:rsidRDefault="00B718A8" w:rsidP="00B718A8">
      <w:pPr>
        <w:pStyle w:val="ListParagraph"/>
        <w:numPr>
          <w:ilvl w:val="1"/>
          <w:numId w:val="34"/>
        </w:numPr>
      </w:pPr>
      <w:hyperlink r:id="rId228" w:history="1">
        <w:r w:rsidRPr="00B718A8">
          <w:rPr>
            <w:rStyle w:val="Hyperlink"/>
          </w:rPr>
          <w:t>Protecting privacy in an AI-driven world</w:t>
        </w:r>
      </w:hyperlink>
    </w:p>
    <w:p w:rsidR="00B718A8" w:rsidRDefault="00B718A8" w:rsidP="00B718A8">
      <w:pPr>
        <w:pStyle w:val="ListParagraph"/>
        <w:numPr>
          <w:ilvl w:val="1"/>
          <w:numId w:val="34"/>
        </w:numPr>
      </w:pPr>
      <w:hyperlink r:id="rId229" w:history="1">
        <w:r w:rsidRPr="00B718A8">
          <w:rPr>
            <w:rStyle w:val="Hyperlink"/>
          </w:rPr>
          <w:t>Beware the Privacy Violations in Artificial Intelligence Applications</w:t>
        </w:r>
      </w:hyperlink>
    </w:p>
    <w:p w:rsidR="007F11FF" w:rsidRDefault="007F11FF" w:rsidP="00B718A8">
      <w:pPr>
        <w:pStyle w:val="ListParagraph"/>
        <w:numPr>
          <w:ilvl w:val="1"/>
          <w:numId w:val="34"/>
        </w:numPr>
      </w:pPr>
      <w:hyperlink r:id="rId230" w:history="1">
        <w:r w:rsidRPr="007F11FF">
          <w:rPr>
            <w:rStyle w:val="Hyperlink"/>
          </w:rPr>
          <w:t>Privacy and responsible AI</w:t>
        </w:r>
      </w:hyperlink>
    </w:p>
    <w:p w:rsidR="001976B1" w:rsidRDefault="001976B1" w:rsidP="00B908EB">
      <w:pPr>
        <w:pStyle w:val="ListParagraph"/>
        <w:numPr>
          <w:ilvl w:val="0"/>
          <w:numId w:val="34"/>
        </w:numPr>
      </w:pPr>
      <w:r>
        <w:t>Cybersecurity</w:t>
      </w:r>
    </w:p>
    <w:p w:rsidR="001976B1" w:rsidRDefault="001976B1" w:rsidP="001976B1">
      <w:pPr>
        <w:pStyle w:val="ListParagraph"/>
        <w:numPr>
          <w:ilvl w:val="1"/>
          <w:numId w:val="34"/>
        </w:numPr>
      </w:pPr>
      <w:hyperlink r:id="rId231" w:history="1">
        <w:r w:rsidRPr="001976B1">
          <w:rPr>
            <w:rStyle w:val="Hyperlink"/>
          </w:rPr>
          <w:t>AI in Cyber Security: Risks of AI</w:t>
        </w:r>
      </w:hyperlink>
    </w:p>
    <w:p w:rsidR="001976B1" w:rsidRDefault="001976B1" w:rsidP="001976B1">
      <w:pPr>
        <w:pStyle w:val="ListParagraph"/>
        <w:numPr>
          <w:ilvl w:val="1"/>
          <w:numId w:val="34"/>
        </w:numPr>
      </w:pPr>
      <w:hyperlink r:id="rId232" w:history="1">
        <w:r w:rsidRPr="001976B1">
          <w:rPr>
            <w:rStyle w:val="Hyperlink"/>
          </w:rPr>
          <w:t>AI and cyber security: what you need to know</w:t>
        </w:r>
      </w:hyperlink>
    </w:p>
    <w:p w:rsidR="001976B1" w:rsidRDefault="001976B1" w:rsidP="001976B1">
      <w:pPr>
        <w:pStyle w:val="ListParagraph"/>
        <w:numPr>
          <w:ilvl w:val="1"/>
          <w:numId w:val="34"/>
        </w:numPr>
      </w:pPr>
      <w:hyperlink r:id="rId233" w:history="1">
        <w:r w:rsidRPr="001976B1">
          <w:rPr>
            <w:rStyle w:val="Hyperlink"/>
          </w:rPr>
          <w:t>NIST researchers warn of top AI security threats</w:t>
        </w:r>
      </w:hyperlink>
    </w:p>
    <w:p w:rsidR="00B63670" w:rsidRDefault="00B63670" w:rsidP="001976B1">
      <w:pPr>
        <w:pStyle w:val="ListParagraph"/>
        <w:numPr>
          <w:ilvl w:val="1"/>
          <w:numId w:val="34"/>
        </w:numPr>
      </w:pPr>
      <w:hyperlink r:id="rId234" w:history="1">
        <w:r w:rsidRPr="00B63670">
          <w:rPr>
            <w:rStyle w:val="Hyperlink"/>
          </w:rPr>
          <w:t>The near-term impact of AI on the cyber threat</w:t>
        </w:r>
      </w:hyperlink>
    </w:p>
    <w:p w:rsidR="00B63670" w:rsidRDefault="00B63670" w:rsidP="001976B1">
      <w:pPr>
        <w:pStyle w:val="ListParagraph"/>
        <w:numPr>
          <w:ilvl w:val="1"/>
          <w:numId w:val="34"/>
        </w:numPr>
      </w:pPr>
      <w:hyperlink r:id="rId235" w:history="1">
        <w:r w:rsidRPr="00B63670">
          <w:rPr>
            <w:rStyle w:val="Hyperlink"/>
          </w:rPr>
          <w:t>AI and cybersecurity: How to navigate the risks and opportunities</w:t>
        </w:r>
      </w:hyperlink>
    </w:p>
    <w:p w:rsidR="0061607F" w:rsidRDefault="0061607F" w:rsidP="001976B1">
      <w:pPr>
        <w:pStyle w:val="ListParagraph"/>
        <w:numPr>
          <w:ilvl w:val="1"/>
          <w:numId w:val="34"/>
        </w:numPr>
      </w:pPr>
      <w:hyperlink r:id="rId236" w:history="1">
        <w:r w:rsidRPr="0061607F">
          <w:rPr>
            <w:rStyle w:val="Hyperlink"/>
          </w:rPr>
          <w:t>U.S. Department of the Treasury Releases Report on Managing Artificial Intelligence-Specific Cybersecurity Risks in the Financial Sector</w:t>
        </w:r>
      </w:hyperlink>
    </w:p>
    <w:p w:rsidR="009878A0" w:rsidRDefault="009878A0" w:rsidP="001976B1">
      <w:pPr>
        <w:pStyle w:val="ListParagraph"/>
        <w:numPr>
          <w:ilvl w:val="1"/>
          <w:numId w:val="34"/>
        </w:numPr>
      </w:pPr>
      <w:hyperlink r:id="rId237" w:history="1">
        <w:r w:rsidRPr="009878A0">
          <w:rPr>
            <w:rStyle w:val="Hyperlink"/>
          </w:rPr>
          <w:t>How to improve cybersecurity for artificial intelligence</w:t>
        </w:r>
      </w:hyperlink>
    </w:p>
    <w:p w:rsidR="00962870" w:rsidRDefault="00962870" w:rsidP="001976B1">
      <w:pPr>
        <w:pStyle w:val="ListParagraph"/>
        <w:numPr>
          <w:ilvl w:val="1"/>
          <w:numId w:val="34"/>
        </w:numPr>
      </w:pPr>
      <w:hyperlink r:id="rId238" w:history="1">
        <w:r w:rsidRPr="00962870">
          <w:rPr>
            <w:rStyle w:val="Hyperlink"/>
          </w:rPr>
          <w:t>ARTIFICIAL INTELLIGENCE AND THE FUTURE OF RISK</w:t>
        </w:r>
      </w:hyperlink>
    </w:p>
    <w:p w:rsidR="00E973C1" w:rsidRDefault="00E973C1" w:rsidP="00E973C1"/>
    <w:p w:rsidR="00E973C1" w:rsidRDefault="00E973C1" w:rsidP="00E973C1"/>
    <w:p w:rsidR="00E973C1" w:rsidRDefault="00E973C1" w:rsidP="00E973C1"/>
    <w:p w:rsidR="00E973C1" w:rsidRDefault="00E973C1" w:rsidP="00E973C1"/>
    <w:p w:rsidR="00E973C1" w:rsidRDefault="00E973C1" w:rsidP="00E973C1"/>
    <w:p w:rsidR="007F11FF" w:rsidRDefault="007F11FF" w:rsidP="00B908EB">
      <w:pPr>
        <w:pStyle w:val="ListParagraph"/>
        <w:numPr>
          <w:ilvl w:val="0"/>
          <w:numId w:val="34"/>
        </w:numPr>
      </w:pPr>
      <w:r>
        <w:lastRenderedPageBreak/>
        <w:t>Work</w:t>
      </w:r>
    </w:p>
    <w:p w:rsidR="007F11FF" w:rsidRDefault="007F11FF" w:rsidP="007F11FF">
      <w:pPr>
        <w:pStyle w:val="ListParagraph"/>
        <w:numPr>
          <w:ilvl w:val="1"/>
          <w:numId w:val="34"/>
        </w:numPr>
      </w:pPr>
      <w:hyperlink r:id="rId239" w:history="1">
        <w:r w:rsidRPr="007F11FF">
          <w:rPr>
            <w:rStyle w:val="Hyperlink"/>
          </w:rPr>
          <w:t>Everyone in Your Organization Needs to Understand AI Ethics</w:t>
        </w:r>
      </w:hyperlink>
    </w:p>
    <w:p w:rsidR="007F11FF" w:rsidRDefault="007F11FF" w:rsidP="007F11FF">
      <w:pPr>
        <w:pStyle w:val="ListParagraph"/>
        <w:numPr>
          <w:ilvl w:val="1"/>
          <w:numId w:val="34"/>
        </w:numPr>
      </w:pPr>
      <w:hyperlink r:id="rId240" w:history="1">
        <w:r w:rsidRPr="007F11FF">
          <w:rPr>
            <w:rStyle w:val="Hyperlink"/>
          </w:rPr>
          <w:t>AI: These are the biggest risks to businesses and how to manage them</w:t>
        </w:r>
      </w:hyperlink>
    </w:p>
    <w:p w:rsidR="007F11FF" w:rsidRDefault="007F11FF" w:rsidP="007F11FF">
      <w:pPr>
        <w:pStyle w:val="ListParagraph"/>
        <w:numPr>
          <w:ilvl w:val="1"/>
          <w:numId w:val="34"/>
        </w:numPr>
      </w:pPr>
      <w:hyperlink r:id="rId241" w:history="1">
        <w:r w:rsidRPr="007F11FF">
          <w:rPr>
            <w:rStyle w:val="Hyperlink"/>
          </w:rPr>
          <w:t>AI-Related Risks Test the Limits of Organizational Risk Management</w:t>
        </w:r>
      </w:hyperlink>
    </w:p>
    <w:p w:rsidR="007F11FF" w:rsidRDefault="008A0C7A" w:rsidP="007F11FF">
      <w:pPr>
        <w:pStyle w:val="ListParagraph"/>
        <w:numPr>
          <w:ilvl w:val="1"/>
          <w:numId w:val="34"/>
        </w:numPr>
      </w:pPr>
      <w:hyperlink r:id="rId242" w:history="1">
        <w:r w:rsidRPr="008A0C7A">
          <w:rPr>
            <w:rStyle w:val="Hyperlink"/>
          </w:rPr>
          <w:t>Employment Discrimination and AI for Workers- eeoc.gov</w:t>
        </w:r>
      </w:hyperlink>
      <w:r>
        <w:t xml:space="preserve"> [PDF]</w:t>
      </w:r>
    </w:p>
    <w:p w:rsidR="008A62F3" w:rsidRDefault="00E1033D" w:rsidP="007F11FF">
      <w:pPr>
        <w:pStyle w:val="ListParagraph"/>
        <w:numPr>
          <w:ilvl w:val="1"/>
          <w:numId w:val="34"/>
        </w:numPr>
      </w:pPr>
      <w:hyperlink r:id="rId243" w:history="1">
        <w:r w:rsidRPr="00E1033D">
          <w:rPr>
            <w:rStyle w:val="Hyperlink"/>
          </w:rPr>
          <w:t>The Risks of Artificial Intelligence to Security and the Future of Work</w:t>
        </w:r>
      </w:hyperlink>
    </w:p>
    <w:p w:rsidR="009E209E" w:rsidRDefault="009E209E" w:rsidP="007F11FF">
      <w:pPr>
        <w:pStyle w:val="ListParagraph"/>
        <w:numPr>
          <w:ilvl w:val="1"/>
          <w:numId w:val="34"/>
        </w:numPr>
      </w:pPr>
      <w:hyperlink r:id="rId244" w:history="1">
        <w:r w:rsidRPr="009E209E">
          <w:rPr>
            <w:rStyle w:val="Hyperlink"/>
          </w:rPr>
          <w:t>Automation and AI will disrupt the American labor force. Here’s how we can protect workers</w:t>
        </w:r>
      </w:hyperlink>
    </w:p>
    <w:p w:rsidR="009E209E" w:rsidRDefault="009E209E" w:rsidP="007F11FF">
      <w:pPr>
        <w:pStyle w:val="ListParagraph"/>
        <w:numPr>
          <w:ilvl w:val="1"/>
          <w:numId w:val="34"/>
        </w:numPr>
      </w:pPr>
      <w:hyperlink r:id="rId245" w:history="1">
        <w:r w:rsidRPr="009E209E">
          <w:rPr>
            <w:rStyle w:val="Hyperlink"/>
          </w:rPr>
          <w:t>5 Key Risks of Generative AI in the Workplace</w:t>
        </w:r>
      </w:hyperlink>
    </w:p>
    <w:p w:rsidR="00D45A6F" w:rsidRDefault="00060D15" w:rsidP="007F11FF">
      <w:pPr>
        <w:pStyle w:val="ListParagraph"/>
        <w:numPr>
          <w:ilvl w:val="1"/>
          <w:numId w:val="34"/>
        </w:numPr>
      </w:pPr>
      <w:hyperlink r:id="rId246" w:history="1">
        <w:r w:rsidRPr="00060D15">
          <w:rPr>
            <w:rStyle w:val="Hyperlink"/>
          </w:rPr>
          <w:t>AI’s threat to diversity, equity and inclusivity</w:t>
        </w:r>
      </w:hyperlink>
    </w:p>
    <w:p w:rsidR="006636D5" w:rsidRDefault="006636D5" w:rsidP="007F11FF">
      <w:pPr>
        <w:pStyle w:val="ListParagraph"/>
        <w:numPr>
          <w:ilvl w:val="1"/>
          <w:numId w:val="34"/>
        </w:numPr>
      </w:pPr>
      <w:hyperlink r:id="rId247" w:history="1">
        <w:r w:rsidRPr="006636D5">
          <w:rPr>
            <w:rStyle w:val="Hyperlink"/>
          </w:rPr>
          <w:t>What are the potential risks of AI for equity and social justice?</w:t>
        </w:r>
      </w:hyperlink>
    </w:p>
    <w:p w:rsidR="00965C03" w:rsidRDefault="00965C03" w:rsidP="007F11FF">
      <w:pPr>
        <w:pStyle w:val="ListParagraph"/>
        <w:numPr>
          <w:ilvl w:val="1"/>
          <w:numId w:val="34"/>
        </w:numPr>
      </w:pPr>
      <w:hyperlink r:id="rId248" w:history="1">
        <w:r w:rsidRPr="00965C03">
          <w:rPr>
            <w:rStyle w:val="Hyperlink"/>
          </w:rPr>
          <w:t>A Blueprint for Equity and Inclusion in Artificial Intelligence</w:t>
        </w:r>
      </w:hyperlink>
      <w:r>
        <w:t xml:space="preserve"> [PDF]</w:t>
      </w:r>
    </w:p>
    <w:p w:rsidR="009E209E" w:rsidRDefault="009E209E" w:rsidP="007F11FF">
      <w:pPr>
        <w:pStyle w:val="ListParagraph"/>
        <w:numPr>
          <w:ilvl w:val="1"/>
          <w:numId w:val="34"/>
        </w:numPr>
      </w:pPr>
      <w:hyperlink r:id="rId249" w:history="1">
        <w:r w:rsidRPr="009E209E">
          <w:rPr>
            <w:rStyle w:val="Hyperlink"/>
          </w:rPr>
          <w:t>In Reversal Because of A.I., Office Jobs Are Now More at Risk -- NYT</w:t>
        </w:r>
      </w:hyperlink>
    </w:p>
    <w:p w:rsidR="009E209E" w:rsidRDefault="009E209E" w:rsidP="007F11FF">
      <w:pPr>
        <w:pStyle w:val="ListParagraph"/>
        <w:numPr>
          <w:ilvl w:val="1"/>
          <w:numId w:val="34"/>
        </w:numPr>
      </w:pPr>
      <w:hyperlink r:id="rId250" w:history="1">
        <w:r w:rsidRPr="009E209E">
          <w:rPr>
            <w:rStyle w:val="Hyperlink"/>
          </w:rPr>
          <w:t>A.I.’s Threat to Jobs Prompts Question of Who Protects Workers -- NYT</w:t>
        </w:r>
      </w:hyperlink>
    </w:p>
    <w:p w:rsidR="00EA4978" w:rsidRDefault="00EA4978" w:rsidP="00B908EB">
      <w:pPr>
        <w:pStyle w:val="ListParagraph"/>
        <w:numPr>
          <w:ilvl w:val="0"/>
          <w:numId w:val="34"/>
        </w:numPr>
      </w:pPr>
      <w:hyperlink r:id="rId251" w:history="1">
        <w:r w:rsidRPr="00EA4978">
          <w:rPr>
            <w:rStyle w:val="Hyperlink"/>
          </w:rPr>
          <w:t>AI and Accessibility -- Pulitzer Center</w:t>
        </w:r>
      </w:hyperlink>
    </w:p>
    <w:p w:rsidR="00EA4978" w:rsidRDefault="00EA4978" w:rsidP="00EA4978">
      <w:pPr>
        <w:pStyle w:val="ListParagraph"/>
        <w:numPr>
          <w:ilvl w:val="1"/>
          <w:numId w:val="34"/>
        </w:numPr>
      </w:pPr>
      <w:hyperlink r:id="rId252" w:history="1">
        <w:r w:rsidRPr="00EA4978">
          <w:rPr>
            <w:rStyle w:val="Hyperlink"/>
          </w:rPr>
          <w:t>Blind Internet Users Struggle With Error-Prone AI Aids</w:t>
        </w:r>
      </w:hyperlink>
    </w:p>
    <w:p w:rsidR="00765C16" w:rsidRDefault="00765C16" w:rsidP="00EA4978">
      <w:pPr>
        <w:pStyle w:val="ListParagraph"/>
        <w:numPr>
          <w:ilvl w:val="1"/>
          <w:numId w:val="34"/>
        </w:numPr>
      </w:pPr>
      <w:hyperlink r:id="rId253" w:history="1">
        <w:r w:rsidRPr="00765C16">
          <w:rPr>
            <w:rStyle w:val="Hyperlink"/>
          </w:rPr>
          <w:t>AI for Accessibility: Opportunities and Challenges -- EqualEntry</w:t>
        </w:r>
      </w:hyperlink>
    </w:p>
    <w:p w:rsidR="00765C16" w:rsidRDefault="00765C16" w:rsidP="00EA4978">
      <w:pPr>
        <w:pStyle w:val="ListParagraph"/>
        <w:numPr>
          <w:ilvl w:val="1"/>
          <w:numId w:val="34"/>
        </w:numPr>
      </w:pPr>
      <w:hyperlink r:id="rId254" w:history="1">
        <w:r w:rsidRPr="00765C16">
          <w:rPr>
            <w:rStyle w:val="Hyperlink"/>
          </w:rPr>
          <w:t>Accessibility and Artificial Intelligence: A More Diverse Future? -- IEEE</w:t>
        </w:r>
      </w:hyperlink>
    </w:p>
    <w:p w:rsidR="00765C16" w:rsidRDefault="00765C16" w:rsidP="00EA4978">
      <w:pPr>
        <w:pStyle w:val="ListParagraph"/>
        <w:numPr>
          <w:ilvl w:val="1"/>
          <w:numId w:val="34"/>
        </w:numPr>
      </w:pPr>
      <w:hyperlink r:id="rId255" w:history="1">
        <w:r w:rsidRPr="00765C16">
          <w:rPr>
            <w:rStyle w:val="Hyperlink"/>
          </w:rPr>
          <w:t>Digital accessibility in the era of artificial intelligence—Bibliometric analysis and systematic review</w:t>
        </w:r>
      </w:hyperlink>
      <w:r>
        <w:t xml:space="preserve"> </w:t>
      </w:r>
    </w:p>
    <w:p w:rsidR="007B19D2" w:rsidRDefault="007B19D2" w:rsidP="00EA4978">
      <w:pPr>
        <w:pStyle w:val="ListParagraph"/>
        <w:numPr>
          <w:ilvl w:val="1"/>
          <w:numId w:val="34"/>
        </w:numPr>
      </w:pPr>
      <w:hyperlink r:id="rId256" w:history="1">
        <w:r w:rsidRPr="007B19D2">
          <w:rPr>
            <w:rStyle w:val="Hyperlink"/>
          </w:rPr>
          <w:t>Accessibility of AI Interfaces</w:t>
        </w:r>
      </w:hyperlink>
    </w:p>
    <w:p w:rsidR="00E973C1" w:rsidRDefault="00E973C1" w:rsidP="00E973C1"/>
    <w:p w:rsidR="00E973C1" w:rsidRPr="00EA4978" w:rsidRDefault="00E973C1" w:rsidP="00E973C1"/>
    <w:p w:rsidR="00AC158C" w:rsidRDefault="00AC158C" w:rsidP="00B908EB">
      <w:pPr>
        <w:pStyle w:val="ListParagraph"/>
        <w:numPr>
          <w:ilvl w:val="0"/>
          <w:numId w:val="34"/>
        </w:numPr>
      </w:pPr>
      <w:r>
        <w:lastRenderedPageBreak/>
        <w:t>Intellectual Property</w:t>
      </w:r>
    </w:p>
    <w:p w:rsidR="00AC158C" w:rsidRDefault="00AC158C" w:rsidP="00AC158C">
      <w:pPr>
        <w:pStyle w:val="ListParagraph"/>
        <w:numPr>
          <w:ilvl w:val="1"/>
          <w:numId w:val="34"/>
        </w:numPr>
      </w:pPr>
      <w:hyperlink r:id="rId257" w:history="1">
        <w:r w:rsidRPr="00AC158C">
          <w:rPr>
            <w:rStyle w:val="Hyperlink"/>
          </w:rPr>
          <w:t>Generative AI Has an Intellectual Property Problem</w:t>
        </w:r>
      </w:hyperlink>
    </w:p>
    <w:p w:rsidR="007E21D3" w:rsidRDefault="007E21D3" w:rsidP="00AC158C">
      <w:pPr>
        <w:pStyle w:val="ListParagraph"/>
        <w:numPr>
          <w:ilvl w:val="1"/>
          <w:numId w:val="34"/>
        </w:numPr>
      </w:pPr>
      <w:hyperlink r:id="rId258" w:history="1">
        <w:r w:rsidRPr="007E21D3">
          <w:rPr>
            <w:rStyle w:val="Hyperlink"/>
          </w:rPr>
          <w:t>Copyright law is AI's 2024 battlefield</w:t>
        </w:r>
      </w:hyperlink>
    </w:p>
    <w:p w:rsidR="00AC158C" w:rsidRDefault="00AC158C" w:rsidP="00AC158C">
      <w:pPr>
        <w:pStyle w:val="ListParagraph"/>
        <w:numPr>
          <w:ilvl w:val="1"/>
          <w:numId w:val="34"/>
        </w:numPr>
        <w:rPr>
          <w:color w:val="5F5F5F" w:themeColor="hyperlink"/>
          <w:u w:val="single"/>
        </w:rPr>
      </w:pPr>
      <w:hyperlink r:id="rId259" w:history="1">
        <w:r w:rsidRPr="00AC158C">
          <w:rPr>
            <w:rStyle w:val="Hyperlink"/>
          </w:rPr>
          <w:t>Artificial intelligence and intellectual property considerations</w:t>
        </w:r>
      </w:hyperlink>
    </w:p>
    <w:p w:rsidR="00BC6D30" w:rsidRDefault="00BC6D30" w:rsidP="00AC158C">
      <w:pPr>
        <w:pStyle w:val="ListParagraph"/>
        <w:numPr>
          <w:ilvl w:val="1"/>
          <w:numId w:val="34"/>
        </w:numPr>
        <w:rPr>
          <w:color w:val="5F5F5F" w:themeColor="hyperlink"/>
          <w:u w:val="single"/>
        </w:rPr>
      </w:pPr>
      <w:hyperlink r:id="rId260" w:history="1">
        <w:r w:rsidRPr="00BC6D30">
          <w:rPr>
            <w:rStyle w:val="Hyperlink"/>
          </w:rPr>
          <w:t>AI &amp; Intellectual Property: Artificial Intelligence Legal Implications</w:t>
        </w:r>
      </w:hyperlink>
    </w:p>
    <w:p w:rsidR="00AC158C" w:rsidRDefault="00AC158C" w:rsidP="00AC158C">
      <w:pPr>
        <w:pStyle w:val="ListParagraph"/>
        <w:numPr>
          <w:ilvl w:val="1"/>
          <w:numId w:val="34"/>
        </w:numPr>
        <w:rPr>
          <w:color w:val="5F5F5F" w:themeColor="hyperlink"/>
          <w:u w:val="single"/>
        </w:rPr>
      </w:pPr>
      <w:hyperlink r:id="rId261" w:history="1">
        <w:r w:rsidRPr="00AC158C">
          <w:rPr>
            <w:rStyle w:val="Hyperlink"/>
          </w:rPr>
          <w:t>IP Risks, Benefits and Ideal Use-Cases for AI: Best Practices When Drafting Generative AI Usage Policies</w:t>
        </w:r>
      </w:hyperlink>
    </w:p>
    <w:p w:rsidR="00202005" w:rsidRPr="00AC158C" w:rsidRDefault="00202005" w:rsidP="00AC158C">
      <w:pPr>
        <w:pStyle w:val="ListParagraph"/>
        <w:numPr>
          <w:ilvl w:val="1"/>
          <w:numId w:val="34"/>
        </w:numPr>
        <w:rPr>
          <w:color w:val="5F5F5F" w:themeColor="hyperlink"/>
          <w:u w:val="single"/>
        </w:rPr>
      </w:pPr>
      <w:hyperlink r:id="rId262" w:history="1">
        <w:r w:rsidRPr="00202005">
          <w:rPr>
            <w:rStyle w:val="Hyperlink"/>
          </w:rPr>
          <w:t>Generative Artificial Intelligence and Copyright Law</w:t>
        </w:r>
      </w:hyperlink>
      <w:r>
        <w:rPr>
          <w:color w:val="5F5F5F" w:themeColor="hyperlink"/>
          <w:u w:val="single"/>
        </w:rPr>
        <w:t xml:space="preserve"> [PDF]</w:t>
      </w:r>
    </w:p>
    <w:p w:rsidR="00AC158C" w:rsidRPr="00AC158C" w:rsidRDefault="00AC158C" w:rsidP="00AC158C">
      <w:pPr>
        <w:pStyle w:val="ListParagraph"/>
        <w:numPr>
          <w:ilvl w:val="1"/>
          <w:numId w:val="34"/>
        </w:numPr>
        <w:rPr>
          <w:rStyle w:val="Hyperlink"/>
        </w:rPr>
      </w:pPr>
      <w:r>
        <w:fldChar w:fldCharType="begin"/>
      </w:r>
      <w:r>
        <w:instrText xml:space="preserve"> HYPERLINK "https://www.finnegan.com/en/insights/articles/intellectual-property-protection-for-artificial-intelligence.html" </w:instrText>
      </w:r>
      <w:r>
        <w:fldChar w:fldCharType="separate"/>
      </w:r>
      <w:r w:rsidRPr="00AC158C">
        <w:rPr>
          <w:rStyle w:val="Hyperlink"/>
        </w:rPr>
        <w:t>Intellectual Property Protection for Artificial Intelligence</w:t>
      </w:r>
    </w:p>
    <w:p w:rsidR="002731FE" w:rsidRDefault="00AC158C" w:rsidP="00B908EB">
      <w:pPr>
        <w:pStyle w:val="ListParagraph"/>
        <w:numPr>
          <w:ilvl w:val="0"/>
          <w:numId w:val="34"/>
        </w:numPr>
      </w:pPr>
      <w:r>
        <w:fldChar w:fldCharType="end"/>
      </w:r>
      <w:hyperlink r:id="rId263" w:history="1">
        <w:r w:rsidR="002731FE" w:rsidRPr="002731FE">
          <w:rPr>
            <w:rStyle w:val="Hyperlink"/>
            <w:lang w:val="en"/>
          </w:rPr>
          <w:t>Hallucination_(artificial_intelligence)</w:t>
        </w:r>
      </w:hyperlink>
      <w:r w:rsidR="002731FE">
        <w:t xml:space="preserve"> </w:t>
      </w:r>
      <w:r w:rsidR="005535A0">
        <w:t>–</w:t>
      </w:r>
      <w:r w:rsidR="002731FE">
        <w:t xml:space="preserve"> Wikipedia</w:t>
      </w:r>
    </w:p>
    <w:p w:rsidR="005535A0" w:rsidRDefault="005535A0" w:rsidP="005535A0">
      <w:pPr>
        <w:pStyle w:val="ListParagraph"/>
        <w:numPr>
          <w:ilvl w:val="1"/>
          <w:numId w:val="34"/>
        </w:numPr>
      </w:pPr>
      <w:hyperlink r:id="rId264" w:history="1">
        <w:r w:rsidRPr="005535A0">
          <w:rPr>
            <w:rStyle w:val="Hyperlink"/>
          </w:rPr>
          <w:t xml:space="preserve">AI hallucinates software packages and </w:t>
        </w:r>
        <w:proofErr w:type="spellStart"/>
        <w:r w:rsidRPr="005535A0">
          <w:rPr>
            <w:rStyle w:val="Hyperlink"/>
          </w:rPr>
          <w:t>devs</w:t>
        </w:r>
        <w:proofErr w:type="spellEnd"/>
        <w:r w:rsidRPr="005535A0">
          <w:rPr>
            <w:rStyle w:val="Hyperlink"/>
          </w:rPr>
          <w:t xml:space="preserve"> download them – even if potentially poisoned with malware</w:t>
        </w:r>
      </w:hyperlink>
    </w:p>
    <w:p w:rsidR="00EA4978" w:rsidRDefault="00EA4978" w:rsidP="005535A0">
      <w:pPr>
        <w:pStyle w:val="ListParagraph"/>
        <w:numPr>
          <w:ilvl w:val="1"/>
          <w:numId w:val="34"/>
        </w:numPr>
      </w:pPr>
      <w:hyperlink r:id="rId265" w:history="1">
        <w:r w:rsidRPr="00EA4978">
          <w:rPr>
            <w:rStyle w:val="Hyperlink"/>
          </w:rPr>
          <w:t xml:space="preserve">Opinion: The rise of </w:t>
        </w:r>
        <w:proofErr w:type="spellStart"/>
        <w:r w:rsidRPr="00EA4978">
          <w:rPr>
            <w:rStyle w:val="Hyperlink"/>
          </w:rPr>
          <w:t>deepfake</w:t>
        </w:r>
        <w:proofErr w:type="spellEnd"/>
        <w:r w:rsidRPr="00EA4978">
          <w:rPr>
            <w:rStyle w:val="Hyperlink"/>
          </w:rPr>
          <w:t xml:space="preserve"> pornography is devastating for women -- CNN</w:t>
        </w:r>
      </w:hyperlink>
    </w:p>
    <w:p w:rsidR="00B908EB" w:rsidRDefault="00B908EB" w:rsidP="00B908EB">
      <w:pPr>
        <w:pStyle w:val="ListParagraph"/>
        <w:numPr>
          <w:ilvl w:val="0"/>
          <w:numId w:val="34"/>
        </w:numPr>
      </w:pPr>
      <w:hyperlink r:id="rId266" w:history="1">
        <w:proofErr w:type="spellStart"/>
        <w:r w:rsidRPr="00B908EB">
          <w:rPr>
            <w:rStyle w:val="Hyperlink"/>
          </w:rPr>
          <w:t>Deepfake</w:t>
        </w:r>
        <w:proofErr w:type="spellEnd"/>
        <w:r w:rsidRPr="00B908EB">
          <w:rPr>
            <w:rStyle w:val="Hyperlink"/>
          </w:rPr>
          <w:t xml:space="preserve"> — Wikipedia</w:t>
        </w:r>
      </w:hyperlink>
    </w:p>
    <w:p w:rsidR="00B908EB" w:rsidRDefault="00B908EB" w:rsidP="00B908EB">
      <w:pPr>
        <w:pStyle w:val="ListParagraph"/>
        <w:numPr>
          <w:ilvl w:val="1"/>
          <w:numId w:val="34"/>
        </w:numPr>
      </w:pPr>
      <w:hyperlink r:id="rId267" w:history="1">
        <w:proofErr w:type="spellStart"/>
        <w:r w:rsidRPr="00B908EB">
          <w:rPr>
            <w:rStyle w:val="Hyperlink"/>
            <w:lang w:val="en"/>
          </w:rPr>
          <w:t>Artificial_intelligence_content_detection</w:t>
        </w:r>
        <w:proofErr w:type="spellEnd"/>
      </w:hyperlink>
    </w:p>
    <w:p w:rsidR="002731FE" w:rsidRDefault="00EA4978" w:rsidP="00B908EB">
      <w:pPr>
        <w:pStyle w:val="ListParagraph"/>
        <w:numPr>
          <w:ilvl w:val="1"/>
          <w:numId w:val="34"/>
        </w:numPr>
      </w:pPr>
      <w:hyperlink r:id="rId268" w:history="1">
        <w:r w:rsidRPr="00EA4978">
          <w:rPr>
            <w:rStyle w:val="Hyperlink"/>
          </w:rPr>
          <w:t>A New Kind of AI Copy Can Fully Replicate Famous People. The Law Is Powerless. -- Politico</w:t>
        </w:r>
      </w:hyperlink>
    </w:p>
    <w:p w:rsidR="00747F13" w:rsidRDefault="00747F13" w:rsidP="00B908EB">
      <w:pPr>
        <w:pStyle w:val="ListParagraph"/>
        <w:numPr>
          <w:ilvl w:val="1"/>
          <w:numId w:val="34"/>
        </w:numPr>
      </w:pPr>
      <w:hyperlink r:id="rId269" w:history="1">
        <w:proofErr w:type="spellStart"/>
        <w:r w:rsidRPr="00747F13">
          <w:rPr>
            <w:rStyle w:val="Hyperlink"/>
          </w:rPr>
          <w:t>Deepfakes</w:t>
        </w:r>
        <w:proofErr w:type="spellEnd"/>
        <w:r w:rsidRPr="00747F13">
          <w:rPr>
            <w:rStyle w:val="Hyperlink"/>
          </w:rPr>
          <w:t xml:space="preserve"> in the courtroom: US judicial panel debates new AI evidence rules</w:t>
        </w:r>
      </w:hyperlink>
    </w:p>
    <w:p w:rsidR="00E973C1" w:rsidRDefault="00E973C1" w:rsidP="00E973C1"/>
    <w:p w:rsidR="00E973C1" w:rsidRDefault="00E973C1" w:rsidP="00E973C1"/>
    <w:p w:rsidR="00E973C1" w:rsidRDefault="00E973C1" w:rsidP="00E973C1"/>
    <w:p w:rsidR="00765C16" w:rsidRDefault="00765C16" w:rsidP="00765C16">
      <w:pPr>
        <w:pStyle w:val="Heading4"/>
        <w:shd w:val="clear" w:color="auto" w:fill="FFFFFF"/>
        <w:spacing w:before="315" w:after="315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r>
        <w:rPr>
          <w:rFonts w:ascii="Lucida Sans Unicode" w:hAnsi="Lucida Sans Unicode" w:cs="Lucida Sans Unicode"/>
          <w:color w:val="202122"/>
          <w:spacing w:val="3"/>
          <w:sz w:val="22"/>
          <w:szCs w:val="22"/>
        </w:rPr>
        <w:lastRenderedPageBreak/>
        <w:t>Transportation</w:t>
      </w:r>
    </w:p>
    <w:p w:rsidR="00765C16" w:rsidRDefault="003B4503" w:rsidP="00765C16">
      <w:pPr>
        <w:pStyle w:val="ListParagraph"/>
        <w:numPr>
          <w:ilvl w:val="0"/>
          <w:numId w:val="36"/>
        </w:numPr>
      </w:pPr>
      <w:hyperlink r:id="rId270" w:history="1">
        <w:r w:rsidRPr="003B4503">
          <w:rPr>
            <w:rStyle w:val="Hyperlink"/>
          </w:rPr>
          <w:t>Autonomous Accidents: The Ethics of Self-Driving Car Crashes</w:t>
        </w:r>
      </w:hyperlink>
    </w:p>
    <w:p w:rsidR="003B4503" w:rsidRDefault="003B4503" w:rsidP="00765C16">
      <w:pPr>
        <w:pStyle w:val="ListParagraph"/>
        <w:numPr>
          <w:ilvl w:val="0"/>
          <w:numId w:val="36"/>
        </w:numPr>
      </w:pPr>
      <w:hyperlink r:id="rId271" w:history="1">
        <w:r w:rsidRPr="003B4503">
          <w:rPr>
            <w:rStyle w:val="Hyperlink"/>
            <w:lang w:val="en"/>
          </w:rPr>
          <w:t>Ethical Decision Making during Automated Vehicle Crashes</w:t>
        </w:r>
      </w:hyperlink>
    </w:p>
    <w:p w:rsidR="003B4503" w:rsidRDefault="003B4503" w:rsidP="00765C16">
      <w:pPr>
        <w:pStyle w:val="ListParagraph"/>
        <w:numPr>
          <w:ilvl w:val="0"/>
          <w:numId w:val="36"/>
        </w:numPr>
      </w:pPr>
      <w:hyperlink r:id="rId272" w:anchor="Implications_for_autonomous_vehicles" w:history="1">
        <w:r w:rsidRPr="003B4503">
          <w:rPr>
            <w:rStyle w:val="Hyperlink"/>
          </w:rPr>
          <w:t>Trolley Problem: Implications for autonomous vehicles -- Wikipedia</w:t>
        </w:r>
      </w:hyperlink>
    </w:p>
    <w:p w:rsidR="003B4503" w:rsidRPr="00B908EB" w:rsidRDefault="003B4503" w:rsidP="003B4503">
      <w:pPr>
        <w:pStyle w:val="ListParagraph"/>
        <w:numPr>
          <w:ilvl w:val="1"/>
          <w:numId w:val="36"/>
        </w:numPr>
      </w:pPr>
      <w:hyperlink r:id="rId273" w:history="1">
        <w:r w:rsidRPr="003B4503">
          <w:rPr>
            <w:rStyle w:val="Hyperlink"/>
          </w:rPr>
          <w:t>Moral Machine</w:t>
        </w:r>
      </w:hyperlink>
      <w:r>
        <w:t xml:space="preserve"> – Wikipedia {poll people about how they would solve the Trolley Problem}</w:t>
      </w:r>
    </w:p>
    <w:p w:rsidR="00670742" w:rsidRDefault="00670742" w:rsidP="00670742">
      <w:pPr>
        <w:pStyle w:val="Heading4"/>
        <w:shd w:val="clear" w:color="auto" w:fill="FFFFFF"/>
        <w:spacing w:before="315" w:after="315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r>
        <w:rPr>
          <w:rFonts w:ascii="Lucida Sans Unicode" w:hAnsi="Lucida Sans Unicode" w:cs="Lucida Sans Unicode"/>
          <w:color w:val="202122"/>
          <w:spacing w:val="3"/>
          <w:sz w:val="22"/>
          <w:szCs w:val="22"/>
        </w:rPr>
        <w:t>Politics</w:t>
      </w:r>
    </w:p>
    <w:p w:rsidR="00670742" w:rsidRDefault="00670742" w:rsidP="0067074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hyperlink r:id="rId274" w:tgtFrame="_blank" w:history="1">
        <w:r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>AI and Democracy -- how AI-generated disinformation could threaten elections and democracies around the world -- Aljazeera [video]</w:t>
        </w:r>
      </w:hyperlink>
    </w:p>
    <w:p w:rsidR="00670742" w:rsidRDefault="00670742" w:rsidP="0067074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hyperlink r:id="rId275" w:tgtFrame="_blank" w:history="1">
        <w:r>
          <w:rPr>
            <w:rStyle w:val="Emphasis"/>
            <w:rFonts w:ascii="Lucida Sans Unicode" w:hAnsi="Lucida Sans Unicode" w:cs="Lucida Sans Unicode"/>
            <w:color w:val="0000FF"/>
            <w:spacing w:val="3"/>
            <w:sz w:val="22"/>
            <w:szCs w:val="22"/>
          </w:rPr>
          <w:t>Six ways that AI could change politics</w:t>
        </w:r>
        <w:r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> by Bruce Schneier &amp; Nathan Sanders -- MIT Technology Review</w:t>
        </w:r>
      </w:hyperlink>
    </w:p>
    <w:p w:rsidR="00670742" w:rsidRDefault="00670742" w:rsidP="0067074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hyperlink r:id="rId276" w:tgtFrame="_blank" w:history="1">
        <w:r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>Artificial Intelligence Enters the Political Arena -- Council on Foreign Relations</w:t>
        </w:r>
      </w:hyperlink>
    </w:p>
    <w:p w:rsidR="00670742" w:rsidRDefault="00670742" w:rsidP="0067074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hyperlink r:id="rId277" w:tgtFrame="_blank" w:history="1">
        <w:r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>How AI will transform the 2024 elections -- Brookings</w:t>
        </w:r>
      </w:hyperlink>
    </w:p>
    <w:p w:rsidR="00670742" w:rsidRDefault="00670742" w:rsidP="0067074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hyperlink r:id="rId278" w:tgtFrame="_blank" w:history="1">
        <w:r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>AI can strengthen U.S. democracy—and weaken it -- Brookings</w:t>
        </w:r>
      </w:hyperlink>
    </w:p>
    <w:p w:rsidR="00670742" w:rsidRDefault="00670742" w:rsidP="0067074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hyperlink r:id="rId279" w:tgtFrame="_blank" w:history="1">
        <w:r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>Can politicians catch up with AI? -- NPR</w:t>
        </w:r>
      </w:hyperlink>
    </w:p>
    <w:p w:rsidR="005535A0" w:rsidRDefault="005535A0" w:rsidP="0067074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ucida Sans Unicode" w:hAnsi="Lucida Sans Unicode" w:cs="Lucida Sans Unicode"/>
          <w:color w:val="202122"/>
          <w:spacing w:val="3"/>
          <w:sz w:val="22"/>
          <w:szCs w:val="22"/>
        </w:rPr>
      </w:pPr>
      <w:hyperlink r:id="rId280" w:history="1">
        <w:r w:rsidRPr="005535A0"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 xml:space="preserve">Microsoft warns </w:t>
        </w:r>
        <w:proofErr w:type="spellStart"/>
        <w:r w:rsidRPr="005535A0"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>deepfake</w:t>
        </w:r>
        <w:proofErr w:type="spellEnd"/>
        <w:r w:rsidRPr="005535A0">
          <w:rPr>
            <w:rStyle w:val="Hyperlink"/>
            <w:rFonts w:ascii="Lucida Sans Unicode" w:hAnsi="Lucida Sans Unicode" w:cs="Lucida Sans Unicode"/>
            <w:spacing w:val="3"/>
            <w:sz w:val="22"/>
            <w:szCs w:val="22"/>
          </w:rPr>
          <w:t xml:space="preserve"> election subversion is disturbingly easy</w:t>
        </w:r>
      </w:hyperlink>
    </w:p>
    <w:p w:rsidR="00E15869" w:rsidRPr="00A12EE4" w:rsidRDefault="00E15869" w:rsidP="00A12EE4">
      <w:pPr>
        <w:ind w:left="360" w:firstLine="0"/>
        <w:rPr>
          <w:rFonts w:ascii="Calibri" w:hAnsi="Calibri" w:cs="Calibri"/>
          <w:sz w:val="20"/>
          <w:szCs w:val="20"/>
          <w:lang w:val="en"/>
        </w:rPr>
      </w:pPr>
    </w:p>
    <w:p w:rsidR="00E15869" w:rsidRPr="00FE0CEB" w:rsidRDefault="00E15869" w:rsidP="002731FE">
      <w:pPr>
        <w:ind w:firstLine="0"/>
        <w:rPr>
          <w:rFonts w:cstheme="minorHAnsi"/>
          <w:b/>
          <w:lang w:val="en"/>
        </w:rPr>
      </w:pPr>
      <w:r w:rsidRPr="00FE0CEB">
        <w:rPr>
          <w:rFonts w:cstheme="minorHAnsi"/>
          <w:b/>
          <w:lang w:val="en"/>
        </w:rPr>
        <w:t>Consciousness</w:t>
      </w:r>
    </w:p>
    <w:p w:rsidR="00FE0CEB" w:rsidRPr="00FE0CEB" w:rsidRDefault="00E15869" w:rsidP="00E15869">
      <w:pPr>
        <w:pStyle w:val="NoSpacing"/>
        <w:numPr>
          <w:ilvl w:val="0"/>
          <w:numId w:val="32"/>
        </w:numPr>
        <w:rPr>
          <w:rFonts w:cstheme="minorHAnsi"/>
        </w:rPr>
      </w:pPr>
      <w:hyperlink r:id="rId281" w:history="1">
        <w:r w:rsidRPr="00E15869">
          <w:rPr>
            <w:rStyle w:val="Hyperlink"/>
            <w:rFonts w:cstheme="minorHAnsi"/>
            <w:lang w:val="en"/>
          </w:rPr>
          <w:t xml:space="preserve">Consciousness in Artificial Intelligence: Insights from the Science of Consciousness - </w:t>
        </w:r>
        <w:proofErr w:type="spellStart"/>
        <w:r w:rsidRPr="00E15869">
          <w:rPr>
            <w:rStyle w:val="Hyperlink"/>
            <w:rFonts w:cstheme="minorHAnsi"/>
            <w:lang w:val="en"/>
          </w:rPr>
          <w:t>arXiv</w:t>
        </w:r>
        <w:proofErr w:type="spellEnd"/>
      </w:hyperlink>
    </w:p>
    <w:p w:rsidR="00FE0CEB" w:rsidRPr="00FE0CEB" w:rsidRDefault="00E15869" w:rsidP="00E15869">
      <w:pPr>
        <w:pStyle w:val="NoSpacing"/>
        <w:numPr>
          <w:ilvl w:val="0"/>
          <w:numId w:val="32"/>
        </w:numPr>
        <w:rPr>
          <w:rFonts w:cstheme="minorHAnsi"/>
        </w:rPr>
      </w:pPr>
      <w:hyperlink r:id="rId282" w:history="1">
        <w:r w:rsidRPr="00E15869">
          <w:rPr>
            <w:rStyle w:val="Hyperlink"/>
            <w:rFonts w:cstheme="minorHAnsi"/>
            <w:lang w:val="en"/>
          </w:rPr>
          <w:t>AI Consciousness: Scientists Say We Urgently Need Answers - Nature</w:t>
        </w:r>
      </w:hyperlink>
    </w:p>
    <w:p w:rsidR="00FE0CEB" w:rsidRPr="00FE0CEB" w:rsidRDefault="00E15869" w:rsidP="00E15869">
      <w:pPr>
        <w:pStyle w:val="NoSpacing"/>
        <w:numPr>
          <w:ilvl w:val="0"/>
          <w:numId w:val="32"/>
        </w:numPr>
        <w:rPr>
          <w:rFonts w:cstheme="minorHAnsi"/>
        </w:rPr>
      </w:pPr>
      <w:hyperlink r:id="rId283" w:history="1">
        <w:r w:rsidRPr="00E15869">
          <w:rPr>
            <w:rStyle w:val="Hyperlink"/>
            <w:rFonts w:cstheme="minorHAnsi"/>
            <w:lang w:val="en"/>
          </w:rPr>
          <w:t>Association for Mathematical Consciousness Science (AMCS)</w:t>
        </w:r>
      </w:hyperlink>
    </w:p>
    <w:p w:rsidR="00DB15EF" w:rsidRPr="00A12EE4" w:rsidRDefault="00E15869" w:rsidP="00E15869">
      <w:pPr>
        <w:pStyle w:val="NoSpacing"/>
        <w:numPr>
          <w:ilvl w:val="0"/>
          <w:numId w:val="32"/>
        </w:numPr>
        <w:rPr>
          <w:rFonts w:cstheme="minorHAnsi"/>
        </w:rPr>
      </w:pPr>
      <w:hyperlink r:id="rId284" w:history="1">
        <w:r w:rsidRPr="00E15869">
          <w:rPr>
            <w:rStyle w:val="Hyperlink"/>
            <w:rFonts w:cstheme="minorHAnsi"/>
            <w:lang w:val="en"/>
          </w:rPr>
          <w:t>If AI becomes conscious: here’s how researchers will know - Nature</w:t>
        </w:r>
      </w:hyperlink>
    </w:p>
    <w:p w:rsidR="00A12EE4" w:rsidRDefault="00A12EE4" w:rsidP="00A12EE4">
      <w:pPr>
        <w:pStyle w:val="NoSpacing"/>
        <w:rPr>
          <w:rFonts w:cstheme="minorHAnsi"/>
          <w:lang w:val="en"/>
        </w:rPr>
      </w:pPr>
    </w:p>
    <w:p w:rsidR="00A12EE4" w:rsidRPr="00FE0CEB" w:rsidRDefault="00A12EE4" w:rsidP="002731FE">
      <w:pPr>
        <w:ind w:firstLine="0"/>
        <w:rPr>
          <w:rFonts w:cstheme="minorHAnsi"/>
          <w:b/>
          <w:lang w:val="en"/>
        </w:rPr>
      </w:pPr>
      <w:r>
        <w:rPr>
          <w:rFonts w:cstheme="minorHAnsi"/>
          <w:b/>
          <w:lang w:val="en"/>
        </w:rPr>
        <w:lastRenderedPageBreak/>
        <w:t>Advocacy</w:t>
      </w:r>
    </w:p>
    <w:p w:rsidR="00A12EE4" w:rsidRPr="00A12EE4" w:rsidRDefault="00A12EE4" w:rsidP="00A12EE4">
      <w:pPr>
        <w:pStyle w:val="NoSpacing"/>
        <w:numPr>
          <w:ilvl w:val="0"/>
          <w:numId w:val="34"/>
        </w:numPr>
        <w:rPr>
          <w:rFonts w:cstheme="minorHAnsi"/>
        </w:rPr>
      </w:pPr>
      <w:hyperlink r:id="rId285" w:history="1">
        <w:proofErr w:type="spellStart"/>
        <w:r w:rsidRPr="00A12EE4">
          <w:rPr>
            <w:rStyle w:val="Hyperlink"/>
            <w:rFonts w:cstheme="minorHAnsi"/>
            <w:lang w:val="en"/>
          </w:rPr>
          <w:t>Algorithmic_Justice_League</w:t>
        </w:r>
        <w:proofErr w:type="spellEnd"/>
      </w:hyperlink>
    </w:p>
    <w:p w:rsidR="00A12EE4" w:rsidRPr="00A12EE4" w:rsidRDefault="00A12EE4" w:rsidP="00A12EE4">
      <w:pPr>
        <w:pStyle w:val="NoSpacing"/>
        <w:numPr>
          <w:ilvl w:val="0"/>
          <w:numId w:val="34"/>
        </w:numPr>
        <w:rPr>
          <w:rFonts w:cstheme="minorHAnsi"/>
        </w:rPr>
      </w:pPr>
      <w:hyperlink r:id="rId286" w:history="1">
        <w:proofErr w:type="spellStart"/>
        <w:r w:rsidRPr="00A12EE4">
          <w:rPr>
            <w:rStyle w:val="Hyperlink"/>
            <w:rFonts w:cstheme="minorHAnsi"/>
            <w:lang w:val="en"/>
          </w:rPr>
          <w:t>Association_for_the_Advancement_of_Artificial_Intelligence</w:t>
        </w:r>
        <w:proofErr w:type="spellEnd"/>
      </w:hyperlink>
    </w:p>
    <w:p w:rsidR="00A12EE4" w:rsidRPr="00A12EE4" w:rsidRDefault="00A12EE4" w:rsidP="00A12EE4">
      <w:pPr>
        <w:pStyle w:val="NoSpacing"/>
        <w:numPr>
          <w:ilvl w:val="0"/>
          <w:numId w:val="34"/>
        </w:numPr>
        <w:rPr>
          <w:rFonts w:cstheme="minorHAnsi"/>
        </w:rPr>
      </w:pPr>
      <w:hyperlink r:id="rId287" w:history="1">
        <w:r w:rsidRPr="00A12EE4">
          <w:rPr>
            <w:rStyle w:val="Hyperlink"/>
            <w:rFonts w:cstheme="minorHAnsi"/>
            <w:lang w:val="en"/>
          </w:rPr>
          <w:t>https://www.eff.org/search/site/artificial%20intelligence</w:t>
        </w:r>
      </w:hyperlink>
    </w:p>
    <w:p w:rsidR="00A12EE4" w:rsidRPr="00A12EE4" w:rsidRDefault="00A12EE4" w:rsidP="00A12EE4">
      <w:pPr>
        <w:pStyle w:val="NoSpacing"/>
        <w:numPr>
          <w:ilvl w:val="0"/>
          <w:numId w:val="34"/>
        </w:numPr>
        <w:rPr>
          <w:rFonts w:cstheme="minorHAnsi"/>
        </w:rPr>
      </w:pPr>
      <w:hyperlink r:id="rId288" w:history="1">
        <w:r w:rsidRPr="00A12EE4">
          <w:rPr>
            <w:rStyle w:val="Hyperlink"/>
            <w:rFonts w:cstheme="minorHAnsi"/>
            <w:lang w:val="en"/>
          </w:rPr>
          <w:t>https://www.google.com/search?q=site%3Aaclu.org+artificial+intelligence</w:t>
        </w:r>
      </w:hyperlink>
    </w:p>
    <w:p w:rsidR="00A12EE4" w:rsidRPr="00A12EE4" w:rsidRDefault="00A12EE4" w:rsidP="00A12EE4">
      <w:pPr>
        <w:pStyle w:val="ListParagraph"/>
        <w:numPr>
          <w:ilvl w:val="0"/>
          <w:numId w:val="34"/>
        </w:numPr>
        <w:shd w:val="clear" w:color="auto" w:fill="EEEEEE"/>
        <w:rPr>
          <w:color w:val="000000"/>
          <w:kern w:val="0"/>
        </w:rPr>
      </w:pPr>
      <w:hyperlink r:id="rId289" w:history="1">
        <w:r w:rsidRPr="00A12EE4">
          <w:rPr>
            <w:rStyle w:val="Hyperlink"/>
          </w:rPr>
          <w:t>Centre for the Study of Existential Risk — Wikipedia</w:t>
        </w:r>
      </w:hyperlink>
    </w:p>
    <w:p w:rsidR="00A12EE4" w:rsidRPr="00A12EE4" w:rsidRDefault="00A12EE4" w:rsidP="00A12EE4">
      <w:pPr>
        <w:pStyle w:val="ListParagraph"/>
        <w:numPr>
          <w:ilvl w:val="0"/>
          <w:numId w:val="34"/>
        </w:numPr>
        <w:shd w:val="clear" w:color="auto" w:fill="EEEEEE"/>
        <w:rPr>
          <w:color w:val="000000"/>
        </w:rPr>
      </w:pPr>
      <w:hyperlink r:id="rId290" w:history="1">
        <w:r w:rsidRPr="00A12EE4">
          <w:rPr>
            <w:rStyle w:val="Hyperlink"/>
          </w:rPr>
          <w:t>Center for Security and Emerging Technology — Wikipedia</w:t>
        </w:r>
      </w:hyperlink>
    </w:p>
    <w:p w:rsidR="00A12EE4" w:rsidRPr="00A12EE4" w:rsidRDefault="00A12EE4" w:rsidP="00A12EE4">
      <w:pPr>
        <w:pStyle w:val="ListParagraph"/>
        <w:numPr>
          <w:ilvl w:val="0"/>
          <w:numId w:val="34"/>
        </w:numPr>
        <w:shd w:val="clear" w:color="auto" w:fill="EEEEEE"/>
        <w:rPr>
          <w:color w:val="000000"/>
        </w:rPr>
      </w:pPr>
      <w:hyperlink r:id="rId291" w:history="1">
        <w:r w:rsidRPr="00A12EE4">
          <w:rPr>
            <w:rStyle w:val="Hyperlink"/>
          </w:rPr>
          <w:t>Center for Human-Compatible Artificial Intelligence — Wikipedia</w:t>
        </w:r>
      </w:hyperlink>
    </w:p>
    <w:p w:rsidR="00A12EE4" w:rsidRPr="00A12EE4" w:rsidRDefault="00A12EE4" w:rsidP="00A12EE4">
      <w:pPr>
        <w:pStyle w:val="ListParagraph"/>
        <w:numPr>
          <w:ilvl w:val="0"/>
          <w:numId w:val="34"/>
        </w:numPr>
        <w:shd w:val="clear" w:color="auto" w:fill="EEEEEE"/>
        <w:rPr>
          <w:color w:val="000000"/>
        </w:rPr>
      </w:pPr>
      <w:hyperlink r:id="rId292" w:history="1">
        <w:r w:rsidRPr="00A12EE4">
          <w:rPr>
            <w:rStyle w:val="Hyperlink"/>
          </w:rPr>
          <w:t>Machine Intelligence Research Institute — Wikipedia</w:t>
        </w:r>
      </w:hyperlink>
    </w:p>
    <w:p w:rsidR="00A12EE4" w:rsidRPr="00A12EE4" w:rsidRDefault="00A12EE4" w:rsidP="00A12EE4">
      <w:pPr>
        <w:pStyle w:val="ListParagraph"/>
        <w:numPr>
          <w:ilvl w:val="0"/>
          <w:numId w:val="34"/>
        </w:numPr>
        <w:shd w:val="clear" w:color="auto" w:fill="EEEEEE"/>
        <w:rPr>
          <w:color w:val="000000"/>
        </w:rPr>
      </w:pPr>
      <w:hyperlink r:id="rId293" w:history="1">
        <w:r w:rsidRPr="00A12EE4">
          <w:rPr>
            <w:rStyle w:val="Hyperlink"/>
          </w:rPr>
          <w:t>Future of Life Institute — Wikipedia</w:t>
        </w:r>
      </w:hyperlink>
    </w:p>
    <w:p w:rsidR="00A12EE4" w:rsidRDefault="00A12EE4" w:rsidP="00A12EE4">
      <w:pPr>
        <w:pStyle w:val="ListParagraph"/>
        <w:numPr>
          <w:ilvl w:val="0"/>
          <w:numId w:val="34"/>
        </w:numPr>
        <w:shd w:val="clear" w:color="auto" w:fill="EEEEEE"/>
        <w:rPr>
          <w:color w:val="000000"/>
        </w:rPr>
      </w:pPr>
      <w:hyperlink r:id="rId294" w:history="1">
        <w:r w:rsidRPr="00A12EE4">
          <w:rPr>
            <w:rStyle w:val="Hyperlink"/>
          </w:rPr>
          <w:t>Partnership on AI — Wikipedia</w:t>
        </w:r>
      </w:hyperlink>
    </w:p>
    <w:p w:rsidR="002731FE" w:rsidRDefault="002731FE" w:rsidP="002731FE">
      <w:pPr>
        <w:shd w:val="clear" w:color="auto" w:fill="EEEEEE"/>
        <w:rPr>
          <w:color w:val="000000"/>
        </w:rPr>
      </w:pPr>
    </w:p>
    <w:p w:rsidR="002731FE" w:rsidRDefault="002731FE" w:rsidP="002731FE">
      <w:pPr>
        <w:shd w:val="clear" w:color="auto" w:fill="EEEEEE"/>
        <w:rPr>
          <w:color w:val="000000"/>
        </w:rPr>
      </w:pPr>
    </w:p>
    <w:p w:rsidR="002731FE" w:rsidRDefault="002731FE" w:rsidP="002731FE">
      <w:pPr>
        <w:shd w:val="clear" w:color="auto" w:fill="EEEEEE"/>
        <w:rPr>
          <w:color w:val="000000"/>
        </w:rPr>
      </w:pPr>
    </w:p>
    <w:p w:rsidR="002731FE" w:rsidRDefault="002731FE" w:rsidP="002731FE">
      <w:pPr>
        <w:shd w:val="clear" w:color="auto" w:fill="EEEEEE"/>
        <w:rPr>
          <w:color w:val="000000"/>
        </w:rPr>
      </w:pPr>
    </w:p>
    <w:p w:rsidR="002731FE" w:rsidRDefault="002731FE" w:rsidP="002731FE">
      <w:pPr>
        <w:shd w:val="clear" w:color="auto" w:fill="EEEEEE"/>
        <w:ind w:firstLine="0"/>
        <w:rPr>
          <w:rFonts w:cstheme="minorHAnsi"/>
          <w:b/>
          <w:lang w:val="en"/>
        </w:rPr>
      </w:pPr>
      <w:r>
        <w:rPr>
          <w:rFonts w:cstheme="minorHAnsi"/>
          <w:b/>
          <w:lang w:val="en"/>
        </w:rPr>
        <w:t>Commentary Resources</w:t>
      </w:r>
    </w:p>
    <w:p w:rsidR="002731FE" w:rsidRPr="002731FE" w:rsidRDefault="002731FE" w:rsidP="002731FE">
      <w:pPr>
        <w:pStyle w:val="ListParagraph"/>
        <w:numPr>
          <w:ilvl w:val="0"/>
          <w:numId w:val="35"/>
        </w:numPr>
        <w:shd w:val="clear" w:color="auto" w:fill="EEEEEE"/>
        <w:rPr>
          <w:rFonts w:cstheme="minorHAnsi"/>
          <w:color w:val="000000"/>
        </w:rPr>
      </w:pPr>
      <w:hyperlink r:id="rId295" w:history="1">
        <w:r w:rsidRPr="002731FE">
          <w:rPr>
            <w:rStyle w:val="Hyperlink"/>
            <w:rFonts w:cstheme="minorHAnsi"/>
            <w:lang w:val="en"/>
          </w:rPr>
          <w:t>https://www.oneusefulthing.org/</w:t>
        </w:r>
      </w:hyperlink>
      <w:r w:rsidRPr="002731FE">
        <w:rPr>
          <w:rFonts w:cstheme="minorHAnsi"/>
          <w:lang w:val="en"/>
        </w:rPr>
        <w:t xml:space="preserve"> </w:t>
      </w:r>
    </w:p>
    <w:p w:rsidR="002731FE" w:rsidRPr="002731FE" w:rsidRDefault="002731FE" w:rsidP="002731FE">
      <w:pPr>
        <w:pStyle w:val="ListParagraph"/>
        <w:numPr>
          <w:ilvl w:val="0"/>
          <w:numId w:val="35"/>
        </w:numPr>
        <w:shd w:val="clear" w:color="auto" w:fill="EEEEEE"/>
        <w:rPr>
          <w:rFonts w:cstheme="minorHAnsi"/>
          <w:color w:val="000000"/>
        </w:rPr>
      </w:pPr>
      <w:hyperlink r:id="rId296" w:history="1">
        <w:r w:rsidRPr="002731FE">
          <w:rPr>
            <w:rStyle w:val="Hyperlink"/>
            <w:rFonts w:cstheme="minorHAnsi"/>
            <w:lang w:val="en"/>
          </w:rPr>
          <w:t>https://www.schneier.com/tag/artificial-intelligence/</w:t>
        </w:r>
      </w:hyperlink>
    </w:p>
    <w:p w:rsidR="002731FE" w:rsidRPr="002731FE" w:rsidRDefault="002731FE" w:rsidP="002731FE">
      <w:pPr>
        <w:pStyle w:val="ListParagraph"/>
        <w:numPr>
          <w:ilvl w:val="0"/>
          <w:numId w:val="35"/>
        </w:numPr>
        <w:shd w:val="clear" w:color="auto" w:fill="EEEEEE"/>
        <w:rPr>
          <w:rFonts w:cstheme="minorHAnsi"/>
          <w:color w:val="000000"/>
        </w:rPr>
      </w:pPr>
      <w:hyperlink r:id="rId297" w:history="1">
        <w:r w:rsidRPr="002731FE">
          <w:rPr>
            <w:rStyle w:val="Hyperlink"/>
            <w:rFonts w:cstheme="minorHAnsi"/>
            <w:lang w:val="en"/>
          </w:rPr>
          <w:t>https://www.wbur.org/search?q=artificial%20intelligence&amp;channel=onpoint</w:t>
        </w:r>
      </w:hyperlink>
    </w:p>
    <w:p w:rsidR="002731FE" w:rsidRPr="00747F13" w:rsidRDefault="002731FE" w:rsidP="002731FE">
      <w:pPr>
        <w:pStyle w:val="ListParagraph"/>
        <w:numPr>
          <w:ilvl w:val="0"/>
          <w:numId w:val="35"/>
        </w:numPr>
        <w:shd w:val="clear" w:color="auto" w:fill="EEEEEE"/>
        <w:rPr>
          <w:rFonts w:cstheme="minorHAnsi"/>
          <w:color w:val="000000"/>
        </w:rPr>
      </w:pPr>
      <w:hyperlink r:id="rId298" w:history="1">
        <w:r w:rsidRPr="002731FE">
          <w:rPr>
            <w:rStyle w:val="Hyperlink"/>
            <w:rFonts w:cstheme="minorHAnsi"/>
            <w:lang w:val="en"/>
          </w:rPr>
          <w:t>AI &amp; SOCIETY: Journal of Knowledge, Culture and Communication</w:t>
        </w:r>
      </w:hyperlink>
    </w:p>
    <w:p w:rsidR="00747F13" w:rsidRDefault="00747F13" w:rsidP="00747F13">
      <w:pPr>
        <w:shd w:val="clear" w:color="auto" w:fill="EEEEEE"/>
        <w:ind w:firstLine="0"/>
        <w:rPr>
          <w:rFonts w:cstheme="minorHAnsi"/>
          <w:color w:val="000000"/>
        </w:rPr>
      </w:pPr>
    </w:p>
    <w:p w:rsidR="00E973C1" w:rsidRDefault="00E973C1" w:rsidP="00747F13">
      <w:pPr>
        <w:shd w:val="clear" w:color="auto" w:fill="EEEEEE"/>
        <w:ind w:firstLine="0"/>
        <w:rPr>
          <w:rFonts w:cstheme="minorHAnsi"/>
          <w:color w:val="000000"/>
        </w:rPr>
      </w:pPr>
    </w:p>
    <w:p w:rsidR="00E973C1" w:rsidRDefault="00E973C1" w:rsidP="00747F13">
      <w:pPr>
        <w:shd w:val="clear" w:color="auto" w:fill="EEEEEE"/>
        <w:ind w:firstLine="0"/>
        <w:rPr>
          <w:rFonts w:cstheme="minorHAnsi"/>
          <w:color w:val="000000"/>
        </w:rPr>
      </w:pPr>
      <w:bookmarkStart w:id="0" w:name="_GoBack"/>
      <w:bookmarkEnd w:id="0"/>
    </w:p>
    <w:p w:rsidR="00747F13" w:rsidRDefault="00747F13" w:rsidP="00747F13">
      <w:pPr>
        <w:ind w:firstLine="0"/>
        <w:rPr>
          <w:rFonts w:cstheme="minorHAnsi"/>
          <w:b/>
          <w:lang w:val="en"/>
        </w:rPr>
      </w:pPr>
      <w:r>
        <w:rPr>
          <w:rFonts w:cstheme="minorHAnsi"/>
          <w:b/>
          <w:lang w:val="en"/>
        </w:rPr>
        <w:lastRenderedPageBreak/>
        <w:t>Uncategorized</w:t>
      </w:r>
    </w:p>
    <w:p w:rsidR="00747F13" w:rsidRDefault="00747F13" w:rsidP="00747F13">
      <w:pPr>
        <w:pStyle w:val="ListParagraph"/>
        <w:numPr>
          <w:ilvl w:val="0"/>
          <w:numId w:val="37"/>
        </w:numPr>
        <w:rPr>
          <w:rFonts w:cstheme="minorHAnsi"/>
          <w:lang w:val="en"/>
        </w:rPr>
      </w:pPr>
      <w:hyperlink r:id="rId299" w:history="1">
        <w:r w:rsidRPr="00747F13">
          <w:rPr>
            <w:rStyle w:val="Hyperlink"/>
            <w:rFonts w:cstheme="minorHAnsi"/>
            <w:lang w:val="en"/>
          </w:rPr>
          <w:t>It’s the End of the Web as We Know It</w:t>
        </w:r>
      </w:hyperlink>
    </w:p>
    <w:p w:rsidR="00747F13" w:rsidRDefault="00747F13" w:rsidP="00747F13">
      <w:pPr>
        <w:pStyle w:val="ListParagraph"/>
        <w:numPr>
          <w:ilvl w:val="0"/>
          <w:numId w:val="37"/>
        </w:numPr>
        <w:rPr>
          <w:rFonts w:cstheme="minorHAnsi"/>
          <w:lang w:val="en"/>
        </w:rPr>
      </w:pPr>
      <w:hyperlink r:id="rId300" w:history="1">
        <w:r w:rsidRPr="00747F13">
          <w:rPr>
            <w:rStyle w:val="Hyperlink"/>
            <w:rFonts w:cstheme="minorHAnsi"/>
            <w:lang w:val="en"/>
          </w:rPr>
          <w:t>Ex-Amazon exec claims she was asked to ignore copyright law in race to AI</w:t>
        </w:r>
      </w:hyperlink>
    </w:p>
    <w:p w:rsidR="00747F13" w:rsidRDefault="00747F13" w:rsidP="00747F13">
      <w:pPr>
        <w:pStyle w:val="ListParagraph"/>
        <w:numPr>
          <w:ilvl w:val="0"/>
          <w:numId w:val="37"/>
        </w:numPr>
        <w:rPr>
          <w:rFonts w:cstheme="minorHAnsi"/>
          <w:lang w:val="en"/>
        </w:rPr>
      </w:pPr>
      <w:hyperlink r:id="rId301" w:history="1">
        <w:r w:rsidRPr="00747F13">
          <w:rPr>
            <w:rStyle w:val="Hyperlink"/>
            <w:rFonts w:cstheme="minorHAnsi"/>
            <w:lang w:val="en"/>
          </w:rPr>
          <w:t>Tech brands are forcing AI into your gadgets—whether you asked for it or not</w:t>
        </w:r>
      </w:hyperlink>
    </w:p>
    <w:p w:rsidR="00747F13" w:rsidRDefault="00747F13" w:rsidP="00747F13">
      <w:pPr>
        <w:pStyle w:val="ListParagraph"/>
        <w:numPr>
          <w:ilvl w:val="0"/>
          <w:numId w:val="37"/>
        </w:numPr>
        <w:rPr>
          <w:rFonts w:cstheme="minorHAnsi"/>
          <w:lang w:val="en"/>
        </w:rPr>
      </w:pPr>
      <w:hyperlink r:id="rId302" w:history="1">
        <w:r w:rsidRPr="00747F13">
          <w:rPr>
            <w:rStyle w:val="Hyperlink"/>
            <w:rFonts w:cstheme="minorHAnsi"/>
            <w:lang w:val="en"/>
          </w:rPr>
          <w:t>Artificial Intelligence Is Now Smart Enough to Know When It Can't Be Trusted</w:t>
        </w:r>
      </w:hyperlink>
    </w:p>
    <w:p w:rsidR="008B3E66" w:rsidRPr="008B3E66" w:rsidRDefault="00FE1EC1" w:rsidP="008B3E6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  <w:kern w:val="0"/>
        </w:rPr>
      </w:pPr>
      <w:hyperlink r:id="rId303" w:tgtFrame="_blank" w:history="1">
        <w:r w:rsidRPr="00FE1EC1">
          <w:rPr>
            <w:rStyle w:val="Hyperlink"/>
            <w:rFonts w:cstheme="minorHAnsi"/>
            <w:spacing w:val="3"/>
          </w:rPr>
          <w:t>Democratizing harm: Artificial intelligence in the hands of nonstate actors - Brookings</w:t>
        </w:r>
      </w:hyperlink>
    </w:p>
    <w:p w:rsidR="008B3E66" w:rsidRPr="008B3E66" w:rsidRDefault="008B3E66" w:rsidP="008B3E6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2"/>
          <w:spacing w:val="3"/>
          <w:kern w:val="0"/>
        </w:rPr>
      </w:pPr>
      <w:hyperlink r:id="rId304" w:tgtFrame="_blank" w:history="1">
        <w:r w:rsidRPr="008B3E66">
          <w:rPr>
            <w:rStyle w:val="Hyperlink"/>
            <w:rFonts w:cstheme="minorHAnsi"/>
            <w:spacing w:val="3"/>
          </w:rPr>
          <w:t>Artificial intelligence challenges what it means to be creative - ScienceNews</w:t>
        </w:r>
      </w:hyperlink>
    </w:p>
    <w:p w:rsidR="00432E57" w:rsidRDefault="008B3E66" w:rsidP="00747F13">
      <w:pPr>
        <w:pStyle w:val="ListParagraph"/>
        <w:numPr>
          <w:ilvl w:val="0"/>
          <w:numId w:val="37"/>
        </w:numPr>
        <w:rPr>
          <w:rFonts w:cstheme="minorHAnsi"/>
          <w:lang w:val="en"/>
        </w:rPr>
      </w:pPr>
      <w:hyperlink r:id="rId305" w:history="1">
        <w:r w:rsidRPr="008B3E66">
          <w:rPr>
            <w:rStyle w:val="Hyperlink"/>
            <w:rFonts w:cstheme="minorHAnsi"/>
            <w:lang w:val="en"/>
          </w:rPr>
          <w:t>How Artificial Intelligence enhances education</w:t>
        </w:r>
      </w:hyperlink>
    </w:p>
    <w:p w:rsidR="008B3E66" w:rsidRDefault="00E4263B" w:rsidP="00747F13">
      <w:pPr>
        <w:pStyle w:val="ListParagraph"/>
        <w:numPr>
          <w:ilvl w:val="0"/>
          <w:numId w:val="37"/>
        </w:numPr>
        <w:rPr>
          <w:rFonts w:cstheme="minorHAnsi"/>
          <w:lang w:val="en"/>
        </w:rPr>
      </w:pPr>
      <w:hyperlink r:id="rId306" w:history="1">
        <w:r w:rsidRPr="00E4263B">
          <w:rPr>
            <w:rStyle w:val="Hyperlink"/>
            <w:rFonts w:cstheme="minorHAnsi"/>
            <w:lang w:val="en"/>
          </w:rPr>
          <w:t>The controversy behind a star Google AI researcher’s departure</w:t>
        </w:r>
      </w:hyperlink>
    </w:p>
    <w:p w:rsidR="00B718A8" w:rsidRDefault="00B718A8" w:rsidP="00B718A8">
      <w:pPr>
        <w:pStyle w:val="ListParagraph"/>
        <w:numPr>
          <w:ilvl w:val="1"/>
          <w:numId w:val="37"/>
        </w:numPr>
        <w:rPr>
          <w:rFonts w:cstheme="minorHAnsi"/>
          <w:lang w:val="en"/>
        </w:rPr>
      </w:pPr>
      <w:hyperlink r:id="rId307" w:history="1">
        <w:r w:rsidRPr="00B718A8">
          <w:rPr>
            <w:rStyle w:val="Hyperlink"/>
            <w:rFonts w:cstheme="minorHAnsi"/>
            <w:lang w:val="en"/>
          </w:rPr>
          <w:t>Google fires another AI researcher who reportedly challenged findings (updated)</w:t>
        </w:r>
      </w:hyperlink>
    </w:p>
    <w:p w:rsidR="00B718A8" w:rsidRPr="00060D15" w:rsidRDefault="00060D15" w:rsidP="00B718A8">
      <w:pPr>
        <w:pStyle w:val="ListParagraph"/>
        <w:numPr>
          <w:ilvl w:val="0"/>
          <w:numId w:val="37"/>
        </w:numPr>
        <w:rPr>
          <w:rStyle w:val="Hyperlink"/>
          <w:rFonts w:cstheme="minorHAnsi"/>
          <w:lang w:val="en"/>
        </w:rPr>
      </w:pPr>
      <w:r>
        <w:rPr>
          <w:rFonts w:cstheme="minorHAnsi"/>
          <w:lang w:val="en"/>
        </w:rPr>
        <w:fldChar w:fldCharType="begin"/>
      </w:r>
      <w:r>
        <w:rPr>
          <w:rFonts w:cstheme="minorHAnsi"/>
          <w:lang w:val="en"/>
        </w:rPr>
        <w:instrText xml:space="preserve"> HYPERLINK "https://www.dementiaresearcher.nihr.ac.uk/obviously-chatgpt-reviewers-accused-me-of-scientific-fraud/" </w:instrText>
      </w:r>
      <w:r>
        <w:rPr>
          <w:rFonts w:cstheme="minorHAnsi"/>
          <w:lang w:val="en"/>
        </w:rPr>
      </w:r>
      <w:r>
        <w:rPr>
          <w:rFonts w:cstheme="minorHAnsi"/>
          <w:lang w:val="en"/>
        </w:rPr>
        <w:fldChar w:fldCharType="separate"/>
      </w:r>
      <w:r w:rsidR="007B19D2" w:rsidRPr="00060D15">
        <w:rPr>
          <w:rStyle w:val="Hyperlink"/>
          <w:rFonts w:cstheme="minorHAnsi"/>
          <w:lang w:val="en"/>
        </w:rPr>
        <w:t>‘Obviously ChatGPT’ — how reviewers accused me of scientific fraud</w:t>
      </w:r>
    </w:p>
    <w:p w:rsidR="00747F13" w:rsidRDefault="00060D15" w:rsidP="00747F13">
      <w:pPr>
        <w:shd w:val="clear" w:color="auto" w:fill="EEEEEE"/>
        <w:ind w:firstLine="0"/>
        <w:rPr>
          <w:rFonts w:cstheme="minorHAnsi"/>
          <w:color w:val="000000"/>
        </w:rPr>
      </w:pPr>
      <w:r>
        <w:rPr>
          <w:rFonts w:cstheme="minorHAnsi"/>
          <w:lang w:val="en"/>
        </w:rPr>
        <w:fldChar w:fldCharType="end"/>
      </w:r>
    </w:p>
    <w:p w:rsidR="00747F13" w:rsidRDefault="00747F13" w:rsidP="00747F13">
      <w:pPr>
        <w:shd w:val="clear" w:color="auto" w:fill="EEEEEE"/>
        <w:ind w:firstLine="0"/>
        <w:rPr>
          <w:rFonts w:cstheme="minorHAnsi"/>
          <w:color w:val="000000"/>
        </w:rPr>
      </w:pPr>
    </w:p>
    <w:sectPr w:rsidR="00747F13">
      <w:headerReference w:type="default" r:id="rId308"/>
      <w:headerReference w:type="first" r:id="rId30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5A0" w:rsidRDefault="005535A0">
      <w:pPr>
        <w:spacing w:line="240" w:lineRule="auto"/>
      </w:pPr>
      <w:r>
        <w:separator/>
      </w:r>
    </w:p>
    <w:p w:rsidR="005535A0" w:rsidRDefault="005535A0"/>
  </w:endnote>
  <w:endnote w:type="continuationSeparator" w:id="0">
    <w:p w:rsidR="005535A0" w:rsidRDefault="005535A0">
      <w:pPr>
        <w:spacing w:line="240" w:lineRule="auto"/>
      </w:pPr>
      <w:r>
        <w:continuationSeparator/>
      </w:r>
    </w:p>
    <w:p w:rsidR="005535A0" w:rsidRDefault="005535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5A0" w:rsidRDefault="005535A0">
      <w:pPr>
        <w:spacing w:line="240" w:lineRule="auto"/>
      </w:pPr>
      <w:r>
        <w:separator/>
      </w:r>
    </w:p>
    <w:p w:rsidR="005535A0" w:rsidRDefault="005535A0"/>
  </w:footnote>
  <w:footnote w:type="continuationSeparator" w:id="0">
    <w:p w:rsidR="005535A0" w:rsidRDefault="005535A0">
      <w:pPr>
        <w:spacing w:line="240" w:lineRule="auto"/>
      </w:pPr>
      <w:r>
        <w:continuationSeparator/>
      </w:r>
    </w:p>
    <w:p w:rsidR="005535A0" w:rsidRDefault="005535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5A0" w:rsidRDefault="005535A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96C68BD89155461FA9C44CD08F16A13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Artificial Intelligence Ethics Resources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E973C1">
      <w:rPr>
        <w:rStyle w:val="Strong"/>
        <w:noProof/>
      </w:rPr>
      <w:t>20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5A0" w:rsidRDefault="005535A0">
    <w:pPr>
      <w:pStyle w:val="Header"/>
      <w:rPr>
        <w:rStyle w:val="Strong"/>
      </w:rPr>
    </w:pPr>
    <w:r>
      <w:t>Supplemental AI Ethics Resources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E973C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477762E"/>
    <w:multiLevelType w:val="hybridMultilevel"/>
    <w:tmpl w:val="2602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5864EC"/>
    <w:multiLevelType w:val="multilevel"/>
    <w:tmpl w:val="0296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EC4510"/>
    <w:multiLevelType w:val="hybridMultilevel"/>
    <w:tmpl w:val="6AEC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3692D"/>
    <w:multiLevelType w:val="multilevel"/>
    <w:tmpl w:val="820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221777"/>
    <w:multiLevelType w:val="multilevel"/>
    <w:tmpl w:val="A7D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F0758A"/>
    <w:multiLevelType w:val="hybridMultilevel"/>
    <w:tmpl w:val="275A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AC02A5"/>
    <w:multiLevelType w:val="multilevel"/>
    <w:tmpl w:val="220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E00E67"/>
    <w:multiLevelType w:val="multilevel"/>
    <w:tmpl w:val="4BF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663F7D"/>
    <w:multiLevelType w:val="multilevel"/>
    <w:tmpl w:val="DBDC2E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A34FC8"/>
    <w:multiLevelType w:val="multilevel"/>
    <w:tmpl w:val="E91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F00B1E"/>
    <w:multiLevelType w:val="multilevel"/>
    <w:tmpl w:val="81A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AE0DAF"/>
    <w:multiLevelType w:val="hybridMultilevel"/>
    <w:tmpl w:val="25406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C97861"/>
    <w:multiLevelType w:val="hybridMultilevel"/>
    <w:tmpl w:val="F450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95DF3"/>
    <w:multiLevelType w:val="multilevel"/>
    <w:tmpl w:val="F056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B083B48"/>
    <w:multiLevelType w:val="multilevel"/>
    <w:tmpl w:val="E77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0261F"/>
    <w:multiLevelType w:val="multilevel"/>
    <w:tmpl w:val="6DA2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D61011"/>
    <w:multiLevelType w:val="multilevel"/>
    <w:tmpl w:val="079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0B6D9B"/>
    <w:multiLevelType w:val="multilevel"/>
    <w:tmpl w:val="589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E61C9C"/>
    <w:multiLevelType w:val="hybridMultilevel"/>
    <w:tmpl w:val="A232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9C2728"/>
    <w:multiLevelType w:val="hybridMultilevel"/>
    <w:tmpl w:val="BFEC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E02AC"/>
    <w:multiLevelType w:val="hybridMultilevel"/>
    <w:tmpl w:val="FDD2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2300D"/>
    <w:multiLevelType w:val="multilevel"/>
    <w:tmpl w:val="2B34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A03E5F"/>
    <w:multiLevelType w:val="hybridMultilevel"/>
    <w:tmpl w:val="F07E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C17A6A"/>
    <w:multiLevelType w:val="hybridMultilevel"/>
    <w:tmpl w:val="0FBE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256238E"/>
    <w:multiLevelType w:val="multilevel"/>
    <w:tmpl w:val="7AA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34104C"/>
    <w:multiLevelType w:val="multilevel"/>
    <w:tmpl w:val="E79268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86640BE"/>
    <w:multiLevelType w:val="multilevel"/>
    <w:tmpl w:val="F95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8"/>
  </w:num>
  <w:num w:numId="13">
    <w:abstractNumId w:val="27"/>
  </w:num>
  <w:num w:numId="14">
    <w:abstractNumId w:val="24"/>
  </w:num>
  <w:num w:numId="15">
    <w:abstractNumId w:val="36"/>
  </w:num>
  <w:num w:numId="16">
    <w:abstractNumId w:val="21"/>
  </w:num>
  <w:num w:numId="17">
    <w:abstractNumId w:val="35"/>
  </w:num>
  <w:num w:numId="18">
    <w:abstractNumId w:val="34"/>
  </w:num>
  <w:num w:numId="19">
    <w:abstractNumId w:val="10"/>
  </w:num>
  <w:num w:numId="20">
    <w:abstractNumId w:val="12"/>
  </w:num>
  <w:num w:numId="21">
    <w:abstractNumId w:val="37"/>
  </w:num>
  <w:num w:numId="22">
    <w:abstractNumId w:val="40"/>
  </w:num>
  <w:num w:numId="23">
    <w:abstractNumId w:val="17"/>
  </w:num>
  <w:num w:numId="24">
    <w:abstractNumId w:val="11"/>
  </w:num>
  <w:num w:numId="25">
    <w:abstractNumId w:val="13"/>
  </w:num>
  <w:num w:numId="26">
    <w:abstractNumId w:val="28"/>
  </w:num>
  <w:num w:numId="27">
    <w:abstractNumId w:val="19"/>
  </w:num>
  <w:num w:numId="28">
    <w:abstractNumId w:val="29"/>
  </w:num>
  <w:num w:numId="29">
    <w:abstractNumId w:val="25"/>
  </w:num>
  <w:num w:numId="30">
    <w:abstractNumId w:val="26"/>
  </w:num>
  <w:num w:numId="31">
    <w:abstractNumId w:val="18"/>
  </w:num>
  <w:num w:numId="32">
    <w:abstractNumId w:val="23"/>
  </w:num>
  <w:num w:numId="33">
    <w:abstractNumId w:val="22"/>
  </w:num>
  <w:num w:numId="34">
    <w:abstractNumId w:val="32"/>
  </w:num>
  <w:num w:numId="35">
    <w:abstractNumId w:val="15"/>
  </w:num>
  <w:num w:numId="36">
    <w:abstractNumId w:val="30"/>
  </w:num>
  <w:num w:numId="37">
    <w:abstractNumId w:val="31"/>
  </w:num>
  <w:num w:numId="38">
    <w:abstractNumId w:val="14"/>
  </w:num>
  <w:num w:numId="39">
    <w:abstractNumId w:val="33"/>
  </w:num>
  <w:num w:numId="40">
    <w:abstractNumId w:val="20"/>
  </w:num>
  <w:num w:numId="41">
    <w:abstractNumId w:val="39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21"/>
    <w:rsid w:val="00015CC4"/>
    <w:rsid w:val="00060D15"/>
    <w:rsid w:val="000B04E7"/>
    <w:rsid w:val="000C0471"/>
    <w:rsid w:val="000D3F41"/>
    <w:rsid w:val="000E3385"/>
    <w:rsid w:val="0011169F"/>
    <w:rsid w:val="00122421"/>
    <w:rsid w:val="00155F4B"/>
    <w:rsid w:val="00175F02"/>
    <w:rsid w:val="001976B1"/>
    <w:rsid w:val="001C312E"/>
    <w:rsid w:val="00202005"/>
    <w:rsid w:val="00251D38"/>
    <w:rsid w:val="0026662C"/>
    <w:rsid w:val="002731FE"/>
    <w:rsid w:val="00354ACC"/>
    <w:rsid w:val="00355DCA"/>
    <w:rsid w:val="00383628"/>
    <w:rsid w:val="00397C8B"/>
    <w:rsid w:val="003A5B6B"/>
    <w:rsid w:val="003B4503"/>
    <w:rsid w:val="003E1FD8"/>
    <w:rsid w:val="004016BA"/>
    <w:rsid w:val="00432E57"/>
    <w:rsid w:val="00442044"/>
    <w:rsid w:val="00452A75"/>
    <w:rsid w:val="004A1E9B"/>
    <w:rsid w:val="004A787D"/>
    <w:rsid w:val="004C3CF4"/>
    <w:rsid w:val="00524139"/>
    <w:rsid w:val="00542007"/>
    <w:rsid w:val="00551A02"/>
    <w:rsid w:val="005534FA"/>
    <w:rsid w:val="005535A0"/>
    <w:rsid w:val="00567816"/>
    <w:rsid w:val="005B4DF9"/>
    <w:rsid w:val="005D3A03"/>
    <w:rsid w:val="006110EE"/>
    <w:rsid w:val="0061607F"/>
    <w:rsid w:val="006175E0"/>
    <w:rsid w:val="006312CB"/>
    <w:rsid w:val="0064359A"/>
    <w:rsid w:val="006636D5"/>
    <w:rsid w:val="006659DC"/>
    <w:rsid w:val="00670742"/>
    <w:rsid w:val="006A405E"/>
    <w:rsid w:val="006B140F"/>
    <w:rsid w:val="006E56DA"/>
    <w:rsid w:val="00722D58"/>
    <w:rsid w:val="00727FE0"/>
    <w:rsid w:val="00740EA7"/>
    <w:rsid w:val="0074134D"/>
    <w:rsid w:val="00747F13"/>
    <w:rsid w:val="00765C16"/>
    <w:rsid w:val="00767CC6"/>
    <w:rsid w:val="007B19D2"/>
    <w:rsid w:val="007D5A0A"/>
    <w:rsid w:val="007E21D3"/>
    <w:rsid w:val="007F11FF"/>
    <w:rsid w:val="008002C0"/>
    <w:rsid w:val="00805E84"/>
    <w:rsid w:val="008A0C7A"/>
    <w:rsid w:val="008A62F3"/>
    <w:rsid w:val="008B3E66"/>
    <w:rsid w:val="008C5323"/>
    <w:rsid w:val="008E66E1"/>
    <w:rsid w:val="00904F9A"/>
    <w:rsid w:val="009221C2"/>
    <w:rsid w:val="00962870"/>
    <w:rsid w:val="00965C03"/>
    <w:rsid w:val="009878A0"/>
    <w:rsid w:val="009A6A3B"/>
    <w:rsid w:val="009D446F"/>
    <w:rsid w:val="009D7996"/>
    <w:rsid w:val="009E209E"/>
    <w:rsid w:val="00A12EE4"/>
    <w:rsid w:val="00A404A6"/>
    <w:rsid w:val="00A828BB"/>
    <w:rsid w:val="00AC158C"/>
    <w:rsid w:val="00AD3CD5"/>
    <w:rsid w:val="00B32D86"/>
    <w:rsid w:val="00B34188"/>
    <w:rsid w:val="00B358CF"/>
    <w:rsid w:val="00B50D45"/>
    <w:rsid w:val="00B57F01"/>
    <w:rsid w:val="00B63670"/>
    <w:rsid w:val="00B65B09"/>
    <w:rsid w:val="00B718A8"/>
    <w:rsid w:val="00B823AA"/>
    <w:rsid w:val="00B85FD0"/>
    <w:rsid w:val="00B908EB"/>
    <w:rsid w:val="00BA45DB"/>
    <w:rsid w:val="00BA630A"/>
    <w:rsid w:val="00BC6D30"/>
    <w:rsid w:val="00BD5FC7"/>
    <w:rsid w:val="00BF4184"/>
    <w:rsid w:val="00BF6186"/>
    <w:rsid w:val="00C0601E"/>
    <w:rsid w:val="00C117E2"/>
    <w:rsid w:val="00C31D30"/>
    <w:rsid w:val="00C41B52"/>
    <w:rsid w:val="00C84FE3"/>
    <w:rsid w:val="00C94C69"/>
    <w:rsid w:val="00CA1858"/>
    <w:rsid w:val="00CC254D"/>
    <w:rsid w:val="00CD6E39"/>
    <w:rsid w:val="00CF6E91"/>
    <w:rsid w:val="00D45A6F"/>
    <w:rsid w:val="00D47DF2"/>
    <w:rsid w:val="00D85B68"/>
    <w:rsid w:val="00DB15EF"/>
    <w:rsid w:val="00DB5A71"/>
    <w:rsid w:val="00E0321F"/>
    <w:rsid w:val="00E1033D"/>
    <w:rsid w:val="00E15869"/>
    <w:rsid w:val="00E329E1"/>
    <w:rsid w:val="00E35830"/>
    <w:rsid w:val="00E40A85"/>
    <w:rsid w:val="00E4263B"/>
    <w:rsid w:val="00E6004D"/>
    <w:rsid w:val="00E81978"/>
    <w:rsid w:val="00E973C1"/>
    <w:rsid w:val="00EA4978"/>
    <w:rsid w:val="00F227A2"/>
    <w:rsid w:val="00F379B7"/>
    <w:rsid w:val="00F41678"/>
    <w:rsid w:val="00F525FA"/>
    <w:rsid w:val="00F530C9"/>
    <w:rsid w:val="00F72F9C"/>
    <w:rsid w:val="00F94311"/>
    <w:rsid w:val="00F97E57"/>
    <w:rsid w:val="00FB1DF3"/>
    <w:rsid w:val="00FB7DBD"/>
    <w:rsid w:val="00FD6C4F"/>
    <w:rsid w:val="00FE0CEB"/>
    <w:rsid w:val="00FE1EC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6D85A"/>
  <w15:chartTrackingRefBased/>
  <w15:docId w15:val="{93B08DA2-F898-482A-BE3A-DF667D8C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7D5A0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Skynet_(Terminator)" TargetMode="External"/><Relationship Id="rId299" Type="http://schemas.openxmlformats.org/officeDocument/2006/relationships/hyperlink" Target="https://www.schneier.com/essays/archives/2024/04/its-the-end-of-the-web-as-we-know-it.html" TargetMode="External"/><Relationship Id="rId303" Type="http://schemas.openxmlformats.org/officeDocument/2006/relationships/hyperlink" Target="https://www.brookings.edu/research/democratizing-harm-artificial-intelligence-in-the-hands-of-non-state-actors/" TargetMode="External"/><Relationship Id="rId21" Type="http://schemas.openxmlformats.org/officeDocument/2006/relationships/hyperlink" Target="https://en.wikipedia.org/wiki/Asilomar_Conference_on_Beneficial_AI" TargetMode="External"/><Relationship Id="rId42" Type="http://schemas.openxmlformats.org/officeDocument/2006/relationships/hyperlink" Target="https://en.wikipedia.org/wiki/Artificial_intelligence" TargetMode="External"/><Relationship Id="rId63" Type="http://schemas.openxmlformats.org/officeDocument/2006/relationships/hyperlink" Target="https://en.wikipedia.org/wiki/Progress_in_artificial_intelligence" TargetMode="External"/><Relationship Id="rId84" Type="http://schemas.openxmlformats.org/officeDocument/2006/relationships/hyperlink" Target="https://en.wikipedia.org/wiki/Luddite" TargetMode="External"/><Relationship Id="rId138" Type="http://schemas.openxmlformats.org/officeDocument/2006/relationships/hyperlink" Target="https://en.wikipedia.org/wiki/Effective_altruism" TargetMode="External"/><Relationship Id="rId159" Type="http://schemas.openxmlformats.org/officeDocument/2006/relationships/hyperlink" Target="https://en.wikipedia.org/wiki/Regulation_of_artificial_intelligence" TargetMode="External"/><Relationship Id="rId170" Type="http://schemas.openxmlformats.org/officeDocument/2006/relationships/hyperlink" Target="https://www.sciencealert.com/theres-an-unsettling-racial-bias-in-how-well-ai-faces-can-fool-us" TargetMode="External"/><Relationship Id="rId191" Type="http://schemas.openxmlformats.org/officeDocument/2006/relationships/hyperlink" Target="https://www.whitehouse.gov/ostp/news-updates/2023/01/24/national-artificial-intelligence-research-resource-task-force-releases-final-report/" TargetMode="External"/><Relationship Id="rId205" Type="http://schemas.openxmlformats.org/officeDocument/2006/relationships/hyperlink" Target="https://thenextweb.com/news/uk-ai-principles-foundation-models" TargetMode="External"/><Relationship Id="rId226" Type="http://schemas.openxmlformats.org/officeDocument/2006/relationships/hyperlink" Target="https://hai.stanford.edu/news/privacy-ai-era-how-do-we-protect-our-personal-information" TargetMode="External"/><Relationship Id="rId247" Type="http://schemas.openxmlformats.org/officeDocument/2006/relationships/hyperlink" Target="https://typeset.io/questions/what-are-the-potential-risks-of-ai-for-equity-and-social-4hsxflcb5w" TargetMode="External"/><Relationship Id="rId107" Type="http://schemas.openxmlformats.org/officeDocument/2006/relationships/hyperlink" Target="https://en.wikipedia.org/wiki/Runaround_(story)" TargetMode="External"/><Relationship Id="rId268" Type="http://schemas.openxmlformats.org/officeDocument/2006/relationships/hyperlink" Target="https://www.politico.com/news/magazine/2023/12/30/ai-psychologist-chatbot-00132682" TargetMode="External"/><Relationship Id="rId289" Type="http://schemas.openxmlformats.org/officeDocument/2006/relationships/hyperlink" Target="https://en.wikipedia.org/wiki/Centre_for_the_Study_of_Existential_Risk" TargetMode="External"/><Relationship Id="rId11" Type="http://schemas.openxmlformats.org/officeDocument/2006/relationships/hyperlink" Target="https://en.wikipedia.org/wiki/Asilomar_Conference_on_Recombinant_DNA" TargetMode="External"/><Relationship Id="rId32" Type="http://schemas.openxmlformats.org/officeDocument/2006/relationships/hyperlink" Target="https://en.wikipedia.org/wiki/Knowledge_representation" TargetMode="External"/><Relationship Id="rId53" Type="http://schemas.openxmlformats.org/officeDocument/2006/relationships/hyperlink" Target="https://en.wikipedia.org/wiki/Cyborg" TargetMode="External"/><Relationship Id="rId74" Type="http://schemas.openxmlformats.org/officeDocument/2006/relationships/hyperlink" Target="https://en.wikipedia.org/wiki/CAPTCHA" TargetMode="External"/><Relationship Id="rId128" Type="http://schemas.openxmlformats.org/officeDocument/2006/relationships/hyperlink" Target="https://en.wikipedia.org/wiki/Superintelligence" TargetMode="External"/><Relationship Id="rId149" Type="http://schemas.openxmlformats.org/officeDocument/2006/relationships/hyperlink" Target="https://en.wikipedia.org/wiki/AI_safety" TargetMode="External"/><Relationship Id="rId5" Type="http://schemas.openxmlformats.org/officeDocument/2006/relationships/settings" Target="settings.xml"/><Relationship Id="rId95" Type="http://schemas.openxmlformats.org/officeDocument/2006/relationships/hyperlink" Target="https://www.theguardian.com/culture/gallery/2015/jan/08/the-top-20-artificial-intelligence-films-in-pictures" TargetMode="External"/><Relationship Id="rId160" Type="http://schemas.openxmlformats.org/officeDocument/2006/relationships/hyperlink" Target="https://en.wikipedia.org/wiki/Algorithmic_bias" TargetMode="External"/><Relationship Id="rId181" Type="http://schemas.openxmlformats.org/officeDocument/2006/relationships/hyperlink" Target="https://www.linkedin.com/pulse/what-behavioral-ethics-why-important-all-companies-di-miceli" TargetMode="External"/><Relationship Id="rId216" Type="http://schemas.openxmlformats.org/officeDocument/2006/relationships/hyperlink" Target="https://news.un.org/en/story/2023/10/1142527" TargetMode="External"/><Relationship Id="rId237" Type="http://schemas.openxmlformats.org/officeDocument/2006/relationships/hyperlink" Target="https://www.brookings.edu/articles/how-to-improve-cybersecurity-for-artificial-intelligence/" TargetMode="External"/><Relationship Id="rId258" Type="http://schemas.openxmlformats.org/officeDocument/2006/relationships/hyperlink" Target="https://www.axios.com/2024/01/02/copyright-law-violation-artificial-intelligence-courts" TargetMode="External"/><Relationship Id="rId279" Type="http://schemas.openxmlformats.org/officeDocument/2006/relationships/hyperlink" Target="https://www.npr.org/2023/05/17/1176712717/ai-artificial-intelligence-congress-regulation" TargetMode="External"/><Relationship Id="rId22" Type="http://schemas.openxmlformats.org/officeDocument/2006/relationships/hyperlink" Target="https://en.wikipedia.org/wiki/Existential_risk_from_artificial_general_intelligence" TargetMode="External"/><Relationship Id="rId43" Type="http://schemas.openxmlformats.org/officeDocument/2006/relationships/hyperlink" Target="https://en.wikipedia.org/wiki/Generative_artificial_intelligence" TargetMode="External"/><Relationship Id="rId64" Type="http://schemas.openxmlformats.org/officeDocument/2006/relationships/hyperlink" Target="https://en.wikipedia.org/wiki/History_of_artificial_intelligence" TargetMode="External"/><Relationship Id="rId118" Type="http://schemas.openxmlformats.org/officeDocument/2006/relationships/hyperlink" Target="https://en.wikipedia.org/wiki/The_Terminator" TargetMode="External"/><Relationship Id="rId139" Type="http://schemas.openxmlformats.org/officeDocument/2006/relationships/hyperlink" Target="https://en.wikipedia.org/wiki/Ethics_of_artificial_intelligence" TargetMode="External"/><Relationship Id="rId290" Type="http://schemas.openxmlformats.org/officeDocument/2006/relationships/hyperlink" Target="https://en.wikipedia.org/wiki/Center_for_Security_and_Emerging_Technology" TargetMode="External"/><Relationship Id="rId304" Type="http://schemas.openxmlformats.org/officeDocument/2006/relationships/hyperlink" Target="https://www.sciencenews.org/article/artificial-intelligence-ai-creativity-art-computer-program" TargetMode="External"/><Relationship Id="rId85" Type="http://schemas.openxmlformats.org/officeDocument/2006/relationships/hyperlink" Target="https://en.wikipedia.org/wiki/Frank_Herbert" TargetMode="External"/><Relationship Id="rId150" Type="http://schemas.openxmlformats.org/officeDocument/2006/relationships/hyperlink" Target="https://en.wikipedia.org/wiki/Moral_agency#Artificial_Moral_Agents" TargetMode="External"/><Relationship Id="rId171" Type="http://schemas.openxmlformats.org/officeDocument/2006/relationships/hyperlink" Target="https://www.healthcareitnews.com/news/how-ai-bias-happens-and-how-eliminate-it" TargetMode="External"/><Relationship Id="rId192" Type="http://schemas.openxmlformats.org/officeDocument/2006/relationships/hyperlink" Target="https://ai.gov/" TargetMode="External"/><Relationship Id="rId206" Type="http://schemas.openxmlformats.org/officeDocument/2006/relationships/hyperlink" Target="https://www.reuters.com/technology/uk-competition-regulator-lays-out-ai-principles-2023-09-18/" TargetMode="External"/><Relationship Id="rId227" Type="http://schemas.openxmlformats.org/officeDocument/2006/relationships/hyperlink" Target="https://iapp.org/news/a/shaping-the-future-a-dynamic-taxonomy-for-ai-privacy-risks/" TargetMode="External"/><Relationship Id="rId248" Type="http://schemas.openxmlformats.org/officeDocument/2006/relationships/hyperlink" Target="https://www3.weforum.org/docs/WEF_A_Blueprint_for_Equity_and_Inclusion_in_Artificial_Intelligence_2022.pdf" TargetMode="External"/><Relationship Id="rId269" Type="http://schemas.openxmlformats.org/officeDocument/2006/relationships/hyperlink" Target="https://arstechnica.com/information-technology/2024/04/deepfakes-in-the-courtroom-us-judicial-panel-debates-new-ai-evidence-rules/" TargetMode="External"/><Relationship Id="rId12" Type="http://schemas.openxmlformats.org/officeDocument/2006/relationships/hyperlink" Target="https://en.wikipedia.org/wiki/Asilomar_Conference_on_Recombinant_DNA" TargetMode="External"/><Relationship Id="rId33" Type="http://schemas.openxmlformats.org/officeDocument/2006/relationships/hyperlink" Target="https://en.wikipedia.org/wiki/Knowledge_engineering" TargetMode="External"/><Relationship Id="rId108" Type="http://schemas.openxmlformats.org/officeDocument/2006/relationships/hyperlink" Target="https://en.wikipedia.org/wiki/I,_Robot" TargetMode="External"/><Relationship Id="rId129" Type="http://schemas.openxmlformats.org/officeDocument/2006/relationships/hyperlink" Target="https://en.wikipedia.org/wiki/Superintelligence:_Paths,_Dangers,_Strategies" TargetMode="External"/><Relationship Id="rId280" Type="http://schemas.openxmlformats.org/officeDocument/2006/relationships/hyperlink" Target="https://www.theregister.com/2024/04/02/microsoft_election_ai_fakes/" TargetMode="External"/><Relationship Id="rId54" Type="http://schemas.openxmlformats.org/officeDocument/2006/relationships/hyperlink" Target="https://en.wikipedia.org/wiki/Animatronics" TargetMode="External"/><Relationship Id="rId75" Type="http://schemas.openxmlformats.org/officeDocument/2006/relationships/hyperlink" Target="https://en.wikipedia.org/wiki/Charles_Darwin" TargetMode="External"/><Relationship Id="rId96" Type="http://schemas.openxmlformats.org/officeDocument/2006/relationships/hyperlink" Target="https://www.filminquiry.com/film-tropes-artificial-intelligence/" TargetMode="External"/><Relationship Id="rId140" Type="http://schemas.openxmlformats.org/officeDocument/2006/relationships/hyperlink" Target="https://en.wikipedia.org/wiki/Machine_ethics" TargetMode="External"/><Relationship Id="rId161" Type="http://schemas.openxmlformats.org/officeDocument/2006/relationships/hyperlink" Target="https://www.vox.com/recode/2020/2/18/21121286/algorithms-bias-discrimination-facial-recognition-transparency" TargetMode="External"/><Relationship Id="rId182" Type="http://schemas.openxmlformats.org/officeDocument/2006/relationships/hyperlink" Target="https://www.californialawreview.org/the-ethics-of-intracorporate-behavioral-ethics/" TargetMode="External"/><Relationship Id="rId217" Type="http://schemas.openxmlformats.org/officeDocument/2006/relationships/hyperlink" Target="https://press.un.org/en/2023/sgsm21880.doc.htm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s://www.guycarp.com/insights/2024/02/artificial-intelligence-and-the-future-of-risk.html" TargetMode="External"/><Relationship Id="rId259" Type="http://schemas.openxmlformats.org/officeDocument/2006/relationships/hyperlink" Target="https://www.financierworldwide.com/artificial-intelligence-and-intellectual-property-considerations" TargetMode="External"/><Relationship Id="rId23" Type="http://schemas.openxmlformats.org/officeDocument/2006/relationships/hyperlink" Target="https://en.wikipedia.org/wiki/Artificial_intelligence" TargetMode="External"/><Relationship Id="rId119" Type="http://schemas.openxmlformats.org/officeDocument/2006/relationships/hyperlink" Target="https://en.wikipedia.org/wiki/AI_takeover_in_popular_culture" TargetMode="External"/><Relationship Id="rId270" Type="http://schemas.openxmlformats.org/officeDocument/2006/relationships/hyperlink" Target="https://vce.usc.edu/volume-4-issue-2/autonomous-accidents-the-ethics-of-self-driving-car-crashes/" TargetMode="External"/><Relationship Id="rId291" Type="http://schemas.openxmlformats.org/officeDocument/2006/relationships/hyperlink" Target="https://en.wikipedia.org/wiki/Center_for_Human-Compatible_Artificial_Intelligence" TargetMode="External"/><Relationship Id="rId305" Type="http://schemas.openxmlformats.org/officeDocument/2006/relationships/hyperlink" Target="https://thenextweb.com/news/how-artificial-intelligence-enhances-education" TargetMode="External"/><Relationship Id="rId44" Type="http://schemas.openxmlformats.org/officeDocument/2006/relationships/hyperlink" Target="https://en.wikipedia.org/wiki/Applications_of_artificial_intelligence" TargetMode="External"/><Relationship Id="rId65" Type="http://schemas.openxmlformats.org/officeDocument/2006/relationships/hyperlink" Target="https://en.wikipedia.org/wiki/Automated_reasoning" TargetMode="External"/><Relationship Id="rId86" Type="http://schemas.openxmlformats.org/officeDocument/2006/relationships/hyperlink" Target="https://en.wikipedia.org/wiki/Dune_(novel)" TargetMode="External"/><Relationship Id="rId130" Type="http://schemas.openxmlformats.org/officeDocument/2006/relationships/hyperlink" Target="https://en.wikipedia.org/wiki/AI_takeover" TargetMode="External"/><Relationship Id="rId151" Type="http://schemas.openxmlformats.org/officeDocument/2006/relationships/hyperlink" Target="https://en.wikipedia.org/wiki/Moral_responsibility#Artificial_systems" TargetMode="External"/><Relationship Id="rId172" Type="http://schemas.openxmlformats.org/officeDocument/2006/relationships/hyperlink" Target="https://futurism.com/delphi-ai-ethics-racist" TargetMode="External"/><Relationship Id="rId193" Type="http://schemas.openxmlformats.org/officeDocument/2006/relationships/hyperlink" Target="https://www.tomshardware.com/news/us-government-will-support-domestic-pcb-manufacturing" TargetMode="External"/><Relationship Id="rId207" Type="http://schemas.openxmlformats.org/officeDocument/2006/relationships/hyperlink" Target="https://ised-isde.canada.ca/site/innovation-better-canada/en/artificial-intelligence-and-data-act" TargetMode="External"/><Relationship Id="rId228" Type="http://schemas.openxmlformats.org/officeDocument/2006/relationships/hyperlink" Target="https://www.brookings.edu/articles/protecting-privacy-in-an-ai-driven-world/" TargetMode="External"/><Relationship Id="rId249" Type="http://schemas.openxmlformats.org/officeDocument/2006/relationships/hyperlink" Target="https://www.nytimes.com/2023/08/24/upshot/artificial-intelligence-jobs.html" TargetMode="External"/><Relationship Id="rId13" Type="http://schemas.openxmlformats.org/officeDocument/2006/relationships/hyperlink" Target="https://en.wikipedia.org/wiki/Asilomar_Conference_on_Recombinant_DNA" TargetMode="External"/><Relationship Id="rId109" Type="http://schemas.openxmlformats.org/officeDocument/2006/relationships/hyperlink" Target="https://en.wikipedia.org/wiki/Trolley_problem" TargetMode="External"/><Relationship Id="rId260" Type="http://schemas.openxmlformats.org/officeDocument/2006/relationships/hyperlink" Target="https://www.dilworthip.com/resources/news/artificial-intelligence-and-intellectual-property-legal-issues/" TargetMode="External"/><Relationship Id="rId281" Type="http://schemas.openxmlformats.org/officeDocument/2006/relationships/hyperlink" Target="https://arxiv.org/abs/2308.08708" TargetMode="External"/><Relationship Id="rId34" Type="http://schemas.openxmlformats.org/officeDocument/2006/relationships/hyperlink" Target="https://en.wikipedia.org/wiki/Automated_planning_and_scheduling" TargetMode="External"/><Relationship Id="rId55" Type="http://schemas.openxmlformats.org/officeDocument/2006/relationships/hyperlink" Target="https://en.wikipedia.org/wiki/Self-replicating_machine" TargetMode="External"/><Relationship Id="rId76" Type="http://schemas.openxmlformats.org/officeDocument/2006/relationships/hyperlink" Target="https://en.wikipedia.org/wiki/Natural_Selection_(manuscript)" TargetMode="External"/><Relationship Id="rId97" Type="http://schemas.openxmlformats.org/officeDocument/2006/relationships/hyperlink" Target="https://tvtropes.org/pmwiki/pmwiki.php/Main/ArtificialIntelligence" TargetMode="External"/><Relationship Id="rId120" Type="http://schemas.openxmlformats.org/officeDocument/2006/relationships/hyperlink" Target="https://en.wikipedia.org/wiki/Gray_goo" TargetMode="External"/><Relationship Id="rId141" Type="http://schemas.openxmlformats.org/officeDocument/2006/relationships/hyperlink" Target="https://en.wikipedia.org/wiki/AI_alignment" TargetMode="External"/><Relationship Id="rId7" Type="http://schemas.openxmlformats.org/officeDocument/2006/relationships/footnotes" Target="footnotes.xml"/><Relationship Id="rId162" Type="http://schemas.openxmlformats.org/officeDocument/2006/relationships/hyperlink" Target="https://www.bloomberg.com/graphics/2023-generative-ai-bias/" TargetMode="External"/><Relationship Id="rId183" Type="http://schemas.openxmlformats.org/officeDocument/2006/relationships/hyperlink" Target="https://ethicsunwrapped.utexas.edu/glossary/bounded-ethicality" TargetMode="External"/><Relationship Id="rId218" Type="http://schemas.openxmlformats.org/officeDocument/2006/relationships/hyperlink" Target="https://unsceb.org/principles-ethical-use-artificial-intelligence-united-nations-system" TargetMode="External"/><Relationship Id="rId239" Type="http://schemas.openxmlformats.org/officeDocument/2006/relationships/hyperlink" Target="https://hbr.org/2021/07/everyone-in-your-organization-needs-to-understand-ai-ethics" TargetMode="External"/><Relationship Id="rId250" Type="http://schemas.openxmlformats.org/officeDocument/2006/relationships/hyperlink" Target="https://www.nytimes.com/2023/05/23/business/jobs-protections-artificial-intelligence.html" TargetMode="External"/><Relationship Id="rId271" Type="http://schemas.openxmlformats.org/officeDocument/2006/relationships/hyperlink" Target="https://journals.sagepub.com/doi/10.3141/2424-07" TargetMode="External"/><Relationship Id="rId292" Type="http://schemas.openxmlformats.org/officeDocument/2006/relationships/hyperlink" Target="https://en.wikipedia.org/wiki/Machine_Intelligence_Research_Institute" TargetMode="External"/><Relationship Id="rId306" Type="http://schemas.openxmlformats.org/officeDocument/2006/relationships/hyperlink" Target="https://www.vox.com/recode/2020/12/4/22153786/google-timnit-gebru-ethical-ai-jeff-dean-controversy-fired" TargetMode="External"/><Relationship Id="rId24" Type="http://schemas.openxmlformats.org/officeDocument/2006/relationships/hyperlink" Target="https://en.wikipedia.org/wiki/Ethics_of_artificial_intelligence" TargetMode="External"/><Relationship Id="rId40" Type="http://schemas.openxmlformats.org/officeDocument/2006/relationships/hyperlink" Target="https://en.wikipedia.org/wiki/Artificial_intelligence" TargetMode="External"/><Relationship Id="rId45" Type="http://schemas.openxmlformats.org/officeDocument/2006/relationships/hyperlink" Target="https://en.wikipedia.org/wiki/Philosophy_of_artificial_intelligence" TargetMode="External"/><Relationship Id="rId66" Type="http://schemas.openxmlformats.org/officeDocument/2006/relationships/hyperlink" Target="https://en.wikipedia.org/wiki/Knowledge_representation_and_reasoning" TargetMode="External"/><Relationship Id="rId87" Type="http://schemas.openxmlformats.org/officeDocument/2006/relationships/hyperlink" Target="https://en.wikipedia.org/wiki/Dune:_The_Butlerian_Jihad" TargetMode="External"/><Relationship Id="rId110" Type="http://schemas.openxmlformats.org/officeDocument/2006/relationships/hyperlink" Target="https://en.wikipedia.org/wiki/Foundation_series" TargetMode="External"/><Relationship Id="rId115" Type="http://schemas.openxmlformats.org/officeDocument/2006/relationships/hyperlink" Target="https://en.wikipedia.org/wiki/List_of_The_Hitchhiker%27s_Guide_to_the_Galaxy_characters" TargetMode="External"/><Relationship Id="rId131" Type="http://schemas.openxmlformats.org/officeDocument/2006/relationships/hyperlink" Target="https://en.wikipedia.org/wiki/Skynet_(Terminator)" TargetMode="External"/><Relationship Id="rId136" Type="http://schemas.openxmlformats.org/officeDocument/2006/relationships/hyperlink" Target="https://en.wikipedia.org/wiki/Artificial_Intelligence_Cold_War" TargetMode="External"/><Relationship Id="rId157" Type="http://schemas.openxmlformats.org/officeDocument/2006/relationships/hyperlink" Target="https://www.wired.com/story/technology-regulation-algorithm-control/" TargetMode="External"/><Relationship Id="rId178" Type="http://schemas.openxmlformats.org/officeDocument/2006/relationships/hyperlink" Target="https://www.umass.edu/preferen/gintis/BehavioralEthics.pdf" TargetMode="External"/><Relationship Id="rId301" Type="http://schemas.openxmlformats.org/officeDocument/2006/relationships/hyperlink" Target="https://arstechnica.com/gadgets/2024/04/ai-marketing-hype-is-coming-for-your-favorite-gadgets/" TargetMode="External"/><Relationship Id="rId61" Type="http://schemas.openxmlformats.org/officeDocument/2006/relationships/hyperlink" Target="https://en.wikipedia.org/wiki/History_of_artificial_intelligence" TargetMode="External"/><Relationship Id="rId82" Type="http://schemas.openxmlformats.org/officeDocument/2006/relationships/hyperlink" Target="https://en.wikipedia.org/wiki/Darwin_among_the_Machines" TargetMode="External"/><Relationship Id="rId152" Type="http://schemas.openxmlformats.org/officeDocument/2006/relationships/hyperlink" Target="https://research-portal.uea.ac.uk/en/publications/science-fiction-ethics-and-the-human-condition" TargetMode="External"/><Relationship Id="rId173" Type="http://schemas.openxmlformats.org/officeDocument/2006/relationships/hyperlink" Target="https://arxiv.org/abs/2304.03738" TargetMode="External"/><Relationship Id="rId194" Type="http://schemas.openxmlformats.org/officeDocument/2006/relationships/hyperlink" Target="https://www.sciencealert.com/the-us-just-unveiled-the-most-ambitious-attempt-to-control-ai-to-date" TargetMode="External"/><Relationship Id="rId199" Type="http://schemas.openxmlformats.org/officeDocument/2006/relationships/hyperlink" Target="https://artificialintelligenceact.eu/" TargetMode="External"/><Relationship Id="rId203" Type="http://schemas.openxmlformats.org/officeDocument/2006/relationships/hyperlink" Target="https://www.gov.uk/government/publications/ai-foundation-models-initial-report" TargetMode="External"/><Relationship Id="rId208" Type="http://schemas.openxmlformats.org/officeDocument/2006/relationships/hyperlink" Target="https://ised-isde.canada.ca/site/innovation-better-canada/en/artificial-intelligence-and-data-act-aida-companion-document" TargetMode="External"/><Relationship Id="rId229" Type="http://schemas.openxmlformats.org/officeDocument/2006/relationships/hyperlink" Target="https://www.isaca.org/resources/news-and-trends/isaca-now-blog/2021/beware-the-privacy-violations-in-artificial-intelligence-applications" TargetMode="External"/><Relationship Id="rId19" Type="http://schemas.openxmlformats.org/officeDocument/2006/relationships/hyperlink" Target="https://en.wikipedia.org/wiki/Big_data" TargetMode="External"/><Relationship Id="rId224" Type="http://schemas.openxmlformats.org/officeDocument/2006/relationships/hyperlink" Target="https://ai.meta.com/blog/ai-alliance/" TargetMode="External"/><Relationship Id="rId240" Type="http://schemas.openxmlformats.org/officeDocument/2006/relationships/hyperlink" Target="https://www.weforum.org/agenda/2023/07/ai-biggest-risks-how-to-manage-them/" TargetMode="External"/><Relationship Id="rId245" Type="http://schemas.openxmlformats.org/officeDocument/2006/relationships/hyperlink" Target="https://www.ashurst.com/en/insights/5-key-risks-of-generative-ai-in-the-workplace/" TargetMode="External"/><Relationship Id="rId261" Type="http://schemas.openxmlformats.org/officeDocument/2006/relationships/hyperlink" Target="https://briefings.brownrudnick.com/post/102itzw/ip-risks-benefits-and-ideal-use-cases-for-ai-best-practices-when-drafting-gener" TargetMode="External"/><Relationship Id="rId266" Type="http://schemas.openxmlformats.org/officeDocument/2006/relationships/hyperlink" Target="https://en.wikipedia.org/wiki/Deepfake" TargetMode="External"/><Relationship Id="rId287" Type="http://schemas.openxmlformats.org/officeDocument/2006/relationships/hyperlink" Target="https://www.eff.org/search/site/artificial%20intelligence" TargetMode="External"/><Relationship Id="rId14" Type="http://schemas.openxmlformats.org/officeDocument/2006/relationships/hyperlink" Target="https://en.wikipedia.org/wiki/Asilomar_Conference_on_Recombinant_DNA" TargetMode="External"/><Relationship Id="rId30" Type="http://schemas.openxmlformats.org/officeDocument/2006/relationships/hyperlink" Target="https://en.wikipedia.org/wiki/Artificial_intelligence" TargetMode="External"/><Relationship Id="rId35" Type="http://schemas.openxmlformats.org/officeDocument/2006/relationships/hyperlink" Target="https://en.wikipedia.org/wiki/Automated_decision_making" TargetMode="External"/><Relationship Id="rId56" Type="http://schemas.openxmlformats.org/officeDocument/2006/relationships/hyperlink" Target="https://en.wikipedia.org/wiki/Gray_goo" TargetMode="External"/><Relationship Id="rId77" Type="http://schemas.openxmlformats.org/officeDocument/2006/relationships/hyperlink" Target="https://en.wikipedia.org/wiki/Samuel_Butler_(novelist)" TargetMode="External"/><Relationship Id="rId100" Type="http://schemas.openxmlformats.org/officeDocument/2006/relationships/hyperlink" Target="https://www.imdb.com/list/ls021780957/" TargetMode="External"/><Relationship Id="rId105" Type="http://schemas.openxmlformats.org/officeDocument/2006/relationships/hyperlink" Target="https://en.wikipedia.org/wiki/Robot_series" TargetMode="External"/><Relationship Id="rId126" Type="http://schemas.openxmlformats.org/officeDocument/2006/relationships/hyperlink" Target="https://en.wikipedia.org/wiki/Technological_singularity" TargetMode="External"/><Relationship Id="rId147" Type="http://schemas.openxmlformats.org/officeDocument/2006/relationships/hyperlink" Target="https://en.wikipedia.org/wiki/Military_robot" TargetMode="External"/><Relationship Id="rId168" Type="http://schemas.openxmlformats.org/officeDocument/2006/relationships/hyperlink" Target="https://www.healthaffairs.org/do/10.1377/hblog20191031.373615/full/" TargetMode="External"/><Relationship Id="rId282" Type="http://schemas.openxmlformats.org/officeDocument/2006/relationships/hyperlink" Target="https://bioethics.com/archives/74118" TargetMode="External"/><Relationship Id="rId312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s://en.wikipedia.org/wiki/Android_(robot)" TargetMode="External"/><Relationship Id="rId72" Type="http://schemas.openxmlformats.org/officeDocument/2006/relationships/hyperlink" Target="https://www.nature.com/articles/d41586-023-02361-7" TargetMode="External"/><Relationship Id="rId93" Type="http://schemas.openxmlformats.org/officeDocument/2006/relationships/hyperlink" Target="https://link.springer.com/article/10.1007/s00146-021-01299-6" TargetMode="External"/><Relationship Id="rId98" Type="http://schemas.openxmlformats.org/officeDocument/2006/relationships/hyperlink" Target="https://tvtropes.org/pmwiki/pmwiki.php/Main/TheSingularity" TargetMode="External"/><Relationship Id="rId121" Type="http://schemas.openxmlformats.org/officeDocument/2006/relationships/hyperlink" Target="https://en.wikipedia.org/wiki/List_of_Stargate_SG-1_characters" TargetMode="External"/><Relationship Id="rId142" Type="http://schemas.openxmlformats.org/officeDocument/2006/relationships/hyperlink" Target="https://intelligence.org/stanford-talk/" TargetMode="External"/><Relationship Id="rId163" Type="http://schemas.openxmlformats.org/officeDocument/2006/relationships/hyperlink" Target="https://towardsdatascience.com/how-are-algorithms-biased-8449406aaa83" TargetMode="External"/><Relationship Id="rId184" Type="http://schemas.openxmlformats.org/officeDocument/2006/relationships/hyperlink" Target="https://www.ethicalsystems.org/decision-making/" TargetMode="External"/><Relationship Id="rId189" Type="http://schemas.openxmlformats.org/officeDocument/2006/relationships/hyperlink" Target="https://new.nsf.gov/news/nsf-led-national-artificial-intelligence-research" TargetMode="External"/><Relationship Id="rId219" Type="http://schemas.openxmlformats.org/officeDocument/2006/relationships/hyperlink" Target="https://unsceb.org/topics/artificial-intelligence" TargetMode="External"/><Relationship Id="rId3" Type="http://schemas.openxmlformats.org/officeDocument/2006/relationships/numbering" Target="numbering.xml"/><Relationship Id="rId214" Type="http://schemas.openxmlformats.org/officeDocument/2006/relationships/hyperlink" Target="https://www.wired.com/story/the-us-and-30-other-nations-agree-to-set-guardrails-for-military-ai/" TargetMode="External"/><Relationship Id="rId230" Type="http://schemas.openxmlformats.org/officeDocument/2006/relationships/hyperlink" Target="https://iapp.org/news/a/privacy-and-responsible-ai/" TargetMode="External"/><Relationship Id="rId235" Type="http://schemas.openxmlformats.org/officeDocument/2006/relationships/hyperlink" Target="https://www.weforum.org/agenda/2024/02/ai-cybersecurity-how-to-navigate-the-risks-and-opportunities/" TargetMode="External"/><Relationship Id="rId251" Type="http://schemas.openxmlformats.org/officeDocument/2006/relationships/hyperlink" Target="https://pulitzercenter.org/projects/ai-and-accessibility" TargetMode="External"/><Relationship Id="rId256" Type="http://schemas.openxmlformats.org/officeDocument/2006/relationships/hyperlink" Target="https://langara.ca/about-langara/academics/edtech/AI-Accessibility.html" TargetMode="External"/><Relationship Id="rId277" Type="http://schemas.openxmlformats.org/officeDocument/2006/relationships/hyperlink" Target="https://www.brookings.edu/articles/how-ai-will-transform-the-2024-elections/" TargetMode="External"/><Relationship Id="rId298" Type="http://schemas.openxmlformats.org/officeDocument/2006/relationships/hyperlink" Target="https://link.springer.com/journal/146" TargetMode="External"/><Relationship Id="rId25" Type="http://schemas.openxmlformats.org/officeDocument/2006/relationships/hyperlink" Target="https://futureoflife.org/principles/principled-ai-discussion-asilomar/" TargetMode="External"/><Relationship Id="rId46" Type="http://schemas.openxmlformats.org/officeDocument/2006/relationships/hyperlink" Target="https://en.wikipedia.org/wiki/Ethics_of_artificial_intelligence" TargetMode="External"/><Relationship Id="rId67" Type="http://schemas.openxmlformats.org/officeDocument/2006/relationships/hyperlink" Target="https://en.wikipedia.org/wiki/Timeline_of_machine_learning" TargetMode="External"/><Relationship Id="rId116" Type="http://schemas.openxmlformats.org/officeDocument/2006/relationships/hyperlink" Target="https://en.wikipedia.org/wiki/The_Hitchhiker%27s_Guide_to_the_Galaxy_(novel)" TargetMode="External"/><Relationship Id="rId137" Type="http://schemas.openxmlformats.org/officeDocument/2006/relationships/hyperlink" Target="https://en.wikipedia.org/wiki/Artificial_intelligence_arms_race" TargetMode="External"/><Relationship Id="rId158" Type="http://schemas.openxmlformats.org/officeDocument/2006/relationships/hyperlink" Target="https://en.wikipedia.org/wiki/Regulation_of_algorithms" TargetMode="External"/><Relationship Id="rId272" Type="http://schemas.openxmlformats.org/officeDocument/2006/relationships/hyperlink" Target="https://en.wikipedia.org/wiki/Trolley_problem" TargetMode="External"/><Relationship Id="rId293" Type="http://schemas.openxmlformats.org/officeDocument/2006/relationships/hyperlink" Target="https://en.wikipedia.org/wiki/Future_of_Life_Institute" TargetMode="External"/><Relationship Id="rId302" Type="http://schemas.openxmlformats.org/officeDocument/2006/relationships/hyperlink" Target="https://www.sciencealert.com/neural-networks-are-now-smart-enough-to-know-when-they-shouldn-t-be-trusted" TargetMode="External"/><Relationship Id="rId307" Type="http://schemas.openxmlformats.org/officeDocument/2006/relationships/hyperlink" Target="https://www.engadget.com/google-fires-ai-researcher-over-paper-challenge-132640478.html" TargetMode="External"/><Relationship Id="rId20" Type="http://schemas.openxmlformats.org/officeDocument/2006/relationships/hyperlink" Target="https://en.wikipedia.org/wiki/Deep_learning" TargetMode="External"/><Relationship Id="rId41" Type="http://schemas.openxmlformats.org/officeDocument/2006/relationships/hyperlink" Target="https://en.wikipedia.org/wiki/Outline_of_artificial_intelligence" TargetMode="External"/><Relationship Id="rId62" Type="http://schemas.openxmlformats.org/officeDocument/2006/relationships/hyperlink" Target="https://en.wikipedia.org/wiki/Timeline_of_artificial_intelligence" TargetMode="External"/><Relationship Id="rId83" Type="http://schemas.openxmlformats.org/officeDocument/2006/relationships/hyperlink" Target="https://en.wikipedia.org/wiki/Erewhon" TargetMode="External"/><Relationship Id="rId88" Type="http://schemas.openxmlformats.org/officeDocument/2006/relationships/hyperlink" Target="https://en.wikipedia.org/wiki/Mary_Shelley" TargetMode="External"/><Relationship Id="rId111" Type="http://schemas.openxmlformats.org/officeDocument/2006/relationships/hyperlink" Target="https://en.wikipedia.org/wiki/Foundation_universe" TargetMode="External"/><Relationship Id="rId132" Type="http://schemas.openxmlformats.org/officeDocument/2006/relationships/hyperlink" Target="https://en.wikipedia.org/wiki/Artificial_intelligence_arms_race" TargetMode="External"/><Relationship Id="rId153" Type="http://schemas.openxmlformats.org/officeDocument/2006/relationships/hyperlink" Target="https://en.wikipedia.org/wiki/Human_Compatible" TargetMode="External"/><Relationship Id="rId174" Type="http://schemas.openxmlformats.org/officeDocument/2006/relationships/hyperlink" Target="https://www.brookings.edu/articles/introducing-the-ai-equity-lab-and-the-path-toward-more-inclusive-tech/" TargetMode="External"/><Relationship Id="rId179" Type="http://schemas.openxmlformats.org/officeDocument/2006/relationships/hyperlink" Target="https://www.sciencedirect.com/science/article/pii/S0749597813001271" TargetMode="External"/><Relationship Id="rId195" Type="http://schemas.openxmlformats.org/officeDocument/2006/relationships/hyperlink" Target="https://epic.org/the-state-of-state-ai-laws-2023/" TargetMode="External"/><Relationship Id="rId209" Type="http://schemas.openxmlformats.org/officeDocument/2006/relationships/hyperlink" Target="https://ised-isde.canada.ca/site/ai-strategy/en" TargetMode="External"/><Relationship Id="rId190" Type="http://schemas.openxmlformats.org/officeDocument/2006/relationships/hyperlink" Target="https://www.ai.gov/wp-content/uploads/2023/01/NAIRR-TF-Final-Report-2023.pdf" TargetMode="External"/><Relationship Id="rId204" Type="http://schemas.openxmlformats.org/officeDocument/2006/relationships/hyperlink" Target="https://www.theverge.com/2023/9/18/23878784/uk-anti-trust-regulator-ai-principles" TargetMode="External"/><Relationship Id="rId220" Type="http://schemas.openxmlformats.org/officeDocument/2006/relationships/hyperlink" Target="https://www.axios.com/2023/09/21/global-ai-regulator-united-nations" TargetMode="External"/><Relationship Id="rId225" Type="http://schemas.openxmlformats.org/officeDocument/2006/relationships/hyperlink" Target="https://www.csl.sri.com/users/neumann/insiderisks.html" TargetMode="External"/><Relationship Id="rId241" Type="http://schemas.openxmlformats.org/officeDocument/2006/relationships/hyperlink" Target="https://sloanreview.mit.edu/article/ai-related-risks-test-the-limits-of-organizational-risk-management/" TargetMode="External"/><Relationship Id="rId246" Type="http://schemas.openxmlformats.org/officeDocument/2006/relationships/hyperlink" Target="https://www.raconteur.net/responsible-business/ais-threat-to-diversity-equity-inclusivity" TargetMode="External"/><Relationship Id="rId267" Type="http://schemas.openxmlformats.org/officeDocument/2006/relationships/hyperlink" Target="https://en.wikipedia.org/wiki/Artificial_intelligence_content_detection" TargetMode="External"/><Relationship Id="rId288" Type="http://schemas.openxmlformats.org/officeDocument/2006/relationships/hyperlink" Target="https://www.google.com/search?q=site%3Aaclu.org+artificial+intelligence" TargetMode="External"/><Relationship Id="rId15" Type="http://schemas.openxmlformats.org/officeDocument/2006/relationships/hyperlink" Target="https://en.wikipedia.org/wiki/Asilomar_Conference_on_Recombinant_DNA" TargetMode="External"/><Relationship Id="rId36" Type="http://schemas.openxmlformats.org/officeDocument/2006/relationships/hyperlink" Target="https://en.wikipedia.org/wiki/Natural_language_processing" TargetMode="External"/><Relationship Id="rId57" Type="http://schemas.openxmlformats.org/officeDocument/2006/relationships/hyperlink" Target="https://en.wikipedia.org/wiki/Automaton" TargetMode="External"/><Relationship Id="rId106" Type="http://schemas.openxmlformats.org/officeDocument/2006/relationships/hyperlink" Target="https://en.wikipedia.org/wiki/Three_Laws_of_Robotics" TargetMode="External"/><Relationship Id="rId127" Type="http://schemas.openxmlformats.org/officeDocument/2006/relationships/hyperlink" Target="https://en.wikipedia.org/wiki/Recursive_self-improvement" TargetMode="External"/><Relationship Id="rId262" Type="http://schemas.openxmlformats.org/officeDocument/2006/relationships/hyperlink" Target="https://crsreports.congress.gov/product/pdf/LSB/LSB10922" TargetMode="External"/><Relationship Id="rId283" Type="http://schemas.openxmlformats.org/officeDocument/2006/relationships/hyperlink" Target="https://amcs-community.org/" TargetMode="External"/><Relationship Id="rId10" Type="http://schemas.openxmlformats.org/officeDocument/2006/relationships/hyperlink" Target="https://en.wikipedia.org/wiki/Asilomar_Conference_on_Recombinant_DNA" TargetMode="External"/><Relationship Id="rId31" Type="http://schemas.openxmlformats.org/officeDocument/2006/relationships/hyperlink" Target="https://en.wikipedia.org/wiki/Machine_learning" TargetMode="External"/><Relationship Id="rId52" Type="http://schemas.openxmlformats.org/officeDocument/2006/relationships/hyperlink" Target="https://en.wikipedia.org/wiki/Uncanny_valley" TargetMode="External"/><Relationship Id="rId73" Type="http://schemas.openxmlformats.org/officeDocument/2006/relationships/hyperlink" Target="https://en.wikipedia.org/wiki/Reverse_Turing_test" TargetMode="External"/><Relationship Id="rId78" Type="http://schemas.openxmlformats.org/officeDocument/2006/relationships/hyperlink" Target="https://en.wikipedia.org/wiki/Charles_Babbage" TargetMode="External"/><Relationship Id="rId94" Type="http://schemas.openxmlformats.org/officeDocument/2006/relationships/hyperlink" Target="https://en.wikipedia.org/wiki/List_of_artificial_intelligence_films" TargetMode="External"/><Relationship Id="rId99" Type="http://schemas.openxmlformats.org/officeDocument/2006/relationships/hyperlink" Target="https://tvtropes.org/pmwiki/pmwiki.php/Film/Her2013" TargetMode="External"/><Relationship Id="rId101" Type="http://schemas.openxmlformats.org/officeDocument/2006/relationships/hyperlink" Target="https://en.wikipedia.org/wiki/Category:Television_series_about_artificial_intelligence" TargetMode="External"/><Relationship Id="rId122" Type="http://schemas.openxmlformats.org/officeDocument/2006/relationships/hyperlink" Target="https://en.wikipedia.org/wiki/Self-replicating_spacecraft" TargetMode="External"/><Relationship Id="rId143" Type="http://schemas.openxmlformats.org/officeDocument/2006/relationships/hyperlink" Target="https://brianchristian.org/the-alignment-problem/" TargetMode="External"/><Relationship Id="rId148" Type="http://schemas.openxmlformats.org/officeDocument/2006/relationships/hyperlink" Target="https://www.technologyreview.com/2024/04/11/1090718/household-robots-ai-data-robotics/" TargetMode="External"/><Relationship Id="rId164" Type="http://schemas.openxmlformats.org/officeDocument/2006/relationships/hyperlink" Target="https://www.wired.com/story/the-real-reason-tech-struggles-with-algorithmic-bias/" TargetMode="External"/><Relationship Id="rId169" Type="http://schemas.openxmlformats.org/officeDocument/2006/relationships/hyperlink" Target="https://www.technologyreview.com/2020/12/04/1013068/algorithms-create-a-poverty-trap-lawyers-fight-back/" TargetMode="External"/><Relationship Id="rId185" Type="http://schemas.openxmlformats.org/officeDocument/2006/relationships/hyperlink" Target="https://www.whitehouse.gov/briefing-room/statements-releases/2023/10/30/fact-sheet-president-biden-issues-executive-order-on-safe-secure-and-trustworthy-artificial-intelligence/" TargetMode="External"/><Relationship Id="rId4" Type="http://schemas.openxmlformats.org/officeDocument/2006/relationships/styles" Target="styles.xml"/><Relationship Id="rId9" Type="http://schemas.openxmlformats.org/officeDocument/2006/relationships/hyperlink" Target="https://en.wikipedia.org/wiki/Recombinant_DNA" TargetMode="External"/><Relationship Id="rId180" Type="http://schemas.openxmlformats.org/officeDocument/2006/relationships/hyperlink" Target="https://www.behavioralethics.org/" TargetMode="External"/><Relationship Id="rId210" Type="http://schemas.openxmlformats.org/officeDocument/2006/relationships/hyperlink" Target="https://www.gpai.ai/about/" TargetMode="External"/><Relationship Id="rId215" Type="http://schemas.openxmlformats.org/officeDocument/2006/relationships/hyperlink" Target="https://www.un.org/en/chronicle/article/towards-ethics-artificial-intelligence" TargetMode="External"/><Relationship Id="rId236" Type="http://schemas.openxmlformats.org/officeDocument/2006/relationships/hyperlink" Target="https://home.treasury.gov/news/press-releases/jy2212" TargetMode="External"/><Relationship Id="rId257" Type="http://schemas.openxmlformats.org/officeDocument/2006/relationships/hyperlink" Target="https://hbr.org/2023/04/generative-ai-has-an-intellectual-property-problem" TargetMode="External"/><Relationship Id="rId278" Type="http://schemas.openxmlformats.org/officeDocument/2006/relationships/hyperlink" Target="https://www.brookings.edu/articles/ai-can-strengthen-u-s-democracy-and-weaken-it/" TargetMode="External"/><Relationship Id="rId26" Type="http://schemas.openxmlformats.org/officeDocument/2006/relationships/hyperlink" Target="https://futureoflife.org/open-letter/ai-principles/" TargetMode="External"/><Relationship Id="rId231" Type="http://schemas.openxmlformats.org/officeDocument/2006/relationships/hyperlink" Target="https://www.malwarebytes.com/cybersecurity/basics/risks-of-ai-in-cyber-security" TargetMode="External"/><Relationship Id="rId252" Type="http://schemas.openxmlformats.org/officeDocument/2006/relationships/hyperlink" Target="https://pulitzercenter.org/stories/blind-internet-users-struggle-error-prone-ai-aids" TargetMode="External"/><Relationship Id="rId273" Type="http://schemas.openxmlformats.org/officeDocument/2006/relationships/hyperlink" Target="https://en.wikipedia.org/wiki/Moral_Machine" TargetMode="External"/><Relationship Id="rId294" Type="http://schemas.openxmlformats.org/officeDocument/2006/relationships/hyperlink" Target="https://en.wikipedia.org/wiki/Partnership_on_AI" TargetMode="External"/><Relationship Id="rId308" Type="http://schemas.openxmlformats.org/officeDocument/2006/relationships/header" Target="header1.xml"/><Relationship Id="rId47" Type="http://schemas.openxmlformats.org/officeDocument/2006/relationships/hyperlink" Target="https://en.wikipedia.org/wiki/Automaton" TargetMode="External"/><Relationship Id="rId68" Type="http://schemas.openxmlformats.org/officeDocument/2006/relationships/hyperlink" Target="https://en.wikipedia.org/wiki/Dartmouth_workshop" TargetMode="External"/><Relationship Id="rId89" Type="http://schemas.openxmlformats.org/officeDocument/2006/relationships/hyperlink" Target="https://en.wikipedia.org/wiki/Frankenstein" TargetMode="External"/><Relationship Id="rId112" Type="http://schemas.openxmlformats.org/officeDocument/2006/relationships/hyperlink" Target="https://en.wikipedia.org/wiki/2001:_A_Space_Odyssey" TargetMode="External"/><Relationship Id="rId133" Type="http://schemas.openxmlformats.org/officeDocument/2006/relationships/hyperlink" Target="https://en.wikipedia.org/wiki/Lethal_autonomous_weapon" TargetMode="External"/><Relationship Id="rId154" Type="http://schemas.openxmlformats.org/officeDocument/2006/relationships/hyperlink" Target="http://www.wired.co.uk/article/technology-regulation-algorithm-control" TargetMode="External"/><Relationship Id="rId175" Type="http://schemas.openxmlformats.org/officeDocument/2006/relationships/hyperlink" Target="https://en.wikipedia.org/wiki/Behavioral_ethics" TargetMode="External"/><Relationship Id="rId196" Type="http://schemas.openxmlformats.org/officeDocument/2006/relationships/hyperlink" Target="https://www.nysenate.gov/legislation/bills/2023/A8129" TargetMode="External"/><Relationship Id="rId200" Type="http://schemas.openxmlformats.org/officeDocument/2006/relationships/hyperlink" Target="https://artificialintelligenceact.eu/the-act/" TargetMode="External"/><Relationship Id="rId16" Type="http://schemas.openxmlformats.org/officeDocument/2006/relationships/hyperlink" Target="https://en.wikipedia.org/wiki/Asilomar_International_Conference_on_Climate_Intervention_Technologies" TargetMode="External"/><Relationship Id="rId221" Type="http://schemas.openxmlformats.org/officeDocument/2006/relationships/hyperlink" Target="https://www.pbs.org/newshour/world/artificial-intelligence-is-on-the-worlds-mind-is-the-un-the-place-to-figure-out-what-to-do-about-it" TargetMode="External"/><Relationship Id="rId242" Type="http://schemas.openxmlformats.org/officeDocument/2006/relationships/hyperlink" Target="https://www.eeoc.gov/sites/default/files/2024-04/20240429_Employment%20Discrimination%20and%20AI%20for%20Workers.pdf" TargetMode="External"/><Relationship Id="rId263" Type="http://schemas.openxmlformats.org/officeDocument/2006/relationships/hyperlink" Target="https://en.wikipedia.org/wiki/Hallucination_(artificial_intelligence)" TargetMode="External"/><Relationship Id="rId284" Type="http://schemas.openxmlformats.org/officeDocument/2006/relationships/hyperlink" Target="https://www.nature.com/articles/d41586-%20023-02684-5" TargetMode="External"/><Relationship Id="rId37" Type="http://schemas.openxmlformats.org/officeDocument/2006/relationships/hyperlink" Target="https://en.wikipedia.org/wiki/Machine_perception" TargetMode="External"/><Relationship Id="rId58" Type="http://schemas.openxmlformats.org/officeDocument/2006/relationships/hyperlink" Target="https://en.wikipedia.org/wiki/Talos" TargetMode="External"/><Relationship Id="rId79" Type="http://schemas.openxmlformats.org/officeDocument/2006/relationships/hyperlink" Target="https://en.wikipedia.org/wiki/Analytical_engine" TargetMode="External"/><Relationship Id="rId102" Type="http://schemas.openxmlformats.org/officeDocument/2006/relationships/hyperlink" Target="https://en.wikipedia.org/wiki/R.U.R." TargetMode="External"/><Relationship Id="rId123" Type="http://schemas.openxmlformats.org/officeDocument/2006/relationships/hyperlink" Target="https://en.wikipedia.org/wiki/Code_of_the_Lifemaker" TargetMode="External"/><Relationship Id="rId144" Type="http://schemas.openxmlformats.org/officeDocument/2006/relationships/hyperlink" Target="https://www.c-span.org/video/?477164-1/the-alignment-problem" TargetMode="External"/><Relationship Id="rId90" Type="http://schemas.openxmlformats.org/officeDocument/2006/relationships/hyperlink" Target="https://www.nature.com/articles/d41586-018-05773-y" TargetMode="External"/><Relationship Id="rId165" Type="http://schemas.openxmlformats.org/officeDocument/2006/relationships/hyperlink" Target="https://blogs.scientificamerican.com/voices/i-know-some-algorithms-are-biased-because-i-created-one/" TargetMode="External"/><Relationship Id="rId186" Type="http://schemas.openxmlformats.org/officeDocument/2006/relationships/hyperlink" Target="https://www.whitehouse.gov/briefing-room/statements-releases/2024/04/29/biden-harris-administration-announces-key-ai-actions-180-days-following-president-bidens-landmark-executive-order/" TargetMode="External"/><Relationship Id="rId211" Type="http://schemas.openxmlformats.org/officeDocument/2006/relationships/hyperlink" Target="https://legalinstruments.oecd.org/en/instruments/OECD-LEGAL-0449" TargetMode="External"/><Relationship Id="rId232" Type="http://schemas.openxmlformats.org/officeDocument/2006/relationships/hyperlink" Target="https://www.ncsc.gov.uk/guidance/ai-and-cyber-security-what-you-need-to-know" TargetMode="External"/><Relationship Id="rId253" Type="http://schemas.openxmlformats.org/officeDocument/2006/relationships/hyperlink" Target="https://equalentry.com/ai-for-accessibility-opportunities-and-challenges/" TargetMode="External"/><Relationship Id="rId274" Type="http://schemas.openxmlformats.org/officeDocument/2006/relationships/hyperlink" Target="https://www.aljazeera.com/program/people-power/2023/10/5/ai-and-democracy-1" TargetMode="External"/><Relationship Id="rId295" Type="http://schemas.openxmlformats.org/officeDocument/2006/relationships/hyperlink" Target="https://www.oneusefulthing.org/" TargetMode="External"/><Relationship Id="rId309" Type="http://schemas.openxmlformats.org/officeDocument/2006/relationships/header" Target="header2.xml"/><Relationship Id="rId27" Type="http://schemas.openxmlformats.org/officeDocument/2006/relationships/hyperlink" Target="https://gizmodo.com/these-23-principles-could-help-us-avoid-an-ai-apocalyps-1791920321" TargetMode="External"/><Relationship Id="rId48" Type="http://schemas.openxmlformats.org/officeDocument/2006/relationships/hyperlink" Target="https://en.wikipedia.org/wiki/Robot" TargetMode="External"/><Relationship Id="rId69" Type="http://schemas.openxmlformats.org/officeDocument/2006/relationships/hyperlink" Target="https://en.wikipedia.org/wiki/AI@50" TargetMode="External"/><Relationship Id="rId113" Type="http://schemas.openxmlformats.org/officeDocument/2006/relationships/hyperlink" Target="https://en.wikipedia.org/wiki/HAL_9000" TargetMode="External"/><Relationship Id="rId134" Type="http://schemas.openxmlformats.org/officeDocument/2006/relationships/hyperlink" Target="https://en.wikipedia.org/wiki/List_of_fictional_military_robots" TargetMode="External"/><Relationship Id="rId80" Type="http://schemas.openxmlformats.org/officeDocument/2006/relationships/hyperlink" Target="https://en.wikipedia.org/wiki/Turing_completeness" TargetMode="External"/><Relationship Id="rId155" Type="http://schemas.openxmlformats.org/officeDocument/2006/relationships/hyperlink" Target="https://www.acm.org/binaries/content/assets/public-policy/2017_usacm_statement_algorithms.pdf" TargetMode="External"/><Relationship Id="rId176" Type="http://schemas.openxmlformats.org/officeDocument/2006/relationships/hyperlink" Target="https://dash.harvard.edu/bitstream/handle/1/10996807/bazerman_gino_beh-ethics-toward_annual-review_dec2012.pdf" TargetMode="External"/><Relationship Id="rId197" Type="http://schemas.openxmlformats.org/officeDocument/2006/relationships/hyperlink" Target="https://www.nysenate.gov/legislation/bills/2023/S7592/amendment/A" TargetMode="External"/><Relationship Id="rId201" Type="http://schemas.openxmlformats.org/officeDocument/2006/relationships/hyperlink" Target="https://cset.georgetown.edu/article/the-eu-ai-act-a-primer/" TargetMode="External"/><Relationship Id="rId222" Type="http://schemas.openxmlformats.org/officeDocument/2006/relationships/hyperlink" Target="https://www.washingtonpost.com/world/2023/09/29/ai-artificial-intelligence-united-nations-regulation-iaea/" TargetMode="External"/><Relationship Id="rId243" Type="http://schemas.openxmlformats.org/officeDocument/2006/relationships/hyperlink" Target="https://www.rand.org/pubs/perspectives/PE237.html" TargetMode="External"/><Relationship Id="rId264" Type="http://schemas.openxmlformats.org/officeDocument/2006/relationships/hyperlink" Target="https://www.theregister.com/2024/03/28/ai_bots_hallucinate_software_packages/" TargetMode="External"/><Relationship Id="rId285" Type="http://schemas.openxmlformats.org/officeDocument/2006/relationships/hyperlink" Target="https://en.wikipedia.org/wiki/Algorithmic_Justice_League" TargetMode="External"/><Relationship Id="rId17" Type="http://schemas.openxmlformats.org/officeDocument/2006/relationships/hyperlink" Target="https://en.wikipedia.org/wiki/Climate_engineering" TargetMode="External"/><Relationship Id="rId38" Type="http://schemas.openxmlformats.org/officeDocument/2006/relationships/hyperlink" Target="https://en.wikipedia.org/wiki/Affective_computing" TargetMode="External"/><Relationship Id="rId59" Type="http://schemas.openxmlformats.org/officeDocument/2006/relationships/hyperlink" Target="https://en.wikipedia.org/wiki/Golem" TargetMode="External"/><Relationship Id="rId103" Type="http://schemas.openxmlformats.org/officeDocument/2006/relationships/hyperlink" Target="https://en.wikipedia.org/wiki/Metropolis_(1927_film)" TargetMode="External"/><Relationship Id="rId124" Type="http://schemas.openxmlformats.org/officeDocument/2006/relationships/hyperlink" Target="https://en.wikipedia.org/wiki/Global_catastrophic_risk" TargetMode="External"/><Relationship Id="rId310" Type="http://schemas.openxmlformats.org/officeDocument/2006/relationships/fontTable" Target="fontTable.xml"/><Relationship Id="rId70" Type="http://schemas.openxmlformats.org/officeDocument/2006/relationships/hyperlink" Target="https://en.wikipedia.org/wiki/Turing_test" TargetMode="External"/><Relationship Id="rId91" Type="http://schemas.openxmlformats.org/officeDocument/2006/relationships/hyperlink" Target="https://en.wikipedia.org/wiki/Science_fiction" TargetMode="External"/><Relationship Id="rId145" Type="http://schemas.openxmlformats.org/officeDocument/2006/relationships/hyperlink" Target="https://www.forbes.com/sites/davidteich/2020/10/29/the-alignment-problem-linking-machine-learning-and-human-values/" TargetMode="External"/><Relationship Id="rId166" Type="http://schemas.openxmlformats.org/officeDocument/2006/relationships/hyperlink" Target="https://www.forbes.com/sites/cognitiveworld/2020/02/07/biased-algorithms/" TargetMode="External"/><Relationship Id="rId187" Type="http://schemas.openxmlformats.org/officeDocument/2006/relationships/hyperlink" Target="https://www.nist.gov/artificial-intelligence/executive-order-safe-secure-and-trustworthy-artificial-intelligence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reuters.com/technology/britain-publishes-bletchley-declaration-ai-safety-2023-11-01/" TargetMode="External"/><Relationship Id="rId233" Type="http://schemas.openxmlformats.org/officeDocument/2006/relationships/hyperlink" Target="https://statescoop.com/nist-security-threats-ai-state-local/" TargetMode="External"/><Relationship Id="rId254" Type="http://schemas.openxmlformats.org/officeDocument/2006/relationships/hyperlink" Target="https://www.computer.org/publications/tech-news/trends/artificial-intelligence-and-accessibility" TargetMode="External"/><Relationship Id="rId28" Type="http://schemas.openxmlformats.org/officeDocument/2006/relationships/hyperlink" Target="https://en.wikipedia.org/wiki/Cognitive_science" TargetMode="External"/><Relationship Id="rId49" Type="http://schemas.openxmlformats.org/officeDocument/2006/relationships/hyperlink" Target="https://en.wikipedia.org/wiki/Glossary_of_robotics" TargetMode="External"/><Relationship Id="rId114" Type="http://schemas.openxmlformats.org/officeDocument/2006/relationships/hyperlink" Target="https://en.wikipedia.org/wiki/List_of_fictional_computers" TargetMode="External"/><Relationship Id="rId275" Type="http://schemas.openxmlformats.org/officeDocument/2006/relationships/hyperlink" Target="https://www.technologyreview.com/2023/07/28/1076756/six-ways-that-ai-could-change-politics/" TargetMode="External"/><Relationship Id="rId296" Type="http://schemas.openxmlformats.org/officeDocument/2006/relationships/hyperlink" Target="https://www.schneier.com/tag/artificial-intelligence/" TargetMode="External"/><Relationship Id="rId300" Type="http://schemas.openxmlformats.org/officeDocument/2006/relationships/hyperlink" Target="https://www.theregister.com/2024/04/22/ghaderi_v_amazon/" TargetMode="External"/><Relationship Id="rId60" Type="http://schemas.openxmlformats.org/officeDocument/2006/relationships/hyperlink" Target="https://en.wikipedia.org/wiki/History_of_robots" TargetMode="External"/><Relationship Id="rId81" Type="http://schemas.openxmlformats.org/officeDocument/2006/relationships/hyperlink" Target="https://en.wikipedia.org/wiki/Darwin_among_the_Machines" TargetMode="External"/><Relationship Id="rId135" Type="http://schemas.openxmlformats.org/officeDocument/2006/relationships/hyperlink" Target="https://en.wikipedia.org/wiki/Slaughterbots" TargetMode="External"/><Relationship Id="rId156" Type="http://schemas.openxmlformats.org/officeDocument/2006/relationships/hyperlink" Target="https://lucmoreau.wordpress.com/2017/01/20/principles-for-algorithmic-transparency-and-accountability-a-provenance-perspective/" TargetMode="External"/><Relationship Id="rId177" Type="http://schemas.openxmlformats.org/officeDocument/2006/relationships/hyperlink" Target="https://ethicsunwrapped.utexas.edu/wp-content/uploads/2014/09/Teaching-Behavioral-Ethics-by-Robert-A.-Prentice.pdf" TargetMode="External"/><Relationship Id="rId198" Type="http://schemas.openxmlformats.org/officeDocument/2006/relationships/hyperlink" Target="https://www.europarl.europa.eu/news/en/headlines/society/20230601STO93804/eu-ai-act-first-regulation-on-artificial-intelligence" TargetMode="External"/><Relationship Id="rId202" Type="http://schemas.openxmlformats.org/officeDocument/2006/relationships/hyperlink" Target="https://www.gov.uk/government/news/proposed-principles-to-guide-competitive-ai-markets-and-protect-consumers" TargetMode="External"/><Relationship Id="rId223" Type="http://schemas.openxmlformats.org/officeDocument/2006/relationships/hyperlink" Target="https://arstechnica.com/information-technology/2023/12/ibm-meta-form-ai-alliance-with-50-organizations-to-promote-open-source-ai/" TargetMode="External"/><Relationship Id="rId244" Type="http://schemas.openxmlformats.org/officeDocument/2006/relationships/hyperlink" Target="https://www.brookings.edu/articles/automation-and-ai-will-disrupt-the-american-labor-force-heres-how-we-can-protect-workers/" TargetMode="External"/><Relationship Id="rId18" Type="http://schemas.openxmlformats.org/officeDocument/2006/relationships/hyperlink" Target="https://en.wikipedia.org/wiki/Asilomar_International_Conference_on_Climate_Intervention_Technologies" TargetMode="External"/><Relationship Id="rId39" Type="http://schemas.openxmlformats.org/officeDocument/2006/relationships/hyperlink" Target="https://en.wikipedia.org/wiki/Artificial_general_intelligence" TargetMode="External"/><Relationship Id="rId265" Type="http://schemas.openxmlformats.org/officeDocument/2006/relationships/hyperlink" Target="https://www.cnn.com/2023/10/29/opinions/deepfake-pornography-thriving-business-compton-hamlyn/index.html" TargetMode="External"/><Relationship Id="rId286" Type="http://schemas.openxmlformats.org/officeDocument/2006/relationships/hyperlink" Target="https://en.wikipedia.org/wiki/Association_for_the_Advancement_of_Artificial_Intelligence" TargetMode="External"/><Relationship Id="rId50" Type="http://schemas.openxmlformats.org/officeDocument/2006/relationships/hyperlink" Target="https://en.wikipedia.org/wiki/Nanorobotics" TargetMode="External"/><Relationship Id="rId104" Type="http://schemas.openxmlformats.org/officeDocument/2006/relationships/hyperlink" Target="https://en.wikipedia.org/wiki/List_of_fictional_robots_and_androids" TargetMode="External"/><Relationship Id="rId125" Type="http://schemas.openxmlformats.org/officeDocument/2006/relationships/hyperlink" Target="https://en.wikipedia.org/wiki/Existential_risk_from_artificial_general_intelligence" TargetMode="External"/><Relationship Id="rId146" Type="http://schemas.openxmlformats.org/officeDocument/2006/relationships/hyperlink" Target="https://en.wikipedia.org/wiki/Robot_ethics" TargetMode="External"/><Relationship Id="rId167" Type="http://schemas.openxmlformats.org/officeDocument/2006/relationships/hyperlink" Target="https://www.brookings.edu/research/algorithmic-bias-detection-and-mitigation-best-practices-and-policies-to-reduce-consumer-harms/" TargetMode="External"/><Relationship Id="rId188" Type="http://schemas.openxmlformats.org/officeDocument/2006/relationships/hyperlink" Target="https://new.nsf.gov/news/nsf-statement-wh-executive-order-safe-secure-trust" TargetMode="External"/><Relationship Id="rId311" Type="http://schemas.openxmlformats.org/officeDocument/2006/relationships/glossaryDocument" Target="glossary/document.xml"/><Relationship Id="rId71" Type="http://schemas.openxmlformats.org/officeDocument/2006/relationships/hyperlink" Target="https://en.wikipedia.org/wiki/Computing_Machinery_and_Intelligence" TargetMode="External"/><Relationship Id="rId92" Type="http://schemas.openxmlformats.org/officeDocument/2006/relationships/hyperlink" Target="https://en.wikipedia.org/wiki/Artificial_intelligence_in_fiction" TargetMode="External"/><Relationship Id="rId213" Type="http://schemas.openxmlformats.org/officeDocument/2006/relationships/hyperlink" Target="https://www.gov.uk/government/publications/ai-safety-summit-2023-the-bletchley-declaration/the-bletchley-declaration-by-countries-attending-the-ai-safety-summit-1-2-november-2023" TargetMode="External"/><Relationship Id="rId234" Type="http://schemas.openxmlformats.org/officeDocument/2006/relationships/hyperlink" Target="https://www.ncsc.gov.uk/report/impact-of-ai-on-cyber-threat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en.wikipedia.org/wiki/Artificial_intelligence" TargetMode="External"/><Relationship Id="rId255" Type="http://schemas.openxmlformats.org/officeDocument/2006/relationships/hyperlink" Target="https://www.ncbi.nlm.nih.gov/pmc/articles/PMC10905618/" TargetMode="External"/><Relationship Id="rId276" Type="http://schemas.openxmlformats.org/officeDocument/2006/relationships/hyperlink" Target="https://www.cfr.org/blog/artificial-intelligence-enters-political-arena" TargetMode="External"/><Relationship Id="rId297" Type="http://schemas.openxmlformats.org/officeDocument/2006/relationships/hyperlink" Target="https://www.wbur.org/search?q=artificial%20intelligence&amp;channel=onpoi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7376pp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D0A13C05FE446E8A9D56594D414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AEF0F-50AF-4916-AA86-519E4B493ACE}"/>
      </w:docPartPr>
      <w:docPartBody>
        <w:p w:rsidR="00000000" w:rsidRDefault="00716567">
          <w:pPr>
            <w:pStyle w:val="9ED0A13C05FE446E8A9D56594D414A7B"/>
          </w:pPr>
          <w:r>
            <w:t>[Title Here, up to 12 Words, on One to Two Lines]</w:t>
          </w:r>
        </w:p>
      </w:docPartBody>
    </w:docPart>
    <w:docPart>
      <w:docPartPr>
        <w:name w:val="E7D737618F2A46F9B58C6DE2C73D3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B19C-FE07-4245-82E6-581076DCBD5A}"/>
      </w:docPartPr>
      <w:docPartBody>
        <w:p w:rsidR="00000000" w:rsidRDefault="00716567">
          <w:pPr>
            <w:pStyle w:val="E7D737618F2A46F9B58C6DE2C73D36B3"/>
          </w:pPr>
          <w:r>
            <w:t>Author Note</w:t>
          </w:r>
        </w:p>
      </w:docPartBody>
    </w:docPart>
    <w:docPart>
      <w:docPartPr>
        <w:name w:val="96C68BD89155461FA9C44CD08F16A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1ADC1-2C58-4490-A836-102693F048F6}"/>
      </w:docPartPr>
      <w:docPartBody>
        <w:p w:rsidR="00000000" w:rsidRDefault="00716567">
          <w:pPr>
            <w:pStyle w:val="96C68BD89155461FA9C44CD08F16A132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D0A13C05FE446E8A9D56594D414A7B">
    <w:name w:val="9ED0A13C05FE446E8A9D56594D414A7B"/>
  </w:style>
  <w:style w:type="paragraph" w:customStyle="1" w:styleId="62D4918A30874ABFBC0D3E8A3252073A">
    <w:name w:val="62D4918A30874ABFBC0D3E8A3252073A"/>
  </w:style>
  <w:style w:type="paragraph" w:customStyle="1" w:styleId="3213AB7514C84785A3BB165BEE3443EE">
    <w:name w:val="3213AB7514C84785A3BB165BEE3443EE"/>
  </w:style>
  <w:style w:type="paragraph" w:customStyle="1" w:styleId="E7D737618F2A46F9B58C6DE2C73D36B3">
    <w:name w:val="E7D737618F2A46F9B58C6DE2C73D36B3"/>
  </w:style>
  <w:style w:type="paragraph" w:customStyle="1" w:styleId="F2FE06B5B5614C729316AB5D5C835FAD">
    <w:name w:val="F2FE06B5B5614C729316AB5D5C835FAD"/>
  </w:style>
  <w:style w:type="paragraph" w:customStyle="1" w:styleId="6203BB038EAD4379B2C1CED077415A99">
    <w:name w:val="6203BB038EAD4379B2C1CED077415A9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944160E095A4D6A96602C669730B022">
    <w:name w:val="A944160E095A4D6A96602C669730B022"/>
  </w:style>
  <w:style w:type="paragraph" w:customStyle="1" w:styleId="953FF4E2FF3A459E8682773B2E4B39B6">
    <w:name w:val="953FF4E2FF3A459E8682773B2E4B39B6"/>
  </w:style>
  <w:style w:type="paragraph" w:customStyle="1" w:styleId="A9614D4B6F25444097040389E70F77CB">
    <w:name w:val="A9614D4B6F25444097040389E70F77CB"/>
  </w:style>
  <w:style w:type="paragraph" w:customStyle="1" w:styleId="0FCBD52D837B4371AC1EA94511D04F71">
    <w:name w:val="0FCBD52D837B4371AC1EA94511D04F71"/>
  </w:style>
  <w:style w:type="paragraph" w:customStyle="1" w:styleId="2D1C1F14A48745579F7374E0E19CEDCF">
    <w:name w:val="2D1C1F14A48745579F7374E0E19CEDCF"/>
  </w:style>
  <w:style w:type="paragraph" w:customStyle="1" w:styleId="EF85FF0C15E3457F93557C69D30CF8FA">
    <w:name w:val="EF85FF0C15E3457F93557C69D30CF8FA"/>
  </w:style>
  <w:style w:type="paragraph" w:customStyle="1" w:styleId="70B22340558140E89BE4F7CD0803FED5">
    <w:name w:val="70B22340558140E89BE4F7CD0803FED5"/>
  </w:style>
  <w:style w:type="paragraph" w:customStyle="1" w:styleId="812B6DF50EF04A6E8CD5E22316CE96A8">
    <w:name w:val="812B6DF50EF04A6E8CD5E22316CE96A8"/>
  </w:style>
  <w:style w:type="paragraph" w:customStyle="1" w:styleId="8CE0B5E58B5648C78CB685CD58992497">
    <w:name w:val="8CE0B5E58B5648C78CB685CD58992497"/>
  </w:style>
  <w:style w:type="paragraph" w:customStyle="1" w:styleId="8B16C598DC7A4C66B0AC0ADAD955CC8F">
    <w:name w:val="8B16C598DC7A4C66B0AC0ADAD955CC8F"/>
  </w:style>
  <w:style w:type="paragraph" w:customStyle="1" w:styleId="EFB9728C3639494D8AF13D779FAEC794">
    <w:name w:val="EFB9728C3639494D8AF13D779FAEC794"/>
  </w:style>
  <w:style w:type="paragraph" w:customStyle="1" w:styleId="2CBB5BB6B8A041E5A9D0F290B8764D9A">
    <w:name w:val="2CBB5BB6B8A041E5A9D0F290B8764D9A"/>
  </w:style>
  <w:style w:type="paragraph" w:customStyle="1" w:styleId="7B9197C0E77041BB92A52CC171D01265">
    <w:name w:val="7B9197C0E77041BB92A52CC171D01265"/>
  </w:style>
  <w:style w:type="paragraph" w:customStyle="1" w:styleId="E32CD5ED46EB45AF8629A6957AF2D9B2">
    <w:name w:val="E32CD5ED46EB45AF8629A6957AF2D9B2"/>
  </w:style>
  <w:style w:type="paragraph" w:customStyle="1" w:styleId="CA83AE6F921C466FB76602F4A006CDB9">
    <w:name w:val="CA83AE6F921C466FB76602F4A006CDB9"/>
  </w:style>
  <w:style w:type="paragraph" w:customStyle="1" w:styleId="70E747E64AFA453A96FA6507E21F7072">
    <w:name w:val="70E747E64AFA453A96FA6507E21F7072"/>
  </w:style>
  <w:style w:type="paragraph" w:customStyle="1" w:styleId="091B479C2FD64F30B13DFE728A525845">
    <w:name w:val="091B479C2FD64F30B13DFE728A525845"/>
  </w:style>
  <w:style w:type="paragraph" w:customStyle="1" w:styleId="CEDD253EB95C4A088A80FF5C895F2C0C">
    <w:name w:val="CEDD253EB95C4A088A80FF5C895F2C0C"/>
  </w:style>
  <w:style w:type="paragraph" w:customStyle="1" w:styleId="612583467A734CFFA6F216F9596A823F">
    <w:name w:val="612583467A734CFFA6F216F9596A823F"/>
  </w:style>
  <w:style w:type="paragraph" w:customStyle="1" w:styleId="CB932116309E42309C719AE13165108F">
    <w:name w:val="CB932116309E42309C719AE13165108F"/>
  </w:style>
  <w:style w:type="paragraph" w:customStyle="1" w:styleId="FB4C2E465E2D42248F460955394B5496">
    <w:name w:val="FB4C2E465E2D42248F460955394B5496"/>
  </w:style>
  <w:style w:type="paragraph" w:customStyle="1" w:styleId="FB2319AD25B24D23AD862713E291B8C7">
    <w:name w:val="FB2319AD25B24D23AD862713E291B8C7"/>
  </w:style>
  <w:style w:type="paragraph" w:customStyle="1" w:styleId="092576DE5DE64895947609D59AA296E8">
    <w:name w:val="092576DE5DE64895947609D59AA296E8"/>
  </w:style>
  <w:style w:type="paragraph" w:customStyle="1" w:styleId="531E9D7C9044492B9509556AB193CBB5">
    <w:name w:val="531E9D7C9044492B9509556AB193CBB5"/>
  </w:style>
  <w:style w:type="paragraph" w:customStyle="1" w:styleId="3064A3A12C5B439BAE806402BAF130F8">
    <w:name w:val="3064A3A12C5B439BAE806402BAF130F8"/>
  </w:style>
  <w:style w:type="paragraph" w:customStyle="1" w:styleId="76E86307040F49138655C565200F1FF1">
    <w:name w:val="76E86307040F49138655C565200F1FF1"/>
  </w:style>
  <w:style w:type="paragraph" w:customStyle="1" w:styleId="E802B5C54F154F8DB1E833E9146FA46B">
    <w:name w:val="E802B5C54F154F8DB1E833E9146FA46B"/>
  </w:style>
  <w:style w:type="paragraph" w:customStyle="1" w:styleId="F8249F3ABF80471E92EA0AA6B6D41959">
    <w:name w:val="F8249F3ABF80471E92EA0AA6B6D41959"/>
  </w:style>
  <w:style w:type="paragraph" w:customStyle="1" w:styleId="D76CFD468A784046969AE55BA8F9A93B">
    <w:name w:val="D76CFD468A784046969AE55BA8F9A93B"/>
  </w:style>
  <w:style w:type="paragraph" w:customStyle="1" w:styleId="6E44399D442347B3947EE6C49AF7EBDD">
    <w:name w:val="6E44399D442347B3947EE6C49AF7EBDD"/>
  </w:style>
  <w:style w:type="paragraph" w:customStyle="1" w:styleId="2BCDEE4713AA4CBDBB7947A2B757263B">
    <w:name w:val="2BCDEE4713AA4CBDBB7947A2B757263B"/>
  </w:style>
  <w:style w:type="paragraph" w:customStyle="1" w:styleId="265DFBB6528D4684A487B2AE6D1A7147">
    <w:name w:val="265DFBB6528D4684A487B2AE6D1A7147"/>
  </w:style>
  <w:style w:type="paragraph" w:customStyle="1" w:styleId="B5978074C466413092E669B5293C447D">
    <w:name w:val="B5978074C466413092E669B5293C447D"/>
  </w:style>
  <w:style w:type="paragraph" w:customStyle="1" w:styleId="602BD0CDB8A843379E0DB420B231BD49">
    <w:name w:val="602BD0CDB8A843379E0DB420B231BD49"/>
  </w:style>
  <w:style w:type="paragraph" w:customStyle="1" w:styleId="6B80C37EFFD94978919750DDFC4CF8EE">
    <w:name w:val="6B80C37EFFD94978919750DDFC4CF8EE"/>
  </w:style>
  <w:style w:type="paragraph" w:customStyle="1" w:styleId="2026E5B7D7FD44FEB0C0297ED9480E6E">
    <w:name w:val="2026E5B7D7FD44FEB0C0297ED9480E6E"/>
  </w:style>
  <w:style w:type="paragraph" w:customStyle="1" w:styleId="6D37748987C645069ACAB5162424DBAF">
    <w:name w:val="6D37748987C645069ACAB5162424DBAF"/>
  </w:style>
  <w:style w:type="paragraph" w:customStyle="1" w:styleId="705D19E4BC824BA0A08C541E12952370">
    <w:name w:val="705D19E4BC824BA0A08C541E12952370"/>
  </w:style>
  <w:style w:type="paragraph" w:customStyle="1" w:styleId="D8F55484C7D1460F85B3FE93663A095D">
    <w:name w:val="D8F55484C7D1460F85B3FE93663A095D"/>
  </w:style>
  <w:style w:type="paragraph" w:customStyle="1" w:styleId="636C0781BA8B4B93BB9FB5098E9F614B">
    <w:name w:val="636C0781BA8B4B93BB9FB5098E9F614B"/>
  </w:style>
  <w:style w:type="paragraph" w:customStyle="1" w:styleId="190A0B71CA0F41359F198A3A0449DF2E">
    <w:name w:val="190A0B71CA0F41359F198A3A0449DF2E"/>
  </w:style>
  <w:style w:type="paragraph" w:customStyle="1" w:styleId="D1BCAD20CDA64E5E95B25BC707301900">
    <w:name w:val="D1BCAD20CDA64E5E95B25BC707301900"/>
  </w:style>
  <w:style w:type="paragraph" w:customStyle="1" w:styleId="3E9E2176283D4FDC916C9E80D8B4C957">
    <w:name w:val="3E9E2176283D4FDC916C9E80D8B4C957"/>
  </w:style>
  <w:style w:type="paragraph" w:customStyle="1" w:styleId="7C5C02DAE30049B2821467B10189265E">
    <w:name w:val="7C5C02DAE30049B2821467B10189265E"/>
  </w:style>
  <w:style w:type="paragraph" w:customStyle="1" w:styleId="5E36DB5C55C842EBBC185FCC868AC1F0">
    <w:name w:val="5E36DB5C55C842EBBC185FCC868AC1F0"/>
  </w:style>
  <w:style w:type="paragraph" w:customStyle="1" w:styleId="75B8330FD4084014831654BA72AE7A87">
    <w:name w:val="75B8330FD4084014831654BA72AE7A87"/>
  </w:style>
  <w:style w:type="paragraph" w:customStyle="1" w:styleId="5F661E5D8BB2407CB5D2DD6FBAD9E1CC">
    <w:name w:val="5F661E5D8BB2407CB5D2DD6FBAD9E1CC"/>
  </w:style>
  <w:style w:type="paragraph" w:customStyle="1" w:styleId="FCF9F93245CC4C24A8DB974713B302CB">
    <w:name w:val="FCF9F93245CC4C24A8DB974713B302CB"/>
  </w:style>
  <w:style w:type="paragraph" w:customStyle="1" w:styleId="AFE9918C53D349F1BC723B2DB4C172C1">
    <w:name w:val="AFE9918C53D349F1BC723B2DB4C172C1"/>
  </w:style>
  <w:style w:type="paragraph" w:customStyle="1" w:styleId="7EB78A81FBC448238403750D0398D014">
    <w:name w:val="7EB78A81FBC448238403750D0398D014"/>
  </w:style>
  <w:style w:type="paragraph" w:customStyle="1" w:styleId="83B46E69EB3F4E0FB4B6CE317C13128F">
    <w:name w:val="83B46E69EB3F4E0FB4B6CE317C13128F"/>
  </w:style>
  <w:style w:type="paragraph" w:customStyle="1" w:styleId="0B9C1C5A985643BA8B4760892753F9F0">
    <w:name w:val="0B9C1C5A985643BA8B4760892753F9F0"/>
  </w:style>
  <w:style w:type="paragraph" w:customStyle="1" w:styleId="F707D67958A84CA5987272E192517EA3">
    <w:name w:val="F707D67958A84CA5987272E192517EA3"/>
  </w:style>
  <w:style w:type="paragraph" w:customStyle="1" w:styleId="CDDF5FB08FEC4A1EBB81DEB9638CA85B">
    <w:name w:val="CDDF5FB08FEC4A1EBB81DEB9638CA85B"/>
  </w:style>
  <w:style w:type="paragraph" w:customStyle="1" w:styleId="B8434C90A9804A19ABA3AB93C1BA08E8">
    <w:name w:val="B8434C90A9804A19ABA3AB93C1BA08E8"/>
  </w:style>
  <w:style w:type="paragraph" w:customStyle="1" w:styleId="96C68BD89155461FA9C44CD08F16A132">
    <w:name w:val="96C68BD89155461FA9C44CD08F16A132"/>
  </w:style>
  <w:style w:type="paragraph" w:customStyle="1" w:styleId="39A29469ACC44C5C9B3B000E3FAA4F40">
    <w:name w:val="39A29469ACC44C5C9B3B000E3FAA4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Artificial Intelligence Ethics Resources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F13F25-23C4-4BA8-87F6-58D311B09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949</TotalTime>
  <Pages>20</Pages>
  <Words>7223</Words>
  <Characters>41174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Supplemental Resources for Learning about the Ethics of Artificial Intelligence</vt:lpstr>
    </vt:vector>
  </TitlesOfParts>
  <Company/>
  <LinksUpToDate>false</LinksUpToDate>
  <CharactersWithSpaces>48301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Resources for Learning about the Ethics of Artificial Intelligence</dc:title>
  <dc:subject/>
  <dc:creator>Anda, Andrew A.</dc:creator>
  <cp:keywords/>
  <dc:description/>
  <cp:lastModifiedBy>Anda, Andrew A.</cp:lastModifiedBy>
  <cp:revision>64</cp:revision>
  <dcterms:created xsi:type="dcterms:W3CDTF">2024-05-03T04:15:00Z</dcterms:created>
  <dcterms:modified xsi:type="dcterms:W3CDTF">2024-05-03T20:40:00Z</dcterms:modified>
</cp:coreProperties>
</file>